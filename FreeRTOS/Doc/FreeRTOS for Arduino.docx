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447" w:rsidRDefault="002D4447" w:rsidP="00476460">
      <w:pPr>
        <w:pStyle w:val="CompanyName"/>
      </w:pPr>
      <w:bookmarkStart w:id="0" w:name="_GoBack"/>
      <w:bookmarkEnd w:id="0"/>
    </w:p>
    <w:p w:rsidR="003D2608" w:rsidRPr="003D2608" w:rsidRDefault="00781FC5" w:rsidP="003D2608">
      <w:pPr>
        <w:pStyle w:val="DocumentTitle"/>
      </w:pPr>
      <w:r>
        <w:fldChar w:fldCharType="begin"/>
      </w:r>
      <w:r>
        <w:instrText xml:space="preserve"> TITLE  "FreeRTOS for Arduino"  \* MERGEFORMAT </w:instrText>
      </w:r>
      <w:r>
        <w:fldChar w:fldCharType="separate"/>
      </w:r>
      <w:proofErr w:type="spellStart"/>
      <w:r>
        <w:t>FreeRTOS</w:t>
      </w:r>
      <w:proofErr w:type="spellEnd"/>
      <w:r>
        <w:t xml:space="preserve"> for Arduino</w:t>
      </w:r>
      <w:r>
        <w:fldChar w:fldCharType="end"/>
      </w:r>
    </w:p>
    <w:p w:rsidR="003C47EF" w:rsidRDefault="00781FC5" w:rsidP="003D2608">
      <w:pPr>
        <w:pStyle w:val="DocumentSub-Title"/>
      </w:pPr>
      <w:r>
        <w:fldChar w:fldCharType="begin"/>
      </w:r>
      <w:r>
        <w:instrText xml:space="preserve"> SUBJECT  "Setup CodeBlocks IDE to use WinAVR compiler and Avrdude"  \* MERGEFORMAT </w:instrText>
      </w:r>
      <w:r>
        <w:fldChar w:fldCharType="separate"/>
      </w:r>
      <w:r>
        <w:t xml:space="preserve">Setup </w:t>
      </w:r>
      <w:proofErr w:type="spellStart"/>
      <w:r>
        <w:t>CodeBlocks</w:t>
      </w:r>
      <w:proofErr w:type="spellEnd"/>
      <w:r>
        <w:t xml:space="preserve"> IDE to use </w:t>
      </w:r>
      <w:proofErr w:type="spellStart"/>
      <w:r>
        <w:t>WinAVR</w:t>
      </w:r>
      <w:proofErr w:type="spellEnd"/>
      <w:r>
        <w:t xml:space="preserve"> compiler and </w:t>
      </w:r>
      <w:proofErr w:type="spellStart"/>
      <w:r>
        <w:t>Avrdude</w:t>
      </w:r>
      <w:proofErr w:type="spellEnd"/>
      <w:r>
        <w:fldChar w:fldCharType="end"/>
      </w:r>
    </w:p>
    <w:p w:rsidR="00FC5321" w:rsidRDefault="00FC5321" w:rsidP="006C58EC">
      <w:pPr>
        <w:pStyle w:val="PreparedbyHeading"/>
      </w:pPr>
      <w:r>
        <w:t>Prepared by</w:t>
      </w:r>
      <w:r w:rsidR="006C58EC">
        <w:t>:</w:t>
      </w:r>
    </w:p>
    <w:p w:rsidR="003D2608" w:rsidRDefault="00C91D12" w:rsidP="003C47EF">
      <w:pPr>
        <w:pStyle w:val="Preparedby"/>
      </w:pPr>
      <w:r>
        <w:fldChar w:fldCharType="begin"/>
      </w:r>
      <w:r>
        <w:instrText xml:space="preserve"> AUTHOR  Russlan  \* MERGEFORMAT </w:instrText>
      </w:r>
      <w:r>
        <w:fldChar w:fldCharType="separate"/>
      </w:r>
      <w:r w:rsidR="00B7086D">
        <w:rPr>
          <w:noProof/>
        </w:rPr>
        <w:t>Russlan</w:t>
      </w:r>
      <w:r>
        <w:rPr>
          <w:noProof/>
        </w:rPr>
        <w:fldChar w:fldCharType="end"/>
      </w:r>
    </w:p>
    <w:p w:rsidR="00FC5321" w:rsidRDefault="00FC5321" w:rsidP="006C58EC">
      <w:pPr>
        <w:pStyle w:val="PreparedbyHeading"/>
      </w:pPr>
      <w:r>
        <w:t>Reviewed by</w:t>
      </w:r>
      <w:r w:rsidR="006C58EC">
        <w:t>:</w:t>
      </w:r>
    </w:p>
    <w:p w:rsidR="0068606D" w:rsidRDefault="00781FC5" w:rsidP="00F93E88">
      <w:pPr>
        <w:pStyle w:val="Preparedby"/>
      </w:pPr>
      <w:r>
        <w:t>&lt;&gt;</w:t>
      </w:r>
    </w:p>
    <w:p w:rsidR="00F93E88" w:rsidRDefault="00F93E88" w:rsidP="00F93E88">
      <w:pPr>
        <w:pStyle w:val="DatesHeading"/>
      </w:pPr>
      <w:r>
        <w:t>Dates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8"/>
        <w:gridCol w:w="5219"/>
      </w:tblGrid>
      <w:tr w:rsidR="00F93E88">
        <w:tc>
          <w:tcPr>
            <w:tcW w:w="4068" w:type="dxa"/>
          </w:tcPr>
          <w:p w:rsidR="00F93E88" w:rsidRDefault="00F93E88" w:rsidP="00F93E88">
            <w:pPr>
              <w:pStyle w:val="NormalBlock"/>
            </w:pPr>
            <w:r>
              <w:t>Project Beginning Date:</w:t>
            </w:r>
          </w:p>
        </w:tc>
        <w:tc>
          <w:tcPr>
            <w:tcW w:w="5219" w:type="dxa"/>
          </w:tcPr>
          <w:p w:rsidR="00F93E88" w:rsidRDefault="00F93E88" w:rsidP="00F93E88">
            <w:pPr>
              <w:pStyle w:val="NormalBlock"/>
            </w:pPr>
            <w:r>
              <w:t>NOT DEFINED</w:t>
            </w:r>
          </w:p>
        </w:tc>
      </w:tr>
      <w:tr w:rsidR="00F93E88">
        <w:tc>
          <w:tcPr>
            <w:tcW w:w="4068" w:type="dxa"/>
          </w:tcPr>
          <w:p w:rsidR="00F93E88" w:rsidRDefault="00F93E88" w:rsidP="00F93E88">
            <w:pPr>
              <w:pStyle w:val="NormalBlock"/>
            </w:pPr>
            <w:r>
              <w:t>Project Ending Data:</w:t>
            </w:r>
          </w:p>
        </w:tc>
        <w:tc>
          <w:tcPr>
            <w:tcW w:w="5219" w:type="dxa"/>
          </w:tcPr>
          <w:p w:rsidR="00F93E88" w:rsidRDefault="00F93E88" w:rsidP="00F93E88">
            <w:pPr>
              <w:pStyle w:val="NormalBlock"/>
            </w:pPr>
            <w:r>
              <w:t>NOT DEFINED</w:t>
            </w:r>
          </w:p>
        </w:tc>
      </w:tr>
      <w:tr w:rsidR="00F93E88">
        <w:tc>
          <w:tcPr>
            <w:tcW w:w="4068" w:type="dxa"/>
          </w:tcPr>
          <w:p w:rsidR="00F93E88" w:rsidRDefault="00F93E88" w:rsidP="00F93E88">
            <w:pPr>
              <w:pStyle w:val="NormalBlock"/>
            </w:pPr>
            <w:r>
              <w:t>Document Date:</w:t>
            </w:r>
          </w:p>
        </w:tc>
        <w:tc>
          <w:tcPr>
            <w:tcW w:w="5219" w:type="dxa"/>
          </w:tcPr>
          <w:p w:rsidR="00F93E88" w:rsidRDefault="00F93E88" w:rsidP="00F93E88">
            <w:pPr>
              <w:pStyle w:val="NormalBlock"/>
            </w:pPr>
            <w:r>
              <w:t>NOT DEFINED</w:t>
            </w:r>
          </w:p>
        </w:tc>
      </w:tr>
      <w:tr w:rsidR="00F93E88">
        <w:tc>
          <w:tcPr>
            <w:tcW w:w="4068" w:type="dxa"/>
          </w:tcPr>
          <w:p w:rsidR="00F93E88" w:rsidRDefault="00F93E88" w:rsidP="00F93E88">
            <w:pPr>
              <w:pStyle w:val="NormalBlock"/>
            </w:pPr>
            <w:r>
              <w:t>Revision:</w:t>
            </w:r>
          </w:p>
        </w:tc>
        <w:tc>
          <w:tcPr>
            <w:tcW w:w="5219" w:type="dxa"/>
          </w:tcPr>
          <w:p w:rsidR="00F93E88" w:rsidRDefault="00F93E88" w:rsidP="00F93E88">
            <w:pPr>
              <w:pStyle w:val="NormalBlock"/>
            </w:pPr>
            <w:r>
              <w:t>1</w:t>
            </w:r>
            <w:r w:rsidR="0075411A">
              <w:t>.0</w:t>
            </w:r>
          </w:p>
        </w:tc>
      </w:tr>
    </w:tbl>
    <w:p w:rsidR="0075411A" w:rsidRDefault="0075411A" w:rsidP="0075411A">
      <w:pPr>
        <w:ind w:left="0"/>
      </w:pPr>
    </w:p>
    <w:p w:rsidR="0075411A" w:rsidRDefault="0075411A" w:rsidP="0075411A">
      <w:pPr>
        <w:ind w:left="0"/>
      </w:pPr>
    </w:p>
    <w:p w:rsidR="0075411A" w:rsidRDefault="0075411A" w:rsidP="0075411A">
      <w:pPr>
        <w:pStyle w:val="Heading1"/>
      </w:pPr>
      <w:r>
        <w:br w:type="page"/>
      </w:r>
      <w:bookmarkStart w:id="1" w:name="_Toc446888954"/>
      <w:r>
        <w:lastRenderedPageBreak/>
        <w:t>Revision History</w:t>
      </w:r>
      <w:bookmarkEnd w:id="1"/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448"/>
        <w:gridCol w:w="2340"/>
        <w:gridCol w:w="4499"/>
      </w:tblGrid>
      <w:tr w:rsidR="0075411A">
        <w:tc>
          <w:tcPr>
            <w:tcW w:w="2448" w:type="dxa"/>
          </w:tcPr>
          <w:p w:rsidR="0075411A" w:rsidRDefault="0075411A" w:rsidP="0075411A">
            <w:pPr>
              <w:pStyle w:val="NormalBlock"/>
              <w:jc w:val="center"/>
            </w:pPr>
            <w:r>
              <w:t>1.0</w:t>
            </w:r>
          </w:p>
        </w:tc>
        <w:tc>
          <w:tcPr>
            <w:tcW w:w="2340" w:type="dxa"/>
          </w:tcPr>
          <w:p w:rsidR="0075411A" w:rsidRDefault="0075411A" w:rsidP="0075411A">
            <w:pPr>
              <w:pStyle w:val="NormalBlock"/>
              <w:jc w:val="center"/>
            </w:pPr>
            <w:r>
              <w:t>NOT DEFINED</w:t>
            </w:r>
          </w:p>
        </w:tc>
        <w:tc>
          <w:tcPr>
            <w:tcW w:w="4499" w:type="dxa"/>
          </w:tcPr>
          <w:p w:rsidR="0075411A" w:rsidRDefault="0075411A" w:rsidP="00DF648A">
            <w:pPr>
              <w:pStyle w:val="NormalBlock"/>
            </w:pPr>
          </w:p>
        </w:tc>
      </w:tr>
    </w:tbl>
    <w:p w:rsidR="0075411A" w:rsidRDefault="0075411A" w:rsidP="0075411A"/>
    <w:p w:rsidR="0075411A" w:rsidRDefault="0075411A" w:rsidP="0075411A"/>
    <w:p w:rsidR="0068606D" w:rsidRDefault="00574881" w:rsidP="0075411A">
      <w:pPr>
        <w:pStyle w:val="Heading1"/>
      </w:pPr>
      <w:r>
        <w:br w:type="page"/>
      </w:r>
      <w:bookmarkStart w:id="2" w:name="_Toc115200503"/>
      <w:bookmarkStart w:id="3" w:name="_Toc115200727"/>
      <w:bookmarkStart w:id="4" w:name="_Toc446888955"/>
      <w:r>
        <w:lastRenderedPageBreak/>
        <w:t>Table of Contents</w:t>
      </w:r>
      <w:bookmarkEnd w:id="2"/>
      <w:bookmarkEnd w:id="3"/>
      <w:bookmarkEnd w:id="4"/>
    </w:p>
    <w:p w:rsidR="00B7086D" w:rsidRDefault="003C10A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6888954" w:history="1">
        <w:r w:rsidR="00B7086D" w:rsidRPr="00D523D9">
          <w:rPr>
            <w:rStyle w:val="Hyperlink"/>
            <w:noProof/>
          </w:rPr>
          <w:t>Revision History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_Toc446888954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ii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6888955" w:history="1">
        <w:r w:rsidR="00B7086D" w:rsidRPr="00D523D9">
          <w:rPr>
            <w:rStyle w:val="Hyperlink"/>
            <w:noProof/>
          </w:rPr>
          <w:t>Table of Contents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_Toc446888955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iii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6888956" w:history="1">
        <w:r w:rsidR="00B7086D" w:rsidRPr="00D523D9">
          <w:rPr>
            <w:rStyle w:val="Hyperlink"/>
            <w:noProof/>
          </w:rPr>
          <w:t>Figures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_Toc446888956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iv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6888957" w:history="1">
        <w:r w:rsidR="00B7086D" w:rsidRPr="00D523D9">
          <w:rPr>
            <w:rStyle w:val="Hyperlink"/>
            <w:noProof/>
          </w:rPr>
          <w:t>Executive Summary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_Toc446888957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1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6888958" w:history="1">
        <w:r w:rsidR="00B7086D" w:rsidRPr="00D523D9">
          <w:rPr>
            <w:rStyle w:val="Hyperlink"/>
            <w:noProof/>
          </w:rPr>
          <w:t>CodeBlocks IDE setup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_Toc446888958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2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59" w:history="1">
        <w:r w:rsidR="00B7086D" w:rsidRPr="00D523D9">
          <w:rPr>
            <w:rStyle w:val="Hyperlink"/>
            <w:noProof/>
          </w:rPr>
          <w:t>Project Build Options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_Toc446888959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2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60" w:history="1">
        <w:r w:rsidR="00B7086D" w:rsidRPr="00D523D9">
          <w:rPr>
            <w:rStyle w:val="Hyperlink"/>
            <w:noProof/>
          </w:rPr>
          <w:t>Uploading the HEX files to Arduino: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_Toc446888960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6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OC3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446888961" w:history="1">
        <w:r w:rsidR="00B7086D" w:rsidRPr="00D523D9">
          <w:rPr>
            <w:rStyle w:val="Hyperlink"/>
            <w:noProof/>
          </w:rPr>
          <w:t>Using AvrDude as external tool from CodeBlocks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_Toc446888961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7</w:t>
        </w:r>
        <w:r w:rsidR="00B7086D">
          <w:rPr>
            <w:noProof/>
            <w:webHidden/>
          </w:rPr>
          <w:fldChar w:fldCharType="end"/>
        </w:r>
      </w:hyperlink>
    </w:p>
    <w:p w:rsidR="008B0728" w:rsidRPr="008B0728" w:rsidRDefault="003C10A1" w:rsidP="008B0728">
      <w:pPr>
        <w:pStyle w:val="NormalBlock"/>
      </w:pPr>
      <w:r>
        <w:rPr>
          <w:b/>
          <w:bCs/>
        </w:rPr>
        <w:fldChar w:fldCharType="end"/>
      </w:r>
    </w:p>
    <w:p w:rsidR="0068606D" w:rsidRDefault="0068606D" w:rsidP="00A7071C"/>
    <w:p w:rsidR="0068606D" w:rsidRDefault="0068606D" w:rsidP="00A7071C"/>
    <w:p w:rsidR="0068606D" w:rsidRDefault="0068606D" w:rsidP="00A7071C"/>
    <w:p w:rsidR="0068606D" w:rsidRDefault="0068606D" w:rsidP="00A7071C"/>
    <w:p w:rsidR="004167C2" w:rsidRDefault="004167C2" w:rsidP="00A7071C"/>
    <w:p w:rsidR="004167C2" w:rsidRDefault="004167C2" w:rsidP="004167C2">
      <w:pPr>
        <w:pStyle w:val="Heading1"/>
      </w:pPr>
      <w:r>
        <w:br w:type="page"/>
      </w:r>
      <w:bookmarkStart w:id="5" w:name="_Toc115200504"/>
      <w:bookmarkStart w:id="6" w:name="_Toc115200728"/>
      <w:bookmarkStart w:id="7" w:name="_Toc446888956"/>
      <w:r>
        <w:lastRenderedPageBreak/>
        <w:t>Figures</w:t>
      </w:r>
      <w:bookmarkEnd w:id="5"/>
      <w:bookmarkEnd w:id="6"/>
      <w:bookmarkEnd w:id="7"/>
    </w:p>
    <w:p w:rsidR="00B7086D" w:rsidRDefault="008B0728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\t "Figure Title" \c </w:instrText>
      </w:r>
      <w:r>
        <w:fldChar w:fldCharType="separate"/>
      </w:r>
      <w:hyperlink w:anchor="_Toc446888974" w:history="1">
        <w:r w:rsidR="00B7086D" w:rsidRPr="00472B43">
          <w:rPr>
            <w:rStyle w:val="Hyperlink"/>
            <w:noProof/>
          </w:rPr>
          <w:t>Project build options (Compiler Settings :: Compiler Flags 1)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_Toc446888974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2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75" w:history="1">
        <w:r w:rsidR="00B7086D" w:rsidRPr="00472B43">
          <w:rPr>
            <w:rStyle w:val="Hyperlink"/>
            <w:noProof/>
          </w:rPr>
          <w:t>Project build options (Compiler Settings :: Compiler Flags 2)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_Toc446888975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2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76" w:history="1">
        <w:r w:rsidR="00B7086D" w:rsidRPr="00472B43">
          <w:rPr>
            <w:rStyle w:val="Hyperlink"/>
            <w:noProof/>
          </w:rPr>
          <w:t>Project build options (Compiler Settings :: Other options)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_Toc446888976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3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77" w:history="1">
        <w:r w:rsidR="00B7086D" w:rsidRPr="00472B43">
          <w:rPr>
            <w:rStyle w:val="Hyperlink"/>
            <w:noProof/>
          </w:rPr>
          <w:t>Project build options (Compiler Settings :: #defines)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_Toc446888977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3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78" w:history="1">
        <w:r w:rsidR="00B7086D" w:rsidRPr="00472B43">
          <w:rPr>
            <w:rStyle w:val="Hyperlink"/>
            <w:noProof/>
          </w:rPr>
          <w:t>Project build options (Linker Settings :: Compiler Flags)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_Toc446888978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4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79" w:history="1">
        <w:r w:rsidR="00B7086D" w:rsidRPr="00472B43">
          <w:rPr>
            <w:rStyle w:val="Hyperlink"/>
            <w:noProof/>
          </w:rPr>
          <w:t>Project build options (Search directories :: Compiler)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_Toc446888979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4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80" w:history="1">
        <w:r w:rsidR="00B7086D" w:rsidRPr="00472B43">
          <w:rPr>
            <w:rStyle w:val="Hyperlink"/>
            <w:noProof/>
          </w:rPr>
          <w:t>Project build options (Pre/Port build steps)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_Toc446888980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5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81" w:history="1">
        <w:r w:rsidR="00B7086D" w:rsidRPr="00472B43">
          <w:rPr>
            <w:rStyle w:val="Hyperlink"/>
            <w:noProof/>
          </w:rPr>
          <w:t>Project build options (Custom variables)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_Toc446888981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6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82" w:history="1">
        <w:r w:rsidR="00B7086D" w:rsidRPr="00472B43">
          <w:rPr>
            <w:rStyle w:val="Hyperlink"/>
            <w:noProof/>
          </w:rPr>
          <w:t>Project build options (“Make” commands)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_Toc446888982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6</w:t>
        </w:r>
        <w:r w:rsidR="00B7086D">
          <w:rPr>
            <w:noProof/>
            <w:webHidden/>
          </w:rPr>
          <w:fldChar w:fldCharType="end"/>
        </w:r>
      </w:hyperlink>
    </w:p>
    <w:p w:rsidR="00B7086D" w:rsidRDefault="00C91D12">
      <w:pPr>
        <w:pStyle w:val="TableofFigures"/>
        <w:tabs>
          <w:tab w:val="right" w:leader="hyphen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6888983" w:history="1">
        <w:r w:rsidR="00B7086D" w:rsidRPr="00472B43">
          <w:rPr>
            <w:rStyle w:val="Hyperlink"/>
            <w:noProof/>
          </w:rPr>
          <w:t>Avrdude as external tool from CodeBlocks</w:t>
        </w:r>
        <w:r w:rsidR="00B7086D">
          <w:rPr>
            <w:noProof/>
            <w:webHidden/>
          </w:rPr>
          <w:tab/>
        </w:r>
        <w:r w:rsidR="00B7086D">
          <w:rPr>
            <w:noProof/>
            <w:webHidden/>
          </w:rPr>
          <w:fldChar w:fldCharType="begin"/>
        </w:r>
        <w:r w:rsidR="00B7086D">
          <w:rPr>
            <w:noProof/>
            <w:webHidden/>
          </w:rPr>
          <w:instrText xml:space="preserve"> PAGEREF _Toc446888983 \h </w:instrText>
        </w:r>
        <w:r w:rsidR="00B7086D">
          <w:rPr>
            <w:noProof/>
            <w:webHidden/>
          </w:rPr>
        </w:r>
        <w:r w:rsidR="00B7086D">
          <w:rPr>
            <w:noProof/>
            <w:webHidden/>
          </w:rPr>
          <w:fldChar w:fldCharType="separate"/>
        </w:r>
        <w:r w:rsidR="00D7734B">
          <w:rPr>
            <w:noProof/>
            <w:webHidden/>
          </w:rPr>
          <w:t>7</w:t>
        </w:r>
        <w:r w:rsidR="00B7086D">
          <w:rPr>
            <w:noProof/>
            <w:webHidden/>
          </w:rPr>
          <w:fldChar w:fldCharType="end"/>
        </w:r>
      </w:hyperlink>
    </w:p>
    <w:p w:rsidR="004167C2" w:rsidRDefault="008B0728" w:rsidP="004167C2">
      <w:r>
        <w:fldChar w:fldCharType="end"/>
      </w:r>
    </w:p>
    <w:p w:rsidR="004167C2" w:rsidRDefault="004167C2" w:rsidP="004167C2"/>
    <w:p w:rsidR="006C50B6" w:rsidRDefault="006C50B6" w:rsidP="009D73ED">
      <w:pPr>
        <w:pStyle w:val="Heading1"/>
        <w:sectPr w:rsidR="006C50B6" w:rsidSect="006C50B6">
          <w:headerReference w:type="default" r:id="rId9"/>
          <w:footerReference w:type="even" r:id="rId10"/>
          <w:footerReference w:type="default" r:id="rId11"/>
          <w:pgSz w:w="11907" w:h="16840" w:code="9"/>
          <w:pgMar w:top="1134" w:right="1418" w:bottom="1134" w:left="1418" w:header="720" w:footer="720" w:gutter="0"/>
          <w:pgNumType w:fmt="lowerRoman"/>
          <w:cols w:space="720"/>
          <w:titlePg/>
          <w:docGrid w:linePitch="360"/>
        </w:sectPr>
      </w:pPr>
    </w:p>
    <w:p w:rsidR="0068606D" w:rsidRDefault="0068606D" w:rsidP="009D73ED">
      <w:pPr>
        <w:pStyle w:val="Heading1"/>
      </w:pPr>
      <w:bookmarkStart w:id="8" w:name="_Toc115200505"/>
      <w:bookmarkStart w:id="9" w:name="_Toc115200729"/>
      <w:bookmarkStart w:id="10" w:name="_Toc446888957"/>
      <w:r>
        <w:lastRenderedPageBreak/>
        <w:t>Executive Summary</w:t>
      </w:r>
      <w:bookmarkEnd w:id="8"/>
      <w:bookmarkEnd w:id="9"/>
      <w:bookmarkEnd w:id="10"/>
    </w:p>
    <w:p w:rsidR="009D73ED" w:rsidRDefault="0068606D" w:rsidP="009D73ED">
      <w:r>
        <w:t>Executive summary goes here …</w:t>
      </w:r>
    </w:p>
    <w:p w:rsidR="009D73ED" w:rsidRDefault="009D73ED" w:rsidP="009D73ED"/>
    <w:p w:rsidR="00C5406A" w:rsidRDefault="00C5406A">
      <w:pPr>
        <w:spacing w:after="0"/>
        <w:ind w:left="0"/>
      </w:pPr>
      <w:r>
        <w:br w:type="page"/>
      </w:r>
    </w:p>
    <w:p w:rsidR="00F13237" w:rsidRPr="00F13237" w:rsidRDefault="00781FC5" w:rsidP="00781FC5">
      <w:pPr>
        <w:pStyle w:val="Heading1"/>
      </w:pPr>
      <w:bookmarkStart w:id="11" w:name="_Toc446888958"/>
      <w:proofErr w:type="spellStart"/>
      <w:r>
        <w:lastRenderedPageBreak/>
        <w:t>CodeBlocks</w:t>
      </w:r>
      <w:proofErr w:type="spellEnd"/>
      <w:r>
        <w:t xml:space="preserve"> IDE setup</w:t>
      </w:r>
      <w:bookmarkEnd w:id="11"/>
    </w:p>
    <w:p w:rsidR="00574881" w:rsidRPr="00574881" w:rsidRDefault="00574881" w:rsidP="00574881"/>
    <w:p w:rsidR="0068606D" w:rsidRDefault="00C5406A" w:rsidP="00574881">
      <w:pPr>
        <w:pStyle w:val="Heading2"/>
      </w:pPr>
      <w:bookmarkStart w:id="12" w:name="_Toc446888959"/>
      <w:r>
        <w:t>Project Build Options</w:t>
      </w:r>
      <w:bookmarkEnd w:id="12"/>
    </w:p>
    <w:p w:rsidR="00C5406A" w:rsidRDefault="00C5406A" w:rsidP="00C5406A">
      <w:r>
        <w:rPr>
          <w:noProof/>
        </w:rPr>
        <w:drawing>
          <wp:inline distT="0" distB="0" distL="0" distR="0" wp14:anchorId="6D0970CD" wp14:editId="4DFA68EF">
            <wp:extent cx="5486400" cy="3554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06A" w:rsidRDefault="00856A9A" w:rsidP="00C5406A">
      <w:pPr>
        <w:pStyle w:val="FigureTitle"/>
      </w:pPr>
      <w:bookmarkStart w:id="13" w:name="_Toc446888974"/>
      <w:r>
        <w:t xml:space="preserve">Project build options (Compiler </w:t>
      </w:r>
      <w:proofErr w:type="gramStart"/>
      <w:r>
        <w:t>Settings :</w:t>
      </w:r>
      <w:proofErr w:type="gramEnd"/>
      <w:r>
        <w:t>: Compiler Flags 1)</w:t>
      </w:r>
      <w:bookmarkEnd w:id="13"/>
    </w:p>
    <w:p w:rsidR="00C5406A" w:rsidRDefault="00C5406A" w:rsidP="00C5406A"/>
    <w:p w:rsidR="00C5406A" w:rsidRDefault="00C5406A" w:rsidP="00C5406A">
      <w:r>
        <w:rPr>
          <w:noProof/>
        </w:rPr>
        <w:drawing>
          <wp:inline distT="0" distB="0" distL="0" distR="0" wp14:anchorId="1D0A6AE7" wp14:editId="0AFE5F0E">
            <wp:extent cx="5486400" cy="35540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14" w:name="_Toc446888975"/>
      <w:r>
        <w:t xml:space="preserve">Project build options (Compiler </w:t>
      </w:r>
      <w:proofErr w:type="gramStart"/>
      <w:r>
        <w:t>Settings :</w:t>
      </w:r>
      <w:proofErr w:type="gramEnd"/>
      <w:r>
        <w:t>: Compiler Flags 2)</w:t>
      </w:r>
      <w:bookmarkEnd w:id="14"/>
    </w:p>
    <w:p w:rsidR="00856A9A" w:rsidRDefault="00856A9A" w:rsidP="00856A9A"/>
    <w:p w:rsidR="00C5406A" w:rsidRDefault="00C5406A" w:rsidP="00C5406A"/>
    <w:p w:rsidR="00C5406A" w:rsidRDefault="00C5406A" w:rsidP="00C5406A">
      <w:r>
        <w:rPr>
          <w:noProof/>
        </w:rPr>
        <w:drawing>
          <wp:inline distT="0" distB="0" distL="0" distR="0" wp14:anchorId="5B8D3FC1" wp14:editId="36538E65">
            <wp:extent cx="5486400" cy="3554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15" w:name="_Toc446888976"/>
      <w:r>
        <w:t xml:space="preserve">Project build options (Compiler </w:t>
      </w:r>
      <w:proofErr w:type="gramStart"/>
      <w:r>
        <w:t>Settings :</w:t>
      </w:r>
      <w:proofErr w:type="gramEnd"/>
      <w:r>
        <w:t>: Other options)</w:t>
      </w:r>
      <w:bookmarkEnd w:id="15"/>
    </w:p>
    <w:p w:rsidR="00856A9A" w:rsidRDefault="00856A9A" w:rsidP="00856A9A"/>
    <w:p w:rsidR="00C5406A" w:rsidRDefault="00C5406A" w:rsidP="00C5406A"/>
    <w:p w:rsidR="00C5406A" w:rsidRDefault="00C5406A" w:rsidP="00C5406A">
      <w:r>
        <w:rPr>
          <w:noProof/>
        </w:rPr>
        <w:drawing>
          <wp:inline distT="0" distB="0" distL="0" distR="0" wp14:anchorId="4B53D5CE" wp14:editId="1EB18979">
            <wp:extent cx="5486400" cy="3554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16" w:name="_Toc446888977"/>
      <w:r>
        <w:t xml:space="preserve">Project build options (Compiler </w:t>
      </w:r>
      <w:proofErr w:type="gramStart"/>
      <w:r>
        <w:t>Settings :</w:t>
      </w:r>
      <w:proofErr w:type="gramEnd"/>
      <w:r>
        <w:t>: #defines)</w:t>
      </w:r>
      <w:bookmarkEnd w:id="16"/>
    </w:p>
    <w:p w:rsidR="00856A9A" w:rsidRDefault="00856A9A" w:rsidP="00856A9A"/>
    <w:p w:rsidR="00C5406A" w:rsidRDefault="00C5406A" w:rsidP="00C5406A"/>
    <w:p w:rsidR="00C5406A" w:rsidRPr="00C5406A" w:rsidRDefault="00C5406A" w:rsidP="00C5406A">
      <w:pPr>
        <w:pStyle w:val="CodeBlock"/>
        <w:rPr>
          <w:u w:val="single"/>
        </w:rPr>
      </w:pPr>
      <w:r w:rsidRPr="00C5406A">
        <w:rPr>
          <w:u w:val="single"/>
        </w:rPr>
        <w:t>Other linker options:</w:t>
      </w:r>
    </w:p>
    <w:p w:rsidR="00C5406A" w:rsidRDefault="00C5406A" w:rsidP="00C5406A">
      <w:pPr>
        <w:pStyle w:val="CodeBlock"/>
      </w:pPr>
    </w:p>
    <w:p w:rsidR="00C5406A" w:rsidRDefault="00C5406A" w:rsidP="00C5406A">
      <w:pPr>
        <w:pStyle w:val="CodeBlock"/>
      </w:pPr>
      <w:r>
        <w:t>-mmcu=atmega328p</w:t>
      </w:r>
    </w:p>
    <w:p w:rsidR="00C5406A" w:rsidRDefault="00C5406A" w:rsidP="00C5406A">
      <w:pPr>
        <w:pStyle w:val="CodeBlock"/>
      </w:pPr>
      <w:r>
        <w:t>-Wl,-Map=$(TARGET_OUTPUT_DIR)$(TARGET_OUTPUT_BASENAME).map,--cref</w:t>
      </w:r>
    </w:p>
    <w:p w:rsidR="00B7086D" w:rsidRDefault="00B7086D" w:rsidP="00C5406A"/>
    <w:p w:rsidR="00C5406A" w:rsidRPr="00C5406A" w:rsidRDefault="00C5406A" w:rsidP="00C5406A">
      <w:r>
        <w:rPr>
          <w:noProof/>
        </w:rPr>
        <w:drawing>
          <wp:inline distT="0" distB="0" distL="0" distR="0" wp14:anchorId="560FD922" wp14:editId="57284F06">
            <wp:extent cx="5486400" cy="35540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17" w:name="_Toc446888978"/>
      <w:r>
        <w:t xml:space="preserve">Project build options (Linker </w:t>
      </w:r>
      <w:proofErr w:type="gramStart"/>
      <w:r>
        <w:t>Settings :</w:t>
      </w:r>
      <w:proofErr w:type="gramEnd"/>
      <w:r>
        <w:t>: Compiler Flags)</w:t>
      </w:r>
      <w:bookmarkEnd w:id="17"/>
    </w:p>
    <w:p w:rsidR="00856A9A" w:rsidRDefault="00856A9A" w:rsidP="00856A9A"/>
    <w:p w:rsidR="00C5406A" w:rsidRDefault="00C5406A" w:rsidP="002A1F97">
      <w:r>
        <w:rPr>
          <w:noProof/>
        </w:rPr>
        <w:drawing>
          <wp:inline distT="0" distB="0" distL="0" distR="0" wp14:anchorId="427511E9" wp14:editId="7A874133">
            <wp:extent cx="5486400" cy="3554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18" w:name="_Toc446888979"/>
      <w:r>
        <w:t xml:space="preserve">Project build options (Search </w:t>
      </w:r>
      <w:proofErr w:type="gramStart"/>
      <w:r>
        <w:t>directories :</w:t>
      </w:r>
      <w:proofErr w:type="gramEnd"/>
      <w:r>
        <w:t>: Compiler)</w:t>
      </w:r>
      <w:bookmarkEnd w:id="18"/>
    </w:p>
    <w:p w:rsidR="00C5406A" w:rsidRDefault="00C5406A" w:rsidP="00856A9A">
      <w:pPr>
        <w:ind w:left="0"/>
      </w:pPr>
    </w:p>
    <w:p w:rsidR="00C5406A" w:rsidRPr="00C5406A" w:rsidRDefault="00C5406A" w:rsidP="00C5406A">
      <w:pPr>
        <w:pStyle w:val="CodeBlock"/>
        <w:rPr>
          <w:u w:val="single"/>
        </w:rPr>
      </w:pPr>
      <w:r w:rsidRPr="00C5406A">
        <w:rPr>
          <w:u w:val="single"/>
        </w:rPr>
        <w:t>Post-build steps:</w:t>
      </w:r>
    </w:p>
    <w:p w:rsidR="00C5406A" w:rsidRDefault="00C5406A" w:rsidP="00C5406A">
      <w:pPr>
        <w:pStyle w:val="CodeBlock"/>
      </w:pPr>
    </w:p>
    <w:p w:rsidR="00C5406A" w:rsidRDefault="00C5406A" w:rsidP="00C5406A">
      <w:pPr>
        <w:pStyle w:val="CodeBlock"/>
      </w:pPr>
      <w:r>
        <w:t>avr-size --mcu=atmega328p --format=avr $(TARGET_OUTPUT_FILE)</w:t>
      </w:r>
    </w:p>
    <w:p w:rsidR="00C5406A" w:rsidRDefault="00C5406A" w:rsidP="00C5406A">
      <w:pPr>
        <w:pStyle w:val="CodeBlock"/>
      </w:pPr>
      <w:r>
        <w:t>cmd /c "avr-objdump -h -S $(TARGET_OUTPUT_FILE) &gt; $(TARGET_OUTPUT_DIR)$(TARGET_OUTPUT_BASENAME).lss"</w:t>
      </w:r>
    </w:p>
    <w:p w:rsidR="00C5406A" w:rsidRDefault="00C5406A" w:rsidP="00C5406A">
      <w:pPr>
        <w:pStyle w:val="CodeBlock"/>
      </w:pPr>
      <w:r>
        <w:t>avr-objcopy -R .eeprom -R .fuse -R .lock -R .signature -O ihex $(TARGET_OUTPUT_FILE) $(TARGET_OUTPUT_DIR)$(TARGET_OUTPUT_BASENAME).hex</w:t>
      </w:r>
    </w:p>
    <w:p w:rsidR="00C5406A" w:rsidRDefault="00C5406A" w:rsidP="00C5406A">
      <w:pPr>
        <w:pStyle w:val="CodeBlock"/>
      </w:pPr>
      <w:r>
        <w:t>avr-objcopy --no-change-warnings -j .eeprom --change-section-lma .eeprom=0 -O ihex $(TARGET_OUTPUT_FILE) $(TARGET_OUTPUT_DIR)$(TARGET_OUTPUT_BASENAME).eep</w:t>
      </w:r>
    </w:p>
    <w:p w:rsidR="00C5406A" w:rsidRDefault="00C5406A" w:rsidP="00C5406A">
      <w:pPr>
        <w:pStyle w:val="CodeBlock"/>
      </w:pPr>
      <w:r>
        <w:t>avr-objcopy --no-change-warnings -j .lock --change-section-lma .lock=0 -O ihex $(TARGET_OUTPUT_FILE) $(TARGET_OUTPUT_DIR)$(TARGET_OUTPUT_BASENAME).lock</w:t>
      </w:r>
    </w:p>
    <w:p w:rsidR="00C5406A" w:rsidRDefault="00C5406A" w:rsidP="00C5406A">
      <w:pPr>
        <w:pStyle w:val="CodeBlock"/>
      </w:pPr>
      <w:r>
        <w:t>avr-objcopy --no-change-warnings -j .signature --change-section-lma .signature=0 -O ihex $(TARGET_OUTPUT_FILE) $(TARGET_OUTPUT_DIR)$(TARGET_OUTPUT_BASENAME).sig</w:t>
      </w:r>
    </w:p>
    <w:p w:rsidR="00C5406A" w:rsidRDefault="00C5406A" w:rsidP="00C5406A">
      <w:pPr>
        <w:pStyle w:val="CodeBlock"/>
      </w:pPr>
      <w:r>
        <w:t>avr-objcopy --no-change-warnings -j .fuse --change-section-lma .fuse=0 -O ihex $(TARGET_OUTPUT_FILE) $(TARGET_OUTPUT_DIR)$(TARGET_OUTPUT_BASENAME).fuse</w:t>
      </w:r>
    </w:p>
    <w:p w:rsidR="00C5406A" w:rsidRDefault="00C5406A" w:rsidP="00C5406A">
      <w:pPr>
        <w:pStyle w:val="CodeBlock"/>
      </w:pPr>
      <w:r>
        <w:t>srec_cat $(TARGET_OUTPUT_DIR)$(TARGET_OUTPUT_BASENAME).fuse -Intel -crop 0x00 0x01 -offset  0x00 -O $(TARGET_OUTPUT_DIR)$(TARGET_OUTPUT_BASENAME).lfs -Intel</w:t>
      </w:r>
    </w:p>
    <w:p w:rsidR="00C5406A" w:rsidRDefault="00C5406A" w:rsidP="00C5406A">
      <w:pPr>
        <w:pStyle w:val="CodeBlock"/>
      </w:pPr>
      <w:r>
        <w:t>srec_cat $(TARGET_OUTPUT_DIR)$(TARGET_OUTPUT_BASENAME).fuse -Intel -crop 0x01 0x02 -offset -0x01 -O $(TARGET_OUTPUT_DIR)$(TARGET_OUTPUT_BASENAME).hfs -Intel</w:t>
      </w:r>
    </w:p>
    <w:p w:rsidR="00C5406A" w:rsidRDefault="00C5406A" w:rsidP="00C5406A">
      <w:pPr>
        <w:pStyle w:val="CodeBlock"/>
      </w:pPr>
      <w:r>
        <w:t>srec_cat $(TARGET_OUTPUT_DIR)$(TARGET_OUTPUT_BASENAME).fuse -Intel -crop 0x02 0x03 -offset -0x02 -O $(TARGET_OUTPUT_DIR)$(TARGET_OUTPUT_BASENAME).efs -Intel</w:t>
      </w:r>
    </w:p>
    <w:p w:rsidR="00C5406A" w:rsidRDefault="00C5406A" w:rsidP="00C5406A">
      <w:pPr>
        <w:pStyle w:val="CodeBlock"/>
      </w:pPr>
      <w:r>
        <w:t>avr-objcopy -R .eeprom -R .fuse -R .lock -R .signature -O binary $(TARGET_OUTPUT_FILE) $(TARGET_OUTPUT_DIR)$(TARGET_OUTPUT_BASENAME).bin</w:t>
      </w:r>
    </w:p>
    <w:p w:rsidR="00C5406A" w:rsidRDefault="00C5406A" w:rsidP="00C5406A">
      <w:pPr>
        <w:pStyle w:val="CodeBlock"/>
      </w:pPr>
      <w:r>
        <w:t>avr-objcopy --no-change-warnings -j .eeprom --change-section-lma .eeprom=0 -O binary $(TARGET_OUTPUT_FILE) $(TARGET_OUTPUT_DIR)$(TARGET_OUTPUT_BASENAME).eep</w:t>
      </w:r>
    </w:p>
    <w:p w:rsidR="00C5406A" w:rsidRDefault="00C5406A" w:rsidP="00C5406A">
      <w:pPr>
        <w:pStyle w:val="CodeBlock"/>
      </w:pPr>
      <w:r>
        <w:t>avr-objcopy --no-change-warnings -j .lock --change-section-lma .lock=0 -O binary $(TARGET_OUTPUT_FILE) $(TARGET_OUTPUT_DIR)$(TARGET_OUTPUT_BASENAME).lock</w:t>
      </w:r>
    </w:p>
    <w:p w:rsidR="00C5406A" w:rsidRDefault="00C5406A" w:rsidP="00C5406A">
      <w:pPr>
        <w:pStyle w:val="CodeBlock"/>
      </w:pPr>
      <w:r>
        <w:t>avr-objcopy --no-change-warnings -j .signature --change-section-lma .signature=0 -O binary $(TARGET_OUTPUT_FILE) $(TARGET_OUTPUT_DIR)$(TARGET_OUTPUT_BASENAME).sig</w:t>
      </w:r>
    </w:p>
    <w:p w:rsidR="00C5406A" w:rsidRDefault="00C5406A" w:rsidP="00C5406A">
      <w:pPr>
        <w:pStyle w:val="CodeBlock"/>
      </w:pPr>
      <w:r>
        <w:t>avr-objcopy --no-change-warnings -j .fuse --change-section-lma .fuse=0 -O binary $(TARGET_OUTPUT_FILE) $(TARGET_OUTPUT_DIR)$(TARGET_OUTPUT_BASENAME).fuse</w:t>
      </w:r>
    </w:p>
    <w:p w:rsidR="00C5406A" w:rsidRDefault="00C5406A" w:rsidP="002A1F97"/>
    <w:p w:rsidR="00C5406A" w:rsidRDefault="00C5406A" w:rsidP="002A1F97">
      <w:r>
        <w:rPr>
          <w:noProof/>
        </w:rPr>
        <w:drawing>
          <wp:inline distT="0" distB="0" distL="0" distR="0" wp14:anchorId="73F1DA92" wp14:editId="1D6AC76E">
            <wp:extent cx="5486400" cy="35540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19" w:name="_Toc446888980"/>
      <w:r>
        <w:t>Project build options (Pre/Port build steps)</w:t>
      </w:r>
      <w:bookmarkEnd w:id="19"/>
    </w:p>
    <w:p w:rsidR="00856A9A" w:rsidRDefault="00856A9A" w:rsidP="002A1F97"/>
    <w:p w:rsidR="00C5406A" w:rsidRDefault="00C5406A" w:rsidP="002A1F97">
      <w:r>
        <w:rPr>
          <w:noProof/>
        </w:rPr>
        <w:lastRenderedPageBreak/>
        <w:drawing>
          <wp:inline distT="0" distB="0" distL="0" distR="0" wp14:anchorId="38E0D372" wp14:editId="46AA3BFB">
            <wp:extent cx="5486400" cy="35540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20" w:name="_Toc446888981"/>
      <w:r>
        <w:t>Project build options (Custom variables)</w:t>
      </w:r>
      <w:bookmarkEnd w:id="20"/>
    </w:p>
    <w:p w:rsidR="00856A9A" w:rsidRDefault="00856A9A" w:rsidP="00856A9A"/>
    <w:p w:rsidR="00C5406A" w:rsidRDefault="00C5406A" w:rsidP="002A1F97">
      <w:r>
        <w:rPr>
          <w:noProof/>
        </w:rPr>
        <w:drawing>
          <wp:inline distT="0" distB="0" distL="0" distR="0" wp14:anchorId="565D2400" wp14:editId="59ABC21A">
            <wp:extent cx="5486400" cy="3554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A9A" w:rsidRDefault="00856A9A" w:rsidP="00856A9A">
      <w:pPr>
        <w:pStyle w:val="FigureTitle"/>
      </w:pPr>
      <w:bookmarkStart w:id="21" w:name="_Toc446888982"/>
      <w:proofErr w:type="gramStart"/>
      <w:r>
        <w:t>Project build</w:t>
      </w:r>
      <w:proofErr w:type="gramEnd"/>
      <w:r>
        <w:t xml:space="preserve"> options (“Make” commands)</w:t>
      </w:r>
      <w:bookmarkEnd w:id="21"/>
    </w:p>
    <w:p w:rsidR="00856A9A" w:rsidRDefault="00856A9A" w:rsidP="00856A9A"/>
    <w:p w:rsidR="00C5406A" w:rsidRPr="00574881" w:rsidRDefault="00C5406A" w:rsidP="002A1F97"/>
    <w:p w:rsidR="00C5406A" w:rsidRDefault="00C5406A" w:rsidP="00C5406A">
      <w:pPr>
        <w:pStyle w:val="Heading2"/>
      </w:pPr>
      <w:bookmarkStart w:id="22" w:name="_Toc446888960"/>
      <w:r>
        <w:t>Uploading the HEX files to Arduino:</w:t>
      </w:r>
      <w:bookmarkEnd w:id="22"/>
    </w:p>
    <w:p w:rsidR="00C5406A" w:rsidRPr="00C5406A" w:rsidRDefault="00C5406A" w:rsidP="00C5406A"/>
    <w:p w:rsidR="00574881" w:rsidRDefault="00781FC5" w:rsidP="00574881">
      <w:pPr>
        <w:pStyle w:val="Heading3"/>
      </w:pPr>
      <w:bookmarkStart w:id="23" w:name="_Toc446888961"/>
      <w:r>
        <w:lastRenderedPageBreak/>
        <w:t xml:space="preserve">Using </w:t>
      </w:r>
      <w:proofErr w:type="spellStart"/>
      <w:r w:rsidR="00B7086D">
        <w:t>Avrd</w:t>
      </w:r>
      <w:r>
        <w:t>ude</w:t>
      </w:r>
      <w:proofErr w:type="spellEnd"/>
      <w:r>
        <w:t xml:space="preserve"> as external tool from </w:t>
      </w:r>
      <w:proofErr w:type="spellStart"/>
      <w:r>
        <w:t>CodeBlocks</w:t>
      </w:r>
      <w:bookmarkEnd w:id="23"/>
      <w:proofErr w:type="spellEnd"/>
    </w:p>
    <w:p w:rsidR="00856A9A" w:rsidRPr="00856A9A" w:rsidRDefault="00856A9A" w:rsidP="00856A9A"/>
    <w:p w:rsidR="00781FC5" w:rsidRPr="00781FC5" w:rsidRDefault="00781FC5" w:rsidP="00781FC5">
      <w:pPr>
        <w:pStyle w:val="CodeBlock"/>
        <w:rPr>
          <w:u w:val="single"/>
        </w:rPr>
      </w:pPr>
      <w:r w:rsidRPr="00781FC5">
        <w:rPr>
          <w:u w:val="single"/>
        </w:rPr>
        <w:t>Executable:</w:t>
      </w:r>
    </w:p>
    <w:p w:rsidR="00781FC5" w:rsidRDefault="00781FC5" w:rsidP="00781FC5">
      <w:pPr>
        <w:pStyle w:val="CodeBlock"/>
      </w:pPr>
    </w:p>
    <w:p w:rsidR="00781FC5" w:rsidRDefault="00781FC5" w:rsidP="00781FC5">
      <w:pPr>
        <w:pStyle w:val="CodeBlock"/>
      </w:pPr>
      <w:r w:rsidRPr="00781FC5">
        <w:t>C:\WinAVR\bin\avrdude-new.exe</w:t>
      </w:r>
    </w:p>
    <w:p w:rsidR="00781FC5" w:rsidRDefault="00781FC5" w:rsidP="00781FC5">
      <w:pPr>
        <w:pStyle w:val="CodeBlock"/>
      </w:pPr>
    </w:p>
    <w:p w:rsidR="00781FC5" w:rsidRPr="00781FC5" w:rsidRDefault="00781FC5" w:rsidP="00781FC5">
      <w:pPr>
        <w:pStyle w:val="CodeBlock"/>
        <w:rPr>
          <w:u w:val="single"/>
        </w:rPr>
      </w:pPr>
      <w:r w:rsidRPr="00781FC5">
        <w:rPr>
          <w:u w:val="single"/>
        </w:rPr>
        <w:t>Parameters:</w:t>
      </w:r>
    </w:p>
    <w:p w:rsidR="00781FC5" w:rsidRDefault="00781FC5" w:rsidP="00781FC5">
      <w:pPr>
        <w:pStyle w:val="CodeBlock"/>
      </w:pPr>
    </w:p>
    <w:p w:rsidR="00781FC5" w:rsidRPr="00781FC5" w:rsidRDefault="00781FC5" w:rsidP="00781FC5">
      <w:pPr>
        <w:pStyle w:val="CodeBlock"/>
      </w:pPr>
      <w:r w:rsidRPr="00781FC5">
        <w:t>-CC:\WinAVR\bin\avrdude-arduino.conf -v -patmega328p -carduino -PCOM6 -b115200 -D -Uflash:w:${TARGET_OUTPUT_BASENAME}.hex:i</w:t>
      </w:r>
    </w:p>
    <w:p w:rsidR="00781FC5" w:rsidRDefault="00781FC5" w:rsidP="00781FC5">
      <w:pPr>
        <w:pStyle w:val="CodeBlock"/>
      </w:pPr>
    </w:p>
    <w:p w:rsidR="00781FC5" w:rsidRPr="00781FC5" w:rsidRDefault="00781FC5" w:rsidP="00781FC5">
      <w:pPr>
        <w:pStyle w:val="CodeBlock"/>
        <w:rPr>
          <w:u w:val="single"/>
        </w:rPr>
      </w:pPr>
      <w:r w:rsidRPr="00781FC5">
        <w:rPr>
          <w:u w:val="single"/>
        </w:rPr>
        <w:t>Working directory:</w:t>
      </w:r>
    </w:p>
    <w:p w:rsidR="00781FC5" w:rsidRDefault="00781FC5" w:rsidP="00781FC5">
      <w:pPr>
        <w:pStyle w:val="CodeBlock"/>
      </w:pPr>
    </w:p>
    <w:p w:rsidR="00781FC5" w:rsidRDefault="00781FC5" w:rsidP="00781FC5">
      <w:pPr>
        <w:pStyle w:val="CodeBlock"/>
      </w:pPr>
      <w:r w:rsidRPr="00781FC5">
        <w:t>${PROJECT_DIR}/${TARGET_OUTPUT_DIR}</w:t>
      </w:r>
    </w:p>
    <w:p w:rsidR="00781FC5" w:rsidRDefault="00781FC5" w:rsidP="00781FC5">
      <w:pPr>
        <w:pStyle w:val="CodeBlock"/>
      </w:pPr>
    </w:p>
    <w:p w:rsidR="00781FC5" w:rsidRDefault="00781FC5" w:rsidP="00FA4D3A">
      <w:pPr>
        <w:pStyle w:val="Figure"/>
      </w:pPr>
    </w:p>
    <w:p w:rsidR="00574881" w:rsidRDefault="00FA4D3A" w:rsidP="00FA4D3A">
      <w:pPr>
        <w:pStyle w:val="Figure"/>
      </w:pPr>
      <w:r w:rsidRPr="00FA4D3A">
        <w:t xml:space="preserve"> </w:t>
      </w:r>
      <w:r w:rsidR="00781FC5">
        <w:rPr>
          <w:noProof/>
        </w:rPr>
        <w:drawing>
          <wp:inline distT="0" distB="0" distL="0" distR="0" wp14:anchorId="4402EA4E" wp14:editId="3EE3989D">
            <wp:extent cx="3241113" cy="3365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2509" cy="336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81" w:rsidRDefault="00781FC5" w:rsidP="00781FC5">
      <w:pPr>
        <w:pStyle w:val="FigureTitle"/>
      </w:pPr>
      <w:bookmarkStart w:id="24" w:name="_Toc446888983"/>
      <w:proofErr w:type="spellStart"/>
      <w:r>
        <w:t>Avrdude</w:t>
      </w:r>
      <w:proofErr w:type="spellEnd"/>
      <w:r>
        <w:t xml:space="preserve"> as external tool from </w:t>
      </w:r>
      <w:proofErr w:type="spellStart"/>
      <w:r>
        <w:t>CodeBlocks</w:t>
      </w:r>
      <w:bookmarkEnd w:id="24"/>
      <w:proofErr w:type="spellEnd"/>
    </w:p>
    <w:p w:rsidR="002A1F97" w:rsidRDefault="002A1F97" w:rsidP="002A1F97"/>
    <w:p w:rsidR="00781FC5" w:rsidRDefault="00856A9A" w:rsidP="002A1F97">
      <w:proofErr w:type="spellStart"/>
      <w:proofErr w:type="gramStart"/>
      <w:r w:rsidRPr="00856A9A">
        <w:t>avrdude</w:t>
      </w:r>
      <w:proofErr w:type="spellEnd"/>
      <w:proofErr w:type="gramEnd"/>
      <w:r w:rsidRPr="00856A9A">
        <w:t xml:space="preserve"> version 6.0.1, URL: </w:t>
      </w:r>
      <w:hyperlink r:id="rId22" w:history="1">
        <w:r w:rsidRPr="00856A9A">
          <w:rPr>
            <w:rStyle w:val="Hyperlink"/>
          </w:rPr>
          <w:t>http://savannah.nongnu.org/projects/avrdude/</w:t>
        </w:r>
      </w:hyperlink>
      <w:r w:rsidRPr="00856A9A">
        <w:t xml:space="preserve"> is used</w:t>
      </w:r>
    </w:p>
    <w:p w:rsidR="00856A9A" w:rsidRDefault="00856A9A" w:rsidP="002A1F97"/>
    <w:p w:rsidR="00856A9A" w:rsidRDefault="00856A9A" w:rsidP="002A1F97"/>
    <w:p w:rsidR="00B7086D" w:rsidRDefault="00B7086D" w:rsidP="00B7086D">
      <w:pPr>
        <w:pStyle w:val="CodeBlock"/>
        <w:rPr>
          <w:u w:val="single"/>
        </w:rPr>
      </w:pPr>
    </w:p>
    <w:p w:rsidR="00B7086D" w:rsidRPr="00B7086D" w:rsidRDefault="00B7086D" w:rsidP="00B7086D">
      <w:pPr>
        <w:pStyle w:val="CodeBlock"/>
        <w:rPr>
          <w:u w:val="single"/>
        </w:rPr>
      </w:pPr>
      <w:r w:rsidRPr="00B7086D">
        <w:rPr>
          <w:u w:val="single"/>
        </w:rPr>
        <w:t>avrdude-arduino.conf file listing: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$Id: avrdude.conf.in 1236 2013-09-16 19:40:15Z joerg_wunsch $ -*- text -*-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AVRDUDE Configuration File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This file contains configuration data used by AVRDUDE which describes</w:t>
      </w:r>
    </w:p>
    <w:p w:rsidR="00B7086D" w:rsidRDefault="00B7086D" w:rsidP="00B7086D">
      <w:pPr>
        <w:pStyle w:val="CodeBlock"/>
      </w:pPr>
      <w:r>
        <w:t># the programming hardware pinouts and also provides part definitions.</w:t>
      </w:r>
    </w:p>
    <w:p w:rsidR="00B7086D" w:rsidRDefault="00B7086D" w:rsidP="00B7086D">
      <w:pPr>
        <w:pStyle w:val="CodeBlock"/>
      </w:pPr>
      <w:r>
        <w:t># AVRDUDE's "-C" command line option specifies the location of the</w:t>
      </w:r>
    </w:p>
    <w:p w:rsidR="00B7086D" w:rsidRDefault="00B7086D" w:rsidP="00B7086D">
      <w:pPr>
        <w:pStyle w:val="CodeBlock"/>
      </w:pPr>
      <w:r>
        <w:t># configuration file.  The "-c" option names the programmer configuration</w:t>
      </w:r>
    </w:p>
    <w:p w:rsidR="00B7086D" w:rsidRDefault="00B7086D" w:rsidP="00B7086D">
      <w:pPr>
        <w:pStyle w:val="CodeBlock"/>
      </w:pPr>
      <w:r>
        <w:t># which must match one of the entry's "id" parameter.  The "-p" option</w:t>
      </w:r>
    </w:p>
    <w:p w:rsidR="00B7086D" w:rsidRDefault="00B7086D" w:rsidP="00B7086D">
      <w:pPr>
        <w:pStyle w:val="CodeBlock"/>
      </w:pPr>
      <w:r>
        <w:t># identifies which part AVRDUDE is going to be programming and must match</w:t>
      </w:r>
    </w:p>
    <w:p w:rsidR="00B7086D" w:rsidRDefault="00B7086D" w:rsidP="00B7086D">
      <w:pPr>
        <w:pStyle w:val="CodeBlock"/>
      </w:pPr>
      <w:r>
        <w:t># one of the parts' "id" parameter.</w:t>
      </w:r>
    </w:p>
    <w:p w:rsidR="00B7086D" w:rsidRDefault="00B7086D" w:rsidP="00B7086D">
      <w:pPr>
        <w:pStyle w:val="CodeBlock"/>
      </w:pPr>
      <w:r>
        <w:lastRenderedPageBreak/>
        <w:t>#</w:t>
      </w:r>
    </w:p>
    <w:p w:rsidR="00B7086D" w:rsidRDefault="00B7086D" w:rsidP="00B7086D">
      <w:pPr>
        <w:pStyle w:val="CodeBlock"/>
      </w:pPr>
      <w:r>
        <w:t># Possible entry formats are: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programmer</w:t>
      </w:r>
    </w:p>
    <w:p w:rsidR="00B7086D" w:rsidRDefault="00B7086D" w:rsidP="00B7086D">
      <w:pPr>
        <w:pStyle w:val="CodeBlock"/>
      </w:pPr>
      <w:r>
        <w:t>#       parent &lt;id&gt;                                 # optional parent</w:t>
      </w:r>
    </w:p>
    <w:p w:rsidR="00B7086D" w:rsidRDefault="00B7086D" w:rsidP="00B7086D">
      <w:pPr>
        <w:pStyle w:val="CodeBlock"/>
      </w:pPr>
      <w:r>
        <w:t>#       id       = &lt;id1&gt; [, &lt;id2&gt; [, &lt;id3&gt;] ...] ;  # &lt;idN&gt; are quoted strings</w:t>
      </w:r>
    </w:p>
    <w:p w:rsidR="00B7086D" w:rsidRDefault="00B7086D" w:rsidP="00B7086D">
      <w:pPr>
        <w:pStyle w:val="CodeBlock"/>
      </w:pPr>
      <w:r>
        <w:t>#       desc     = &lt;description&gt; ;                  # quoted string</w:t>
      </w:r>
    </w:p>
    <w:p w:rsidR="00B7086D" w:rsidRDefault="00B7086D" w:rsidP="00B7086D">
      <w:pPr>
        <w:pStyle w:val="CodeBlock"/>
      </w:pPr>
      <w:r>
        <w:t>#       type     = &lt;type&gt;;                          # programmer type, quoted string</w:t>
      </w:r>
    </w:p>
    <w:p w:rsidR="00B7086D" w:rsidRDefault="00B7086D" w:rsidP="00B7086D">
      <w:pPr>
        <w:pStyle w:val="CodeBlock"/>
      </w:pPr>
      <w:r>
        <w:t>#                          # supported programmer types can be listed by "-c ?type"</w:t>
      </w:r>
    </w:p>
    <w:p w:rsidR="00B7086D" w:rsidRDefault="00B7086D" w:rsidP="00B7086D">
      <w:pPr>
        <w:pStyle w:val="CodeBlock"/>
      </w:pPr>
      <w:r>
        <w:t>#       connection_type = parallel | serial | usb</w:t>
      </w:r>
    </w:p>
    <w:p w:rsidR="00B7086D" w:rsidRDefault="00B7086D" w:rsidP="00B7086D">
      <w:pPr>
        <w:pStyle w:val="CodeBlock"/>
      </w:pPr>
      <w:r>
        <w:t>#       baudrate = &lt;num&gt; ;                          # baudrate for avr910-programmer</w:t>
      </w:r>
    </w:p>
    <w:p w:rsidR="00B7086D" w:rsidRDefault="00B7086D" w:rsidP="00B7086D">
      <w:pPr>
        <w:pStyle w:val="CodeBlock"/>
      </w:pPr>
      <w:r>
        <w:t>#       vcc      = &lt;num1&gt; [, &lt;num2&gt; ... ] ;         # pin number(s)</w:t>
      </w:r>
    </w:p>
    <w:p w:rsidR="00B7086D" w:rsidRDefault="00B7086D" w:rsidP="00B7086D">
      <w:pPr>
        <w:pStyle w:val="CodeBlock"/>
      </w:pPr>
      <w:r>
        <w:t>#       buff     = &lt;num1&gt; [, &lt;num2&gt; ... ] ;         # pin number(s)</w:t>
      </w:r>
    </w:p>
    <w:p w:rsidR="00B7086D" w:rsidRDefault="00B7086D" w:rsidP="00B7086D">
      <w:pPr>
        <w:pStyle w:val="CodeBlock"/>
      </w:pPr>
      <w:r>
        <w:t>#       reset    = &lt;num&gt; ;                          # pin number</w:t>
      </w:r>
    </w:p>
    <w:p w:rsidR="00B7086D" w:rsidRDefault="00B7086D" w:rsidP="00B7086D">
      <w:pPr>
        <w:pStyle w:val="CodeBlock"/>
      </w:pPr>
      <w:r>
        <w:t>#       sck      = &lt;num&gt; ;                          # pin number</w:t>
      </w:r>
    </w:p>
    <w:p w:rsidR="00B7086D" w:rsidRDefault="00B7086D" w:rsidP="00B7086D">
      <w:pPr>
        <w:pStyle w:val="CodeBlock"/>
      </w:pPr>
      <w:r>
        <w:t>#       mosi     = &lt;num&gt; ;                          # pin number</w:t>
      </w:r>
    </w:p>
    <w:p w:rsidR="00B7086D" w:rsidRDefault="00B7086D" w:rsidP="00B7086D">
      <w:pPr>
        <w:pStyle w:val="CodeBlock"/>
      </w:pPr>
      <w:r>
        <w:t>#       miso     = &lt;num&gt; ;                          # pin number</w:t>
      </w:r>
    </w:p>
    <w:p w:rsidR="00B7086D" w:rsidRDefault="00B7086D" w:rsidP="00B7086D">
      <w:pPr>
        <w:pStyle w:val="CodeBlock"/>
      </w:pPr>
      <w:r>
        <w:t>#       errled   = &lt;num&gt; ;                          # pin number</w:t>
      </w:r>
    </w:p>
    <w:p w:rsidR="00B7086D" w:rsidRDefault="00B7086D" w:rsidP="00B7086D">
      <w:pPr>
        <w:pStyle w:val="CodeBlock"/>
      </w:pPr>
      <w:r>
        <w:t>#       rdyled   = &lt;num&gt; ;                          # pin number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   pgmled   = &lt;num&gt; ;                          # pin number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   vfyled   = &lt;num&gt; ;                          # pin number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   usbvid   = &lt;hexnum&gt;;                        # USB VID (Vendor ID)</w:t>
      </w:r>
    </w:p>
    <w:p w:rsidR="00B7086D" w:rsidRDefault="00B7086D" w:rsidP="00B7086D">
      <w:pPr>
        <w:pStyle w:val="CodeBlock"/>
      </w:pPr>
      <w:r>
        <w:t>#       usbpid   = &lt;hexnum&gt;;                        # USB PID (Product ID)</w:t>
      </w:r>
    </w:p>
    <w:p w:rsidR="00B7086D" w:rsidRDefault="00B7086D" w:rsidP="00B7086D">
      <w:pPr>
        <w:pStyle w:val="CodeBlock"/>
      </w:pPr>
      <w:r>
        <w:t xml:space="preserve">#       usbdev   = &lt;interface&gt;;                     # USB interface or other device info </w:t>
      </w:r>
    </w:p>
    <w:p w:rsidR="00B7086D" w:rsidRDefault="00B7086D" w:rsidP="00B7086D">
      <w:pPr>
        <w:pStyle w:val="CodeBlock"/>
      </w:pPr>
      <w:r>
        <w:t>#       usbvendor = &lt;vendorname&gt;;                   # USB Vendor Name</w:t>
      </w:r>
    </w:p>
    <w:p w:rsidR="00B7086D" w:rsidRDefault="00B7086D" w:rsidP="00B7086D">
      <w:pPr>
        <w:pStyle w:val="CodeBlock"/>
      </w:pPr>
      <w:r>
        <w:t>#       usbproduct = &lt;productname&gt;;                 # USB Product Name</w:t>
      </w:r>
    </w:p>
    <w:p w:rsidR="00B7086D" w:rsidRDefault="00B7086D" w:rsidP="00B7086D">
      <w:pPr>
        <w:pStyle w:val="CodeBlock"/>
      </w:pPr>
      <w:r>
        <w:t>#       usbsn    = &lt;serialno&gt;;                      # USB Serial Number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 To invert a bit, use = ~ &lt;num&gt;, the spaces are important.</w:t>
      </w:r>
    </w:p>
    <w:p w:rsidR="00B7086D" w:rsidRDefault="00B7086D" w:rsidP="00B7086D">
      <w:pPr>
        <w:pStyle w:val="CodeBlock"/>
      </w:pPr>
      <w:r>
        <w:t>#        For a pin list all pins must be inverted.</w:t>
      </w:r>
    </w:p>
    <w:p w:rsidR="00B7086D" w:rsidRDefault="00B7086D" w:rsidP="00B7086D">
      <w:pPr>
        <w:pStyle w:val="CodeBlock"/>
      </w:pPr>
      <w:r>
        <w:t>#        A single pin can be specified as usual = ~ &lt;num&gt;, for lists</w:t>
      </w:r>
    </w:p>
    <w:p w:rsidR="00B7086D" w:rsidRDefault="00B7086D" w:rsidP="00B7086D">
      <w:pPr>
        <w:pStyle w:val="CodeBlock"/>
      </w:pPr>
      <w:r>
        <w:t>#        specify it as follows = ~ ( &lt;num&gt; [, &lt;num2&gt; ... ] ) .</w:t>
      </w:r>
    </w:p>
    <w:p w:rsidR="00B7086D" w:rsidRDefault="00B7086D" w:rsidP="00B7086D">
      <w:pPr>
        <w:pStyle w:val="CodeBlock"/>
      </w:pPr>
      <w:r>
        <w:t>#     ;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part</w:t>
      </w:r>
    </w:p>
    <w:p w:rsidR="00B7086D" w:rsidRDefault="00B7086D" w:rsidP="00B7086D">
      <w:pPr>
        <w:pStyle w:val="CodeBlock"/>
      </w:pPr>
      <w:r>
        <w:t>#       id               = &lt;id&gt; ;                 # quoted string</w:t>
      </w:r>
    </w:p>
    <w:p w:rsidR="00B7086D" w:rsidRDefault="00B7086D" w:rsidP="00B7086D">
      <w:pPr>
        <w:pStyle w:val="CodeBlock"/>
      </w:pPr>
      <w:r>
        <w:t>#       desc             = &lt;description&gt; ;        # quoted string</w:t>
      </w:r>
    </w:p>
    <w:p w:rsidR="00B7086D" w:rsidRDefault="00B7086D" w:rsidP="00B7086D">
      <w:pPr>
        <w:pStyle w:val="CodeBlock"/>
      </w:pPr>
      <w:r>
        <w:t>#       has_jtag         = &lt;yes/no&gt; ;             # part has JTAG i/f</w:t>
      </w:r>
    </w:p>
    <w:p w:rsidR="00B7086D" w:rsidRDefault="00B7086D" w:rsidP="00B7086D">
      <w:pPr>
        <w:pStyle w:val="CodeBlock"/>
      </w:pPr>
      <w:r>
        <w:t>#       has_debugwire    = &lt;yes/no&gt; ;             # part has debugWire i/f</w:t>
      </w:r>
    </w:p>
    <w:p w:rsidR="00B7086D" w:rsidRDefault="00B7086D" w:rsidP="00B7086D">
      <w:pPr>
        <w:pStyle w:val="CodeBlock"/>
      </w:pPr>
      <w:r>
        <w:t>#       has_pdi          = &lt;yes/no&gt; ;             # part has PDI i/f</w:t>
      </w:r>
    </w:p>
    <w:p w:rsidR="00B7086D" w:rsidRDefault="00B7086D" w:rsidP="00B7086D">
      <w:pPr>
        <w:pStyle w:val="CodeBlock"/>
      </w:pPr>
      <w:r>
        <w:t>#       has_tpi          = &lt;yes/no&gt; ;             # part has TPI i/f</w:t>
      </w:r>
    </w:p>
    <w:p w:rsidR="00B7086D" w:rsidRDefault="00B7086D" w:rsidP="00B7086D">
      <w:pPr>
        <w:pStyle w:val="CodeBlock"/>
      </w:pPr>
      <w:r>
        <w:t>#       devicecode       = &lt;num&gt; ;            # deprecated, use stk500_devcode</w:t>
      </w:r>
    </w:p>
    <w:p w:rsidR="00B7086D" w:rsidRDefault="00B7086D" w:rsidP="00B7086D">
      <w:pPr>
        <w:pStyle w:val="CodeBlock"/>
      </w:pPr>
      <w:r>
        <w:t>#       stk500_devcode   = &lt;num&gt; ;                # numeric</w:t>
      </w:r>
    </w:p>
    <w:p w:rsidR="00B7086D" w:rsidRDefault="00B7086D" w:rsidP="00B7086D">
      <w:pPr>
        <w:pStyle w:val="CodeBlock"/>
      </w:pPr>
      <w:r>
        <w:t>#       avr910_devcode   = &lt;num&gt; ;                # numeric</w:t>
      </w:r>
    </w:p>
    <w:p w:rsidR="00B7086D" w:rsidRDefault="00B7086D" w:rsidP="00B7086D">
      <w:pPr>
        <w:pStyle w:val="CodeBlock"/>
      </w:pPr>
      <w:r>
        <w:t>#       signature        = &lt;num&gt; &lt;num&gt; &lt;num&gt; ;    # signature bytes</w:t>
      </w:r>
    </w:p>
    <w:p w:rsidR="00B7086D" w:rsidRDefault="00B7086D" w:rsidP="00B7086D">
      <w:pPr>
        <w:pStyle w:val="CodeBlock"/>
      </w:pPr>
      <w:r>
        <w:t>#       chip_erase_delay = &lt;num&gt; ;                # micro-seconds</w:t>
      </w:r>
    </w:p>
    <w:p w:rsidR="00B7086D" w:rsidRDefault="00B7086D" w:rsidP="00B7086D">
      <w:pPr>
        <w:pStyle w:val="CodeBlock"/>
      </w:pPr>
      <w:r>
        <w:t>#       reset            = dedicated | io;</w:t>
      </w:r>
    </w:p>
    <w:p w:rsidR="00B7086D" w:rsidRDefault="00B7086D" w:rsidP="00B7086D">
      <w:pPr>
        <w:pStyle w:val="CodeBlock"/>
      </w:pPr>
      <w:r>
        <w:t>#       retry_pulse      = reset | sck;</w:t>
      </w:r>
    </w:p>
    <w:p w:rsidR="00B7086D" w:rsidRDefault="00B7086D" w:rsidP="00B7086D">
      <w:pPr>
        <w:pStyle w:val="CodeBlock"/>
      </w:pPr>
      <w:r>
        <w:t>#       pgm_enable       = &lt;instruction format&gt; ;</w:t>
      </w:r>
    </w:p>
    <w:p w:rsidR="00B7086D" w:rsidRDefault="00B7086D" w:rsidP="00B7086D">
      <w:pPr>
        <w:pStyle w:val="CodeBlock"/>
      </w:pPr>
      <w:r>
        <w:t>#       chip_erase       = &lt;instruction format&gt; ;</w:t>
      </w:r>
    </w:p>
    <w:p w:rsidR="00B7086D" w:rsidRDefault="00B7086D" w:rsidP="00B7086D">
      <w:pPr>
        <w:pStyle w:val="CodeBlock"/>
      </w:pPr>
      <w:r>
        <w:t>#       chip_erase_delay = &lt;num&gt; ;                # chip erase delay (us)</w:t>
      </w:r>
    </w:p>
    <w:p w:rsidR="00B7086D" w:rsidRDefault="00B7086D" w:rsidP="00B7086D">
      <w:pPr>
        <w:pStyle w:val="CodeBlock"/>
      </w:pPr>
      <w:r>
        <w:t>#       # STK500 parameters (parallel programming IO lines)</w:t>
      </w:r>
    </w:p>
    <w:p w:rsidR="00B7086D" w:rsidRDefault="00B7086D" w:rsidP="00B7086D">
      <w:pPr>
        <w:pStyle w:val="CodeBlock"/>
      </w:pPr>
      <w:r>
        <w:t>#       pagel            = &lt;num&gt; ;                # pin name in hex, i.e., 0xD7</w:t>
      </w:r>
    </w:p>
    <w:p w:rsidR="00B7086D" w:rsidRDefault="00B7086D" w:rsidP="00B7086D">
      <w:pPr>
        <w:pStyle w:val="CodeBlock"/>
      </w:pPr>
      <w:r>
        <w:t>#       bs2              = &lt;num&gt; ;                # pin name in hex, i.e., 0xA0</w:t>
      </w:r>
    </w:p>
    <w:p w:rsidR="00B7086D" w:rsidRDefault="00B7086D" w:rsidP="00B7086D">
      <w:pPr>
        <w:pStyle w:val="CodeBlock"/>
      </w:pPr>
      <w:r>
        <w:t>#       serial           = &lt;yes/no&gt; ;             # can use serial downloading</w:t>
      </w:r>
    </w:p>
    <w:p w:rsidR="00B7086D" w:rsidRDefault="00B7086D" w:rsidP="00B7086D">
      <w:pPr>
        <w:pStyle w:val="CodeBlock"/>
      </w:pPr>
      <w:r>
        <w:t>#       parallel         = &lt;yes/no/pseudo&gt;;       # can use par. programming</w:t>
      </w:r>
    </w:p>
    <w:p w:rsidR="00B7086D" w:rsidRDefault="00B7086D" w:rsidP="00B7086D">
      <w:pPr>
        <w:pStyle w:val="CodeBlock"/>
      </w:pPr>
      <w:r>
        <w:t>#       # STK500v2 parameters, to be taken from Atmel's XML files</w:t>
      </w:r>
    </w:p>
    <w:p w:rsidR="00B7086D" w:rsidRDefault="00B7086D" w:rsidP="00B7086D">
      <w:pPr>
        <w:pStyle w:val="CodeBlock"/>
      </w:pPr>
      <w:r>
        <w:t>#       timeout          = &lt;num&gt; ;</w:t>
      </w:r>
    </w:p>
    <w:p w:rsidR="00B7086D" w:rsidRDefault="00B7086D" w:rsidP="00B7086D">
      <w:pPr>
        <w:pStyle w:val="CodeBlock"/>
      </w:pPr>
      <w:r>
        <w:t>#       stabdelay        = &lt;num&gt; ;</w:t>
      </w:r>
    </w:p>
    <w:p w:rsidR="00B7086D" w:rsidRDefault="00B7086D" w:rsidP="00B7086D">
      <w:pPr>
        <w:pStyle w:val="CodeBlock"/>
      </w:pPr>
      <w:r>
        <w:t>#       cmdexedelay      = &lt;num&gt; ;</w:t>
      </w:r>
    </w:p>
    <w:p w:rsidR="00B7086D" w:rsidRDefault="00B7086D" w:rsidP="00B7086D">
      <w:pPr>
        <w:pStyle w:val="CodeBlock"/>
      </w:pPr>
      <w:r>
        <w:t>#       synchloops       = &lt;num&gt; ;</w:t>
      </w:r>
    </w:p>
    <w:p w:rsidR="00B7086D" w:rsidRDefault="00B7086D" w:rsidP="00B7086D">
      <w:pPr>
        <w:pStyle w:val="CodeBlock"/>
      </w:pPr>
      <w:r>
        <w:t>#       bytedelay        = &lt;num&gt; ;</w:t>
      </w:r>
    </w:p>
    <w:p w:rsidR="00B7086D" w:rsidRDefault="00B7086D" w:rsidP="00B7086D">
      <w:pPr>
        <w:pStyle w:val="CodeBlock"/>
      </w:pPr>
      <w:r>
        <w:t>#       pollvalue        = &lt;num&gt; ;</w:t>
      </w:r>
    </w:p>
    <w:p w:rsidR="00B7086D" w:rsidRDefault="00B7086D" w:rsidP="00B7086D">
      <w:pPr>
        <w:pStyle w:val="CodeBlock"/>
      </w:pPr>
      <w:r>
        <w:t>#       pollindex        = &lt;num&gt; ;</w:t>
      </w:r>
    </w:p>
    <w:p w:rsidR="00B7086D" w:rsidRDefault="00B7086D" w:rsidP="00B7086D">
      <w:pPr>
        <w:pStyle w:val="CodeBlock"/>
      </w:pPr>
      <w:r>
        <w:t>#       predelay         = &lt;num&gt; ;</w:t>
      </w:r>
    </w:p>
    <w:p w:rsidR="00B7086D" w:rsidRDefault="00B7086D" w:rsidP="00B7086D">
      <w:pPr>
        <w:pStyle w:val="CodeBlock"/>
      </w:pPr>
      <w:r>
        <w:t>#       postdelay        = &lt;num&gt; ;</w:t>
      </w:r>
    </w:p>
    <w:p w:rsidR="00B7086D" w:rsidRDefault="00B7086D" w:rsidP="00B7086D">
      <w:pPr>
        <w:pStyle w:val="CodeBlock"/>
      </w:pPr>
      <w:r>
        <w:t>#       pollmethod       = &lt;num&gt; ;</w:t>
      </w:r>
    </w:p>
    <w:p w:rsidR="00B7086D" w:rsidRDefault="00B7086D" w:rsidP="00B7086D">
      <w:pPr>
        <w:pStyle w:val="CodeBlock"/>
      </w:pPr>
      <w:r>
        <w:lastRenderedPageBreak/>
        <w:t>#       mode             = &lt;num&gt; ;</w:t>
      </w:r>
    </w:p>
    <w:p w:rsidR="00B7086D" w:rsidRDefault="00B7086D" w:rsidP="00B7086D">
      <w:pPr>
        <w:pStyle w:val="CodeBlock"/>
      </w:pPr>
      <w:r>
        <w:t>#       delay            = &lt;num&gt; ;</w:t>
      </w:r>
    </w:p>
    <w:p w:rsidR="00B7086D" w:rsidRDefault="00B7086D" w:rsidP="00B7086D">
      <w:pPr>
        <w:pStyle w:val="CodeBlock"/>
      </w:pPr>
      <w:r>
        <w:t>#       blocksize        = &lt;num&gt; ;</w:t>
      </w:r>
    </w:p>
    <w:p w:rsidR="00B7086D" w:rsidRDefault="00B7086D" w:rsidP="00B7086D">
      <w:pPr>
        <w:pStyle w:val="CodeBlock"/>
      </w:pPr>
      <w:r>
        <w:t>#       readsize         = &lt;num&gt; ;</w:t>
      </w:r>
    </w:p>
    <w:p w:rsidR="00B7086D" w:rsidRDefault="00B7086D" w:rsidP="00B7086D">
      <w:pPr>
        <w:pStyle w:val="CodeBlock"/>
      </w:pPr>
      <w:r>
        <w:t>#       hvspcmdexedelay  = &lt;num&gt; ;</w:t>
      </w:r>
    </w:p>
    <w:p w:rsidR="00B7086D" w:rsidRDefault="00B7086D" w:rsidP="00B7086D">
      <w:pPr>
        <w:pStyle w:val="CodeBlock"/>
      </w:pPr>
      <w:r>
        <w:t>#       # STK500v2 HV programming parameters, from XML</w:t>
      </w:r>
    </w:p>
    <w:p w:rsidR="00B7086D" w:rsidRDefault="00B7086D" w:rsidP="00B7086D">
      <w:pPr>
        <w:pStyle w:val="CodeBlock"/>
      </w:pPr>
      <w:r>
        <w:t>#       pp_controlstack  = &lt;num&gt;, &lt;num&gt;, ...;   # PP only</w:t>
      </w:r>
    </w:p>
    <w:p w:rsidR="00B7086D" w:rsidRDefault="00B7086D" w:rsidP="00B7086D">
      <w:pPr>
        <w:pStyle w:val="CodeBlock"/>
      </w:pPr>
      <w:r>
        <w:t>#       hvsp_controlstack = &lt;num&gt;, &lt;num&gt;, ...;  # HVSP only</w:t>
      </w:r>
    </w:p>
    <w:p w:rsidR="00B7086D" w:rsidRDefault="00B7086D" w:rsidP="00B7086D">
      <w:pPr>
        <w:pStyle w:val="CodeBlock"/>
      </w:pPr>
      <w:r>
        <w:t>#       hventerstabdelay = &lt;num&gt;;</w:t>
      </w:r>
    </w:p>
    <w:p w:rsidR="00B7086D" w:rsidRDefault="00B7086D" w:rsidP="00B7086D">
      <w:pPr>
        <w:pStyle w:val="CodeBlock"/>
      </w:pPr>
      <w:r>
        <w:t>#       progmodedelay    = &lt;num&gt;;               # PP only</w:t>
      </w:r>
    </w:p>
    <w:p w:rsidR="00B7086D" w:rsidRDefault="00B7086D" w:rsidP="00B7086D">
      <w:pPr>
        <w:pStyle w:val="CodeBlock"/>
      </w:pPr>
      <w:r>
        <w:t>#       latchcycles      = &lt;num&gt;;</w:t>
      </w:r>
    </w:p>
    <w:p w:rsidR="00B7086D" w:rsidRDefault="00B7086D" w:rsidP="00B7086D">
      <w:pPr>
        <w:pStyle w:val="CodeBlock"/>
      </w:pPr>
      <w:r>
        <w:t>#       togglevtg        = &lt;num&gt;;</w:t>
      </w:r>
    </w:p>
    <w:p w:rsidR="00B7086D" w:rsidRDefault="00B7086D" w:rsidP="00B7086D">
      <w:pPr>
        <w:pStyle w:val="CodeBlock"/>
      </w:pPr>
      <w:r>
        <w:t>#       poweroffdelay    = &lt;num&gt;;</w:t>
      </w:r>
    </w:p>
    <w:p w:rsidR="00B7086D" w:rsidRDefault="00B7086D" w:rsidP="00B7086D">
      <w:pPr>
        <w:pStyle w:val="CodeBlock"/>
      </w:pPr>
      <w:r>
        <w:t>#       resetdelayms     = &lt;num&gt;;</w:t>
      </w:r>
    </w:p>
    <w:p w:rsidR="00B7086D" w:rsidRDefault="00B7086D" w:rsidP="00B7086D">
      <w:pPr>
        <w:pStyle w:val="CodeBlock"/>
      </w:pPr>
      <w:r>
        <w:t>#       resetdelayus     = &lt;num&gt;;</w:t>
      </w:r>
    </w:p>
    <w:p w:rsidR="00B7086D" w:rsidRDefault="00B7086D" w:rsidP="00B7086D">
      <w:pPr>
        <w:pStyle w:val="CodeBlock"/>
      </w:pPr>
      <w:r>
        <w:t>#       hvleavestabdelay = &lt;num&gt;;</w:t>
      </w:r>
    </w:p>
    <w:p w:rsidR="00B7086D" w:rsidRDefault="00B7086D" w:rsidP="00B7086D">
      <w:pPr>
        <w:pStyle w:val="CodeBlock"/>
      </w:pPr>
      <w:r>
        <w:t>#       resetdelay       = &lt;num&gt;;</w:t>
      </w:r>
    </w:p>
    <w:p w:rsidR="00B7086D" w:rsidRDefault="00B7086D" w:rsidP="00B7086D">
      <w:pPr>
        <w:pStyle w:val="CodeBlock"/>
      </w:pPr>
      <w:r>
        <w:t>#       synchcycles      = &lt;num&gt;;               # HVSP only</w:t>
      </w:r>
    </w:p>
    <w:p w:rsidR="00B7086D" w:rsidRDefault="00B7086D" w:rsidP="00B7086D">
      <w:pPr>
        <w:pStyle w:val="CodeBlock"/>
      </w:pPr>
      <w:r>
        <w:t>#       chiperasepulsewidth = &lt;num&gt;;            # PP only</w:t>
      </w:r>
    </w:p>
    <w:p w:rsidR="00B7086D" w:rsidRDefault="00B7086D" w:rsidP="00B7086D">
      <w:pPr>
        <w:pStyle w:val="CodeBlock"/>
      </w:pPr>
      <w:r>
        <w:t>#       chiperasepolltimeout = &lt;num&gt;;</w:t>
      </w:r>
    </w:p>
    <w:p w:rsidR="00B7086D" w:rsidRDefault="00B7086D" w:rsidP="00B7086D">
      <w:pPr>
        <w:pStyle w:val="CodeBlock"/>
      </w:pPr>
      <w:r>
        <w:t>#       chiperasetime    = &lt;num&gt;;               # HVSP only</w:t>
      </w:r>
    </w:p>
    <w:p w:rsidR="00B7086D" w:rsidRDefault="00B7086D" w:rsidP="00B7086D">
      <w:pPr>
        <w:pStyle w:val="CodeBlock"/>
      </w:pPr>
      <w:r>
        <w:t>#       programfusepulsewidth = &lt;num&gt;;          # PP only</w:t>
      </w:r>
    </w:p>
    <w:p w:rsidR="00B7086D" w:rsidRDefault="00B7086D" w:rsidP="00B7086D">
      <w:pPr>
        <w:pStyle w:val="CodeBlock"/>
      </w:pPr>
      <w:r>
        <w:t>#       programfusepolltimeout = &lt;num&gt;;</w:t>
      </w:r>
    </w:p>
    <w:p w:rsidR="00B7086D" w:rsidRDefault="00B7086D" w:rsidP="00B7086D">
      <w:pPr>
        <w:pStyle w:val="CodeBlock"/>
      </w:pPr>
      <w:r>
        <w:t>#       programlockpulsewidth = &lt;num&gt;;          # PP only</w:t>
      </w:r>
    </w:p>
    <w:p w:rsidR="00B7086D" w:rsidRDefault="00B7086D" w:rsidP="00B7086D">
      <w:pPr>
        <w:pStyle w:val="CodeBlock"/>
      </w:pPr>
      <w:r>
        <w:t>#       programlockpolltimeout = &lt;num&gt;;</w:t>
      </w:r>
    </w:p>
    <w:p w:rsidR="00B7086D" w:rsidRDefault="00B7086D" w:rsidP="00B7086D">
      <w:pPr>
        <w:pStyle w:val="CodeBlock"/>
      </w:pPr>
      <w:r>
        <w:t>#       # JTAG ICE mkII parameters, also from XML files</w:t>
      </w:r>
    </w:p>
    <w:p w:rsidR="00B7086D" w:rsidRDefault="00B7086D" w:rsidP="00B7086D">
      <w:pPr>
        <w:pStyle w:val="CodeBlock"/>
      </w:pPr>
      <w:r>
        <w:t>#       allowfullpagebitstream = &lt;yes/no&gt; ;</w:t>
      </w:r>
    </w:p>
    <w:p w:rsidR="00B7086D" w:rsidRDefault="00B7086D" w:rsidP="00B7086D">
      <w:pPr>
        <w:pStyle w:val="CodeBlock"/>
      </w:pPr>
      <w:r>
        <w:t>#       enablepageprogramming = &lt;yes/no&gt; ;</w:t>
      </w:r>
    </w:p>
    <w:p w:rsidR="00B7086D" w:rsidRDefault="00B7086D" w:rsidP="00B7086D">
      <w:pPr>
        <w:pStyle w:val="CodeBlock"/>
      </w:pPr>
      <w:r>
        <w:t>#       idr              = &lt;num&gt; ;                # IO addr of IDR (OCD) reg.</w:t>
      </w:r>
    </w:p>
    <w:p w:rsidR="00B7086D" w:rsidRDefault="00B7086D" w:rsidP="00B7086D">
      <w:pPr>
        <w:pStyle w:val="CodeBlock"/>
      </w:pPr>
      <w:r>
        <w:t>#       rampz            = &lt;num&gt; ;                # IO addr of RAMPZ reg.</w:t>
      </w:r>
    </w:p>
    <w:p w:rsidR="00B7086D" w:rsidRDefault="00B7086D" w:rsidP="00B7086D">
      <w:pPr>
        <w:pStyle w:val="CodeBlock"/>
      </w:pPr>
      <w:r>
        <w:t>#       spmcr            = &lt;num&gt; ;                # mem addr of SPMC[S]R reg.</w:t>
      </w:r>
    </w:p>
    <w:p w:rsidR="00B7086D" w:rsidRDefault="00B7086D" w:rsidP="00B7086D">
      <w:pPr>
        <w:pStyle w:val="CodeBlock"/>
      </w:pPr>
      <w:r>
        <w:t>#       eecr             = &lt;num&gt; ;                # mem addr of EECR reg.</w:t>
      </w:r>
    </w:p>
    <w:p w:rsidR="00B7086D" w:rsidRDefault="00B7086D" w:rsidP="00B7086D">
      <w:pPr>
        <w:pStyle w:val="CodeBlock"/>
      </w:pPr>
      <w:r>
        <w:t>#                                                 # (only when != 0x3c)</w:t>
      </w:r>
    </w:p>
    <w:p w:rsidR="00B7086D" w:rsidRDefault="00B7086D" w:rsidP="00B7086D">
      <w:pPr>
        <w:pStyle w:val="CodeBlock"/>
      </w:pPr>
      <w:r>
        <w:t>#       is_at90s1200     = &lt;yes/no&gt; ;             # AT90S1200 part</w:t>
      </w:r>
    </w:p>
    <w:p w:rsidR="00B7086D" w:rsidRDefault="00B7086D" w:rsidP="00B7086D">
      <w:pPr>
        <w:pStyle w:val="CodeBlock"/>
      </w:pPr>
      <w:r>
        <w:t>#       is_avr32         = &lt;yes/no&gt; ;             # AVR32 part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memory &lt;memtype&gt;</w:t>
      </w:r>
    </w:p>
    <w:p w:rsidR="00B7086D" w:rsidRDefault="00B7086D" w:rsidP="00B7086D">
      <w:pPr>
        <w:pStyle w:val="CodeBlock"/>
      </w:pPr>
      <w:r>
        <w:t>#           paged           = &lt;yes/no&gt; ;          # yes / no</w:t>
      </w:r>
    </w:p>
    <w:p w:rsidR="00B7086D" w:rsidRDefault="00B7086D" w:rsidP="00B7086D">
      <w:pPr>
        <w:pStyle w:val="CodeBlock"/>
      </w:pPr>
      <w:r>
        <w:t>#           size            = &lt;num&gt; ;             # bytes</w:t>
      </w:r>
    </w:p>
    <w:p w:rsidR="00B7086D" w:rsidRDefault="00B7086D" w:rsidP="00B7086D">
      <w:pPr>
        <w:pStyle w:val="CodeBlock"/>
      </w:pPr>
      <w:r>
        <w:t>#           page_size       = &lt;num&gt; ;             # bytes</w:t>
      </w:r>
    </w:p>
    <w:p w:rsidR="00B7086D" w:rsidRDefault="00B7086D" w:rsidP="00B7086D">
      <w:pPr>
        <w:pStyle w:val="CodeBlock"/>
      </w:pPr>
      <w:r>
        <w:t>#           num_pages       = &lt;num&gt; ;             # numeric</w:t>
      </w:r>
    </w:p>
    <w:p w:rsidR="00B7086D" w:rsidRDefault="00B7086D" w:rsidP="00B7086D">
      <w:pPr>
        <w:pStyle w:val="CodeBlock"/>
      </w:pPr>
      <w:r>
        <w:t>#           min_write_delay = &lt;num&gt; ;             # micro-seconds</w:t>
      </w:r>
    </w:p>
    <w:p w:rsidR="00B7086D" w:rsidRDefault="00B7086D" w:rsidP="00B7086D">
      <w:pPr>
        <w:pStyle w:val="CodeBlock"/>
      </w:pPr>
      <w:r>
        <w:t>#           max_write_delay = &lt;num&gt; ;             # micro-seconds</w:t>
      </w:r>
    </w:p>
    <w:p w:rsidR="00B7086D" w:rsidRDefault="00B7086D" w:rsidP="00B7086D">
      <w:pPr>
        <w:pStyle w:val="CodeBlock"/>
      </w:pPr>
      <w:r>
        <w:t>#           readback_p1     = &lt;num&gt; ;             # byte value</w:t>
      </w:r>
    </w:p>
    <w:p w:rsidR="00B7086D" w:rsidRDefault="00B7086D" w:rsidP="00B7086D">
      <w:pPr>
        <w:pStyle w:val="CodeBlock"/>
      </w:pPr>
      <w:r>
        <w:t>#           readback_p2     = &lt;num&gt; ;             # byte value</w:t>
      </w:r>
    </w:p>
    <w:p w:rsidR="00B7086D" w:rsidRDefault="00B7086D" w:rsidP="00B7086D">
      <w:pPr>
        <w:pStyle w:val="CodeBlock"/>
      </w:pPr>
      <w:r>
        <w:t>#           pwroff_after_write = &lt;yes/no&gt; ;       # yes / no</w:t>
      </w:r>
    </w:p>
    <w:p w:rsidR="00B7086D" w:rsidRDefault="00B7086D" w:rsidP="00B7086D">
      <w:pPr>
        <w:pStyle w:val="CodeBlock"/>
      </w:pPr>
      <w:r>
        <w:t>#           read            = &lt;instruction format&gt; ;</w:t>
      </w:r>
    </w:p>
    <w:p w:rsidR="00B7086D" w:rsidRDefault="00B7086D" w:rsidP="00B7086D">
      <w:pPr>
        <w:pStyle w:val="CodeBlock"/>
      </w:pPr>
      <w:r>
        <w:t>#           write           = &lt;instruction format&gt; ;</w:t>
      </w:r>
    </w:p>
    <w:p w:rsidR="00B7086D" w:rsidRDefault="00B7086D" w:rsidP="00B7086D">
      <w:pPr>
        <w:pStyle w:val="CodeBlock"/>
      </w:pPr>
      <w:r>
        <w:t>#           read_lo         = &lt;instruction format&gt; ;</w:t>
      </w:r>
    </w:p>
    <w:p w:rsidR="00B7086D" w:rsidRDefault="00B7086D" w:rsidP="00B7086D">
      <w:pPr>
        <w:pStyle w:val="CodeBlock"/>
      </w:pPr>
      <w:r>
        <w:t>#           read_hi         = &lt;instruction format&gt; ;</w:t>
      </w:r>
    </w:p>
    <w:p w:rsidR="00B7086D" w:rsidRDefault="00B7086D" w:rsidP="00B7086D">
      <w:pPr>
        <w:pStyle w:val="CodeBlock"/>
      </w:pPr>
      <w:r>
        <w:t>#           write_lo        = &lt;instruction format&gt; ;</w:t>
      </w:r>
    </w:p>
    <w:p w:rsidR="00B7086D" w:rsidRDefault="00B7086D" w:rsidP="00B7086D">
      <w:pPr>
        <w:pStyle w:val="CodeBlock"/>
      </w:pPr>
      <w:r>
        <w:t>#           write_hi        = &lt;instruction format&gt; ;</w:t>
      </w:r>
    </w:p>
    <w:p w:rsidR="00B7086D" w:rsidRDefault="00B7086D" w:rsidP="00B7086D">
      <w:pPr>
        <w:pStyle w:val="CodeBlock"/>
      </w:pPr>
      <w:r>
        <w:t>#           loadpage_lo     = &lt;instruction format&gt; ;</w:t>
      </w:r>
    </w:p>
    <w:p w:rsidR="00B7086D" w:rsidRDefault="00B7086D" w:rsidP="00B7086D">
      <w:pPr>
        <w:pStyle w:val="CodeBlock"/>
      </w:pPr>
      <w:r>
        <w:t>#           loadpage_hi     = &lt;instruction format&gt; ;</w:t>
      </w:r>
    </w:p>
    <w:p w:rsidR="00B7086D" w:rsidRDefault="00B7086D" w:rsidP="00B7086D">
      <w:pPr>
        <w:pStyle w:val="CodeBlock"/>
      </w:pPr>
      <w:r>
        <w:t>#           writepage       = &lt;instruction format&gt; ;</w:t>
      </w:r>
    </w:p>
    <w:p w:rsidR="00B7086D" w:rsidRDefault="00B7086D" w:rsidP="00B7086D">
      <w:pPr>
        <w:pStyle w:val="CodeBlock"/>
      </w:pPr>
      <w:r>
        <w:t>#         ;</w:t>
      </w:r>
    </w:p>
    <w:p w:rsidR="00B7086D" w:rsidRDefault="00B7086D" w:rsidP="00B7086D">
      <w:pPr>
        <w:pStyle w:val="CodeBlock"/>
      </w:pPr>
      <w:r>
        <w:t>#     ;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If any of the above parameters are not specified, the default value</w:t>
      </w:r>
    </w:p>
    <w:p w:rsidR="00B7086D" w:rsidRDefault="00B7086D" w:rsidP="00B7086D">
      <w:pPr>
        <w:pStyle w:val="CodeBlock"/>
      </w:pPr>
      <w:r>
        <w:t># of 0 is used for numerics or the empty string ("") for string</w:t>
      </w:r>
    </w:p>
    <w:p w:rsidR="00B7086D" w:rsidRDefault="00B7086D" w:rsidP="00B7086D">
      <w:pPr>
        <w:pStyle w:val="CodeBlock"/>
      </w:pPr>
      <w:r>
        <w:t># values.  If a required parameter is left empty, AVRDUDE will</w:t>
      </w:r>
    </w:p>
    <w:p w:rsidR="00B7086D" w:rsidRDefault="00B7086D" w:rsidP="00B7086D">
      <w:pPr>
        <w:pStyle w:val="CodeBlock"/>
      </w:pPr>
      <w:r>
        <w:t># complain.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Parts can also inherit parameters from previously defined parts</w:t>
      </w:r>
    </w:p>
    <w:p w:rsidR="00B7086D" w:rsidRDefault="00B7086D" w:rsidP="00B7086D">
      <w:pPr>
        <w:pStyle w:val="CodeBlock"/>
      </w:pPr>
      <w:r>
        <w:t xml:space="preserve"># using the following syntax. In this case specified integer and </w:t>
      </w:r>
    </w:p>
    <w:p w:rsidR="00B7086D" w:rsidRDefault="00B7086D" w:rsidP="00B7086D">
      <w:pPr>
        <w:pStyle w:val="CodeBlock"/>
      </w:pPr>
      <w:r>
        <w:t xml:space="preserve"># string values override parameter values from the parent part. New </w:t>
      </w:r>
    </w:p>
    <w:p w:rsidR="00B7086D" w:rsidRDefault="00B7086D" w:rsidP="00B7086D">
      <w:pPr>
        <w:pStyle w:val="CodeBlock"/>
      </w:pPr>
      <w:r>
        <w:t xml:space="preserve"># memory definitions are added to the definitions inherited from the </w:t>
      </w:r>
    </w:p>
    <w:p w:rsidR="00B7086D" w:rsidRDefault="00B7086D" w:rsidP="00B7086D">
      <w:pPr>
        <w:pStyle w:val="CodeBlock"/>
      </w:pPr>
      <w:r>
        <w:t># parent.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part parent &lt;id&gt;                              # quoted string</w:t>
      </w:r>
    </w:p>
    <w:p w:rsidR="00B7086D" w:rsidRDefault="00B7086D" w:rsidP="00B7086D">
      <w:pPr>
        <w:pStyle w:val="CodeBlock"/>
      </w:pPr>
      <w:r>
        <w:lastRenderedPageBreak/>
        <w:t>#       id               = &lt;id&gt; ;                 # quoted string</w:t>
      </w:r>
    </w:p>
    <w:p w:rsidR="00B7086D" w:rsidRDefault="00B7086D" w:rsidP="00B7086D">
      <w:pPr>
        <w:pStyle w:val="CodeBlock"/>
      </w:pPr>
      <w:r>
        <w:t>#       &lt;any set of other parameters from the list above&gt;</w:t>
      </w:r>
    </w:p>
    <w:p w:rsidR="00B7086D" w:rsidRDefault="00B7086D" w:rsidP="00B7086D">
      <w:pPr>
        <w:pStyle w:val="CodeBlock"/>
      </w:pPr>
      <w:r>
        <w:t>#     ;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NOTES:</w:t>
      </w:r>
    </w:p>
    <w:p w:rsidR="00B7086D" w:rsidRDefault="00B7086D" w:rsidP="00B7086D">
      <w:pPr>
        <w:pStyle w:val="CodeBlock"/>
      </w:pPr>
      <w:r>
        <w:t xml:space="preserve">#   * 'devicecode' is the device code used by the STK500 (see codes </w:t>
      </w:r>
    </w:p>
    <w:p w:rsidR="00B7086D" w:rsidRDefault="00B7086D" w:rsidP="00B7086D">
      <w:pPr>
        <w:pStyle w:val="CodeBlock"/>
      </w:pPr>
      <w:r>
        <w:t>#       listed below)</w:t>
      </w:r>
    </w:p>
    <w:p w:rsidR="00B7086D" w:rsidRDefault="00B7086D" w:rsidP="00B7086D">
      <w:pPr>
        <w:pStyle w:val="CodeBlock"/>
      </w:pPr>
      <w:r>
        <w:t>#   * Not all memory types will implement all instructions.</w:t>
      </w:r>
    </w:p>
    <w:p w:rsidR="00B7086D" w:rsidRDefault="00B7086D" w:rsidP="00B7086D">
      <w:pPr>
        <w:pStyle w:val="CodeBlock"/>
      </w:pPr>
      <w:r>
        <w:t>#   * AVR Fuse bits and Lock bits are implemented as a type of memory.</w:t>
      </w:r>
    </w:p>
    <w:p w:rsidR="00B7086D" w:rsidRDefault="00B7086D" w:rsidP="00B7086D">
      <w:pPr>
        <w:pStyle w:val="CodeBlock"/>
      </w:pPr>
      <w:r>
        <w:t>#   * Example memory types are:</w:t>
      </w:r>
    </w:p>
    <w:p w:rsidR="00B7086D" w:rsidRDefault="00B7086D" w:rsidP="00B7086D">
      <w:pPr>
        <w:pStyle w:val="CodeBlock"/>
      </w:pPr>
      <w:r>
        <w:t>#       "flash", "eeprom", "fuse", "lfuse" (low fuse), "hfuse" (high</w:t>
      </w:r>
    </w:p>
    <w:p w:rsidR="00B7086D" w:rsidRDefault="00B7086D" w:rsidP="00B7086D">
      <w:pPr>
        <w:pStyle w:val="CodeBlock"/>
      </w:pPr>
      <w:r>
        <w:t>#       fuse), "signature", "calibration", "lock"</w:t>
      </w:r>
    </w:p>
    <w:p w:rsidR="00B7086D" w:rsidRDefault="00B7086D" w:rsidP="00B7086D">
      <w:pPr>
        <w:pStyle w:val="CodeBlock"/>
      </w:pPr>
      <w:r>
        <w:t>#   * The memory type specified on the avrdude command line must match</w:t>
      </w:r>
    </w:p>
    <w:p w:rsidR="00B7086D" w:rsidRDefault="00B7086D" w:rsidP="00B7086D">
      <w:pPr>
        <w:pStyle w:val="CodeBlock"/>
      </w:pPr>
      <w:r>
        <w:t>#     one of the memory types defined for the specified chip.</w:t>
      </w:r>
    </w:p>
    <w:p w:rsidR="00B7086D" w:rsidRDefault="00B7086D" w:rsidP="00B7086D">
      <w:pPr>
        <w:pStyle w:val="CodeBlock"/>
      </w:pPr>
      <w:r>
        <w:t>#   * The pwroff_after_write flag causes avrdude to attempt to</w:t>
      </w:r>
    </w:p>
    <w:p w:rsidR="00B7086D" w:rsidRDefault="00B7086D" w:rsidP="00B7086D">
      <w:pPr>
        <w:pStyle w:val="CodeBlock"/>
      </w:pPr>
      <w:r>
        <w:t>#     power the device off and back on after an unsuccessful write to</w:t>
      </w:r>
    </w:p>
    <w:p w:rsidR="00B7086D" w:rsidRDefault="00B7086D" w:rsidP="00B7086D">
      <w:pPr>
        <w:pStyle w:val="CodeBlock"/>
      </w:pPr>
      <w:r>
        <w:t>#     the affected memory area if VCC programmer pins are defined.  If</w:t>
      </w:r>
    </w:p>
    <w:p w:rsidR="00B7086D" w:rsidRDefault="00B7086D" w:rsidP="00B7086D">
      <w:pPr>
        <w:pStyle w:val="CodeBlock"/>
      </w:pPr>
      <w:r>
        <w:t>#     VCC pins are not defined for the programmer, a message</w:t>
      </w:r>
    </w:p>
    <w:p w:rsidR="00B7086D" w:rsidRDefault="00B7086D" w:rsidP="00B7086D">
      <w:pPr>
        <w:pStyle w:val="CodeBlock"/>
      </w:pPr>
      <w:r>
        <w:t>#     indicating that the device needs a power-cycle is printed out.</w:t>
      </w:r>
    </w:p>
    <w:p w:rsidR="00B7086D" w:rsidRDefault="00B7086D" w:rsidP="00B7086D">
      <w:pPr>
        <w:pStyle w:val="CodeBlock"/>
      </w:pPr>
      <w:r>
        <w:t>#     This flag was added to work around a problem with the</w:t>
      </w:r>
    </w:p>
    <w:p w:rsidR="00B7086D" w:rsidRDefault="00B7086D" w:rsidP="00B7086D">
      <w:pPr>
        <w:pStyle w:val="CodeBlock"/>
      </w:pPr>
      <w:r>
        <w:t>#     at90s4433/2333's; see the at90s4433 errata at: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  http://www.atmel.com/dyn/resources/prod_documents/doc1280.pdf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INSTRUCTION FORMATS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Instruction formats are specified as a comma seperated list of</w:t>
      </w:r>
    </w:p>
    <w:p w:rsidR="00B7086D" w:rsidRDefault="00B7086D" w:rsidP="00B7086D">
      <w:pPr>
        <w:pStyle w:val="CodeBlock"/>
      </w:pPr>
      <w:r>
        <w:t>#    string values containing information (bit specifiers) about each</w:t>
      </w:r>
    </w:p>
    <w:p w:rsidR="00B7086D" w:rsidRDefault="00B7086D" w:rsidP="00B7086D">
      <w:pPr>
        <w:pStyle w:val="CodeBlock"/>
      </w:pPr>
      <w:r>
        <w:t>#    of the 32 bits of the instruction.  Bit specifiers may be one of</w:t>
      </w:r>
    </w:p>
    <w:p w:rsidR="00B7086D" w:rsidRDefault="00B7086D" w:rsidP="00B7086D">
      <w:pPr>
        <w:pStyle w:val="CodeBlock"/>
      </w:pPr>
      <w:r>
        <w:t>#    the following formats: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'1'  = the bit is always set on input as well as output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'0'  = the bit is always clear on input as well as output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'x'  = the bit is ignored on input and output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'a'  = the bit is an address bit, the bit-number matches this bit</w:t>
      </w:r>
    </w:p>
    <w:p w:rsidR="00B7086D" w:rsidRDefault="00B7086D" w:rsidP="00B7086D">
      <w:pPr>
        <w:pStyle w:val="CodeBlock"/>
      </w:pPr>
      <w:r>
        <w:t>#              specifier's position within the current instruction byte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'aN' = the bit is the Nth address bit, bit-number = N, i.e., a12</w:t>
      </w:r>
    </w:p>
    <w:p w:rsidR="00B7086D" w:rsidRDefault="00B7086D" w:rsidP="00B7086D">
      <w:pPr>
        <w:pStyle w:val="CodeBlock"/>
      </w:pPr>
      <w:r>
        <w:t>#              is address bit 12 on input, a0 is address bit 0.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'i'  = the bit is an input data bit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 'o'  = the bit is an output data bit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Each instruction must be composed of 32 bit specifiers.  The</w:t>
      </w:r>
    </w:p>
    <w:p w:rsidR="00B7086D" w:rsidRDefault="00B7086D" w:rsidP="00B7086D">
      <w:pPr>
        <w:pStyle w:val="CodeBlock"/>
      </w:pPr>
      <w:r>
        <w:t>#    instruction specification closely follows the instruction data</w:t>
      </w:r>
    </w:p>
    <w:p w:rsidR="00B7086D" w:rsidRDefault="00B7086D" w:rsidP="00B7086D">
      <w:pPr>
        <w:pStyle w:val="CodeBlock"/>
      </w:pPr>
      <w:r>
        <w:t>#    provided in Atmel's data sheets for their parts.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See below for some examples.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The following are STK500 part device codes to use for the</w:t>
      </w:r>
    </w:p>
    <w:p w:rsidR="00B7086D" w:rsidRDefault="00B7086D" w:rsidP="00B7086D">
      <w:pPr>
        <w:pStyle w:val="CodeBlock"/>
      </w:pPr>
      <w:r>
        <w:t># "devicecode" field of the part.  These came from Atmel's software</w:t>
      </w:r>
    </w:p>
    <w:p w:rsidR="00B7086D" w:rsidRDefault="00B7086D" w:rsidP="00B7086D">
      <w:pPr>
        <w:pStyle w:val="CodeBlock"/>
      </w:pPr>
      <w:r>
        <w:t># section avr061.zip which accompanies the application note</w:t>
      </w:r>
    </w:p>
    <w:p w:rsidR="00B7086D" w:rsidRDefault="00B7086D" w:rsidP="00B7086D">
      <w:pPr>
        <w:pStyle w:val="CodeBlock"/>
      </w:pPr>
      <w:r>
        <w:t># AVR061 available from: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     http://www.atmel.com/dyn/resources/prod_documents/doc2525.pdf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ATTINY10    0x10  /* the _old_ one that never existed! */</w:t>
      </w:r>
    </w:p>
    <w:p w:rsidR="00B7086D" w:rsidRDefault="00B7086D" w:rsidP="00B7086D">
      <w:pPr>
        <w:pStyle w:val="CodeBlock"/>
      </w:pPr>
      <w:r>
        <w:t>#define ATTINY11    0x11</w:t>
      </w:r>
    </w:p>
    <w:p w:rsidR="00B7086D" w:rsidRDefault="00B7086D" w:rsidP="00B7086D">
      <w:pPr>
        <w:pStyle w:val="CodeBlock"/>
      </w:pPr>
      <w:r>
        <w:t>#define ATTINY12    0x12</w:t>
      </w:r>
    </w:p>
    <w:p w:rsidR="00B7086D" w:rsidRDefault="00B7086D" w:rsidP="00B7086D">
      <w:pPr>
        <w:pStyle w:val="CodeBlock"/>
      </w:pPr>
      <w:r>
        <w:t>#define ATTINY15    0x13</w:t>
      </w:r>
    </w:p>
    <w:p w:rsidR="00B7086D" w:rsidRDefault="00B7086D" w:rsidP="00B7086D">
      <w:pPr>
        <w:pStyle w:val="CodeBlock"/>
      </w:pPr>
      <w:r>
        <w:t>#define ATTINY13    0x14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ATTINY22    0x20</w:t>
      </w:r>
    </w:p>
    <w:p w:rsidR="00B7086D" w:rsidRDefault="00B7086D" w:rsidP="00B7086D">
      <w:pPr>
        <w:pStyle w:val="CodeBlock"/>
      </w:pPr>
      <w:r>
        <w:t>#define ATTINY26    0x21</w:t>
      </w:r>
    </w:p>
    <w:p w:rsidR="00B7086D" w:rsidRDefault="00B7086D" w:rsidP="00B7086D">
      <w:pPr>
        <w:pStyle w:val="CodeBlock"/>
      </w:pPr>
      <w:r>
        <w:lastRenderedPageBreak/>
        <w:t>#define ATTINY28    0x22</w:t>
      </w:r>
    </w:p>
    <w:p w:rsidR="00B7086D" w:rsidRDefault="00B7086D" w:rsidP="00B7086D">
      <w:pPr>
        <w:pStyle w:val="CodeBlock"/>
      </w:pPr>
      <w:r>
        <w:t>#define ATTINY2313  0x23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AT90S1200   0x33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AT90S2313   0x40</w:t>
      </w:r>
    </w:p>
    <w:p w:rsidR="00B7086D" w:rsidRDefault="00B7086D" w:rsidP="00B7086D">
      <w:pPr>
        <w:pStyle w:val="CodeBlock"/>
      </w:pPr>
      <w:r>
        <w:t>#define AT90S2323   0x41</w:t>
      </w:r>
    </w:p>
    <w:p w:rsidR="00B7086D" w:rsidRDefault="00B7086D" w:rsidP="00B7086D">
      <w:pPr>
        <w:pStyle w:val="CodeBlock"/>
      </w:pPr>
      <w:r>
        <w:t>#define AT90S2333   0x42</w:t>
      </w:r>
    </w:p>
    <w:p w:rsidR="00B7086D" w:rsidRDefault="00B7086D" w:rsidP="00B7086D">
      <w:pPr>
        <w:pStyle w:val="CodeBlock"/>
      </w:pPr>
      <w:r>
        <w:t>#define AT90S2343   0x43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AT90S4414   0x50</w:t>
      </w:r>
    </w:p>
    <w:p w:rsidR="00B7086D" w:rsidRDefault="00B7086D" w:rsidP="00B7086D">
      <w:pPr>
        <w:pStyle w:val="CodeBlock"/>
      </w:pPr>
      <w:r>
        <w:t>#define AT90S4433   0x51</w:t>
      </w:r>
    </w:p>
    <w:p w:rsidR="00B7086D" w:rsidRDefault="00B7086D" w:rsidP="00B7086D">
      <w:pPr>
        <w:pStyle w:val="CodeBlock"/>
      </w:pPr>
      <w:r>
        <w:t>#define AT90S4434   0x52</w:t>
      </w:r>
    </w:p>
    <w:p w:rsidR="00B7086D" w:rsidRDefault="00B7086D" w:rsidP="00B7086D">
      <w:pPr>
        <w:pStyle w:val="CodeBlock"/>
      </w:pPr>
      <w:r>
        <w:t>#define ATMEGA48    0x59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AT90S8515   0x60</w:t>
      </w:r>
    </w:p>
    <w:p w:rsidR="00B7086D" w:rsidRDefault="00B7086D" w:rsidP="00B7086D">
      <w:pPr>
        <w:pStyle w:val="CodeBlock"/>
      </w:pPr>
      <w:r>
        <w:t>#define AT90S8535   0x61</w:t>
      </w:r>
    </w:p>
    <w:p w:rsidR="00B7086D" w:rsidRDefault="00B7086D" w:rsidP="00B7086D">
      <w:pPr>
        <w:pStyle w:val="CodeBlock"/>
      </w:pPr>
      <w:r>
        <w:t>#define AT90C8534   0x62</w:t>
      </w:r>
    </w:p>
    <w:p w:rsidR="00B7086D" w:rsidRDefault="00B7086D" w:rsidP="00B7086D">
      <w:pPr>
        <w:pStyle w:val="CodeBlock"/>
      </w:pPr>
      <w:r>
        <w:t>#define ATMEGA8515  0x63</w:t>
      </w:r>
    </w:p>
    <w:p w:rsidR="00B7086D" w:rsidRDefault="00B7086D" w:rsidP="00B7086D">
      <w:pPr>
        <w:pStyle w:val="CodeBlock"/>
      </w:pPr>
      <w:r>
        <w:t>#define ATMEGA8535  0x64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ATMEGA8     0x70</w:t>
      </w:r>
    </w:p>
    <w:p w:rsidR="00B7086D" w:rsidRDefault="00B7086D" w:rsidP="00B7086D">
      <w:pPr>
        <w:pStyle w:val="CodeBlock"/>
      </w:pPr>
      <w:r>
        <w:t>#define ATMEGA88    0x73</w:t>
      </w:r>
    </w:p>
    <w:p w:rsidR="00B7086D" w:rsidRDefault="00B7086D" w:rsidP="00B7086D">
      <w:pPr>
        <w:pStyle w:val="CodeBlock"/>
      </w:pPr>
      <w:r>
        <w:t>#define ATMEGA168   0x86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ATMEGA161   0x80</w:t>
      </w:r>
    </w:p>
    <w:p w:rsidR="00B7086D" w:rsidRDefault="00B7086D" w:rsidP="00B7086D">
      <w:pPr>
        <w:pStyle w:val="CodeBlock"/>
      </w:pPr>
      <w:r>
        <w:t>#define ATMEGA163   0x81</w:t>
      </w:r>
    </w:p>
    <w:p w:rsidR="00B7086D" w:rsidRDefault="00B7086D" w:rsidP="00B7086D">
      <w:pPr>
        <w:pStyle w:val="CodeBlock"/>
      </w:pPr>
      <w:r>
        <w:t>#define ATMEGA16    0x82</w:t>
      </w:r>
    </w:p>
    <w:p w:rsidR="00B7086D" w:rsidRDefault="00B7086D" w:rsidP="00B7086D">
      <w:pPr>
        <w:pStyle w:val="CodeBlock"/>
      </w:pPr>
      <w:r>
        <w:t>#define ATMEGA162   0x83</w:t>
      </w:r>
    </w:p>
    <w:p w:rsidR="00B7086D" w:rsidRDefault="00B7086D" w:rsidP="00B7086D">
      <w:pPr>
        <w:pStyle w:val="CodeBlock"/>
      </w:pPr>
      <w:r>
        <w:t>#define ATMEGA169   0x84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ATMEGA323   0x90</w:t>
      </w:r>
    </w:p>
    <w:p w:rsidR="00B7086D" w:rsidRDefault="00B7086D" w:rsidP="00B7086D">
      <w:pPr>
        <w:pStyle w:val="CodeBlock"/>
      </w:pPr>
      <w:r>
        <w:t>#define ATMEGA32    0x91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ATMEGA64    0xA0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ATMEGA103   0xB1</w:t>
      </w:r>
    </w:p>
    <w:p w:rsidR="00B7086D" w:rsidRDefault="00B7086D" w:rsidP="00B7086D">
      <w:pPr>
        <w:pStyle w:val="CodeBlock"/>
      </w:pPr>
      <w:r>
        <w:t>#define ATMEGA128   0xB2</w:t>
      </w:r>
    </w:p>
    <w:p w:rsidR="00B7086D" w:rsidRDefault="00B7086D" w:rsidP="00B7086D">
      <w:pPr>
        <w:pStyle w:val="CodeBlock"/>
      </w:pPr>
      <w:r>
        <w:t>#define AT90CAN128  0xB3</w:t>
      </w:r>
    </w:p>
    <w:p w:rsidR="00B7086D" w:rsidRDefault="00B7086D" w:rsidP="00B7086D">
      <w:pPr>
        <w:pStyle w:val="CodeBlock"/>
      </w:pPr>
      <w:r>
        <w:t>#define AT90CAN64   0xB3</w:t>
      </w:r>
    </w:p>
    <w:p w:rsidR="00B7086D" w:rsidRDefault="00B7086D" w:rsidP="00B7086D">
      <w:pPr>
        <w:pStyle w:val="CodeBlock"/>
      </w:pPr>
      <w:r>
        <w:t>#define AT90CAN32   0xB3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AT86RF401   0xD0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#define AT89START   0xE0</w:t>
      </w:r>
    </w:p>
    <w:p w:rsidR="00B7086D" w:rsidRDefault="00B7086D" w:rsidP="00B7086D">
      <w:pPr>
        <w:pStyle w:val="CodeBlock"/>
      </w:pPr>
      <w:r>
        <w:t>#define AT89S51</w:t>
      </w:r>
      <w:r>
        <w:tab/>
        <w:t xml:space="preserve">    0xE0</w:t>
      </w:r>
    </w:p>
    <w:p w:rsidR="00B7086D" w:rsidRDefault="00B7086D" w:rsidP="00B7086D">
      <w:pPr>
        <w:pStyle w:val="CodeBlock"/>
      </w:pPr>
      <w:r>
        <w:t>#define AT89S52</w:t>
      </w:r>
      <w:r>
        <w:tab/>
        <w:t xml:space="preserve">    0xE1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following table lists the devices in the original AVR910</w:t>
      </w:r>
    </w:p>
    <w:p w:rsidR="00B7086D" w:rsidRDefault="00B7086D" w:rsidP="00B7086D">
      <w:pPr>
        <w:pStyle w:val="CodeBlock"/>
      </w:pPr>
      <w:r>
        <w:t># appnote:</w:t>
      </w:r>
    </w:p>
    <w:p w:rsidR="00B7086D" w:rsidRDefault="00B7086D" w:rsidP="00B7086D">
      <w:pPr>
        <w:pStyle w:val="CodeBlock"/>
      </w:pPr>
      <w:r>
        <w:t># |Device |Signature | Code |</w:t>
      </w:r>
    </w:p>
    <w:p w:rsidR="00B7086D" w:rsidRDefault="00B7086D" w:rsidP="00B7086D">
      <w:pPr>
        <w:pStyle w:val="CodeBlock"/>
      </w:pPr>
      <w:r>
        <w:t># +-------+----------+------+</w:t>
      </w:r>
    </w:p>
    <w:p w:rsidR="00B7086D" w:rsidRDefault="00B7086D" w:rsidP="00B7086D">
      <w:pPr>
        <w:pStyle w:val="CodeBlock"/>
      </w:pPr>
      <w:r>
        <w:t># |tiny12 | 1E 90 05 | 0x55 |</w:t>
      </w:r>
    </w:p>
    <w:p w:rsidR="00B7086D" w:rsidRDefault="00B7086D" w:rsidP="00B7086D">
      <w:pPr>
        <w:pStyle w:val="CodeBlock"/>
      </w:pPr>
      <w:r>
        <w:t># |tiny15 | 1E 90 06 | 0x56 |</w:t>
      </w:r>
    </w:p>
    <w:p w:rsidR="00B7086D" w:rsidRDefault="00B7086D" w:rsidP="00B7086D">
      <w:pPr>
        <w:pStyle w:val="CodeBlock"/>
      </w:pPr>
      <w:r>
        <w:t># |       |          |      |</w:t>
      </w:r>
    </w:p>
    <w:p w:rsidR="00B7086D" w:rsidRDefault="00B7086D" w:rsidP="00B7086D">
      <w:pPr>
        <w:pStyle w:val="CodeBlock"/>
      </w:pPr>
      <w:r>
        <w:t># | S1200 | 1E 90 01 | 0x13 |</w:t>
      </w:r>
    </w:p>
    <w:p w:rsidR="00B7086D" w:rsidRDefault="00B7086D" w:rsidP="00B7086D">
      <w:pPr>
        <w:pStyle w:val="CodeBlock"/>
      </w:pPr>
      <w:r>
        <w:t># |       |          |      |</w:t>
      </w:r>
    </w:p>
    <w:p w:rsidR="00B7086D" w:rsidRDefault="00B7086D" w:rsidP="00B7086D">
      <w:pPr>
        <w:pStyle w:val="CodeBlock"/>
      </w:pPr>
      <w:r>
        <w:t># | S2313 | 1E 91 01 | 0x20 |</w:t>
      </w:r>
    </w:p>
    <w:p w:rsidR="00B7086D" w:rsidRDefault="00B7086D" w:rsidP="00B7086D">
      <w:pPr>
        <w:pStyle w:val="CodeBlock"/>
      </w:pPr>
      <w:r>
        <w:t># | S2323 | 1E 91 02 | 0x48 |</w:t>
      </w:r>
    </w:p>
    <w:p w:rsidR="00B7086D" w:rsidRDefault="00B7086D" w:rsidP="00B7086D">
      <w:pPr>
        <w:pStyle w:val="CodeBlock"/>
      </w:pPr>
      <w:r>
        <w:t># | S2333 | 1E 91 05 | 0x34 |</w:t>
      </w:r>
    </w:p>
    <w:p w:rsidR="00B7086D" w:rsidRDefault="00B7086D" w:rsidP="00B7086D">
      <w:pPr>
        <w:pStyle w:val="CodeBlock"/>
      </w:pPr>
      <w:r>
        <w:t># | S2343 | 1E 91 03 | 0x4C |</w:t>
      </w:r>
    </w:p>
    <w:p w:rsidR="00B7086D" w:rsidRDefault="00B7086D" w:rsidP="00B7086D">
      <w:pPr>
        <w:pStyle w:val="CodeBlock"/>
      </w:pPr>
      <w:r>
        <w:t># |       |          |      |</w:t>
      </w:r>
    </w:p>
    <w:p w:rsidR="00B7086D" w:rsidRDefault="00B7086D" w:rsidP="00B7086D">
      <w:pPr>
        <w:pStyle w:val="CodeBlock"/>
      </w:pPr>
      <w:r>
        <w:t># | S4414 | 1E 92 01 | 0x28 |</w:t>
      </w:r>
    </w:p>
    <w:p w:rsidR="00B7086D" w:rsidRDefault="00B7086D" w:rsidP="00B7086D">
      <w:pPr>
        <w:pStyle w:val="CodeBlock"/>
      </w:pPr>
      <w:r>
        <w:t># | S4433 | 1E 92 03 | 0x30 |</w:t>
      </w:r>
    </w:p>
    <w:p w:rsidR="00B7086D" w:rsidRDefault="00B7086D" w:rsidP="00B7086D">
      <w:pPr>
        <w:pStyle w:val="CodeBlock"/>
      </w:pPr>
      <w:r>
        <w:t># | S4434 | 1E 92 02 | 0x6C |</w:t>
      </w:r>
    </w:p>
    <w:p w:rsidR="00B7086D" w:rsidRDefault="00B7086D" w:rsidP="00B7086D">
      <w:pPr>
        <w:pStyle w:val="CodeBlock"/>
      </w:pPr>
      <w:r>
        <w:t># |       |          |      |</w:t>
      </w:r>
    </w:p>
    <w:p w:rsidR="00B7086D" w:rsidRDefault="00B7086D" w:rsidP="00B7086D">
      <w:pPr>
        <w:pStyle w:val="CodeBlock"/>
      </w:pPr>
      <w:r>
        <w:t># | S8515 | 1E 93 01 | 0x38 |</w:t>
      </w:r>
    </w:p>
    <w:p w:rsidR="00B7086D" w:rsidRDefault="00B7086D" w:rsidP="00B7086D">
      <w:pPr>
        <w:pStyle w:val="CodeBlock"/>
      </w:pPr>
      <w:r>
        <w:t># | S8535 | 1E 93 03 | 0x68 |</w:t>
      </w:r>
    </w:p>
    <w:p w:rsidR="00B7086D" w:rsidRDefault="00B7086D" w:rsidP="00B7086D">
      <w:pPr>
        <w:pStyle w:val="CodeBlock"/>
      </w:pPr>
      <w:r>
        <w:t># |       |          |      |</w:t>
      </w:r>
    </w:p>
    <w:p w:rsidR="00B7086D" w:rsidRDefault="00B7086D" w:rsidP="00B7086D">
      <w:pPr>
        <w:pStyle w:val="CodeBlock"/>
      </w:pPr>
      <w:r>
        <w:t># |mega32 | 1E 95 01 | 0x72 |</w:t>
      </w:r>
    </w:p>
    <w:p w:rsidR="00B7086D" w:rsidRDefault="00B7086D" w:rsidP="00B7086D">
      <w:pPr>
        <w:pStyle w:val="CodeBlock"/>
      </w:pPr>
      <w:r>
        <w:lastRenderedPageBreak/>
        <w:t># |mega83 | 1E 93 05 | 0x65 |</w:t>
      </w:r>
    </w:p>
    <w:p w:rsidR="00B7086D" w:rsidRDefault="00B7086D" w:rsidP="00B7086D">
      <w:pPr>
        <w:pStyle w:val="CodeBlock"/>
      </w:pPr>
      <w:r>
        <w:t># |mega103| 1E 97 01 | 0x41 |</w:t>
      </w:r>
    </w:p>
    <w:p w:rsidR="00B7086D" w:rsidRDefault="00B7086D" w:rsidP="00B7086D">
      <w:pPr>
        <w:pStyle w:val="CodeBlock"/>
      </w:pPr>
      <w:r>
        <w:t># |mega161| 1E 94 01 | 0x60 |</w:t>
      </w:r>
    </w:p>
    <w:p w:rsidR="00B7086D" w:rsidRDefault="00B7086D" w:rsidP="00B7086D">
      <w:pPr>
        <w:pStyle w:val="CodeBlock"/>
      </w:pPr>
      <w:r>
        <w:t># |mega163| 1E 94 02 | 0x64 |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Appnote AVR109 also has a table of AVR910 device codes, which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lists: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dev         avr910   signature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ATmega8     0x77     0x1E 0x93 0x07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ATmega8515  0x3B     0x1E 0x93 0x06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ATmega8535  0x6A     0x1E 0x93 0x08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ATmega16    0x75     0x1E 0x94 0x03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ATmega162   0x63     0x1E 0x94 0x04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ATmega163   0x66     0x1E 0x94 0x02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ATmega169   0x79     0x1E 0x94 0x05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ATmega32    0x7F     0x1E 0x95 0x02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ATmega323   0x73     0x1E 0x95 0x01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ATmega64    0x46     0x1E 0x96 0x02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ATmega128   0x44     0x1E 0x97 0x02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</w:t>
      </w:r>
    </w:p>
    <w:p w:rsidR="00B7086D" w:rsidRDefault="00B7086D" w:rsidP="00B7086D">
      <w:pPr>
        <w:pStyle w:val="CodeBlock"/>
      </w:pPr>
      <w:r>
        <w:t># These codes refer to "BOOT" device codes which are apparently</w:t>
      </w:r>
    </w:p>
    <w:p w:rsidR="00B7086D" w:rsidRDefault="00B7086D" w:rsidP="00B7086D">
      <w:pPr>
        <w:pStyle w:val="CodeBlock"/>
      </w:pPr>
      <w:r>
        <w:t># different than standard device codes, for whatever reasons</w:t>
      </w:r>
    </w:p>
    <w:p w:rsidR="00B7086D" w:rsidRDefault="00B7086D" w:rsidP="00B7086D">
      <w:pPr>
        <w:pStyle w:val="CodeBlock"/>
      </w:pPr>
      <w:r>
        <w:t># (often one above the standard code).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There are several extended versions of AVR910 implementations around</w:t>
      </w:r>
    </w:p>
    <w:p w:rsidR="00B7086D" w:rsidRDefault="00B7086D" w:rsidP="00B7086D">
      <w:pPr>
        <w:pStyle w:val="CodeBlock"/>
      </w:pPr>
      <w:r>
        <w:t># in the Internet.  These add the following codes (only devices that</w:t>
      </w:r>
    </w:p>
    <w:p w:rsidR="00B7086D" w:rsidRDefault="00B7086D" w:rsidP="00B7086D">
      <w:pPr>
        <w:pStyle w:val="CodeBlock"/>
      </w:pPr>
      <w:r>
        <w:t># actually exist are listed):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ATmega8515</w:t>
      </w:r>
      <w:r>
        <w:tab/>
        <w:t>0x3A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ATmega128</w:t>
      </w:r>
      <w:r w:rsidRPr="00B7086D">
        <w:rPr>
          <w:lang w:val="sv-SE"/>
        </w:rPr>
        <w:tab/>
        <w:t>0x43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ATmega64</w:t>
      </w:r>
      <w:r w:rsidRPr="00B7086D">
        <w:rPr>
          <w:lang w:val="sv-SE"/>
        </w:rPr>
        <w:tab/>
        <w:t>0x45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ATtiny26</w:t>
      </w:r>
      <w:r w:rsidRPr="00B7086D">
        <w:rPr>
          <w:lang w:val="sv-SE"/>
        </w:rPr>
        <w:tab/>
        <w:t>0x5E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ATmega8535</w:t>
      </w:r>
      <w:r w:rsidRPr="00B7086D">
        <w:rPr>
          <w:lang w:val="sv-SE"/>
        </w:rPr>
        <w:tab/>
        <w:t>0x69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ATmega32</w:t>
      </w:r>
      <w:r w:rsidRPr="00B7086D">
        <w:rPr>
          <w:lang w:val="sv-SE"/>
        </w:rPr>
        <w:tab/>
        <w:t>0x72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ATmega16</w:t>
      </w:r>
      <w:r w:rsidRPr="00B7086D">
        <w:rPr>
          <w:lang w:val="sv-SE"/>
        </w:rPr>
        <w:tab/>
        <w:t>0x74</w:t>
      </w:r>
    </w:p>
    <w:p w:rsidR="00B7086D" w:rsidRDefault="00B7086D" w:rsidP="00B7086D">
      <w:pPr>
        <w:pStyle w:val="CodeBlock"/>
      </w:pPr>
      <w:r>
        <w:t># ATmega8</w:t>
      </w:r>
      <w:r>
        <w:tab/>
        <w:t>0x76</w:t>
      </w:r>
    </w:p>
    <w:p w:rsidR="00B7086D" w:rsidRDefault="00B7086D" w:rsidP="00B7086D">
      <w:pPr>
        <w:pStyle w:val="CodeBlock"/>
      </w:pPr>
      <w:r>
        <w:t># ATmega169</w:t>
      </w:r>
      <w:r>
        <w:tab/>
        <w:t>0x78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Overall avrdude defaults; suitable for ~/.avrduderc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default_parallel   = "lpt1";</w:t>
      </w:r>
    </w:p>
    <w:p w:rsidR="00B7086D" w:rsidRDefault="00B7086D" w:rsidP="00B7086D">
      <w:pPr>
        <w:pStyle w:val="CodeBlock"/>
      </w:pPr>
      <w:r>
        <w:t>default_serial     = "com1";</w:t>
      </w:r>
    </w:p>
    <w:p w:rsidR="00B7086D" w:rsidRDefault="00B7086D" w:rsidP="00B7086D">
      <w:pPr>
        <w:pStyle w:val="CodeBlock"/>
      </w:pPr>
      <w:r>
        <w:t># default_bitclock = 2.5;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Turn off safemode by default</w:t>
      </w:r>
    </w:p>
    <w:p w:rsidR="00B7086D" w:rsidRDefault="00B7086D" w:rsidP="00B7086D">
      <w:pPr>
        <w:pStyle w:val="CodeBlock"/>
      </w:pPr>
      <w:r>
        <w:t>#default_safemode 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PROGRAMMER DEFINITIONS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http://wiring.org.co/</w:t>
      </w:r>
    </w:p>
    <w:p w:rsidR="00B7086D" w:rsidRDefault="00B7086D" w:rsidP="00B7086D">
      <w:pPr>
        <w:pStyle w:val="CodeBlock"/>
      </w:pPr>
      <w:r>
        <w:t># Basically STK500v2 protocol, with some glue to trigger the</w:t>
      </w:r>
    </w:p>
    <w:p w:rsidR="00B7086D" w:rsidRDefault="00B7086D" w:rsidP="00B7086D">
      <w:pPr>
        <w:pStyle w:val="CodeBlock"/>
      </w:pPr>
      <w:r>
        <w:t># bootloader.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"wiring";</w:t>
      </w:r>
    </w:p>
    <w:p w:rsidR="00B7086D" w:rsidRDefault="00B7086D" w:rsidP="00B7086D">
      <w:pPr>
        <w:pStyle w:val="CodeBlock"/>
      </w:pPr>
      <w:r>
        <w:t xml:space="preserve">  desc  = "Wiring";</w:t>
      </w:r>
    </w:p>
    <w:p w:rsidR="00B7086D" w:rsidRDefault="00B7086D" w:rsidP="00B7086D">
      <w:pPr>
        <w:pStyle w:val="CodeBlock"/>
      </w:pPr>
      <w:r>
        <w:t xml:space="preserve">  type  = "wiring";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"arduino";</w:t>
      </w:r>
    </w:p>
    <w:p w:rsidR="00B7086D" w:rsidRDefault="00B7086D" w:rsidP="00B7086D">
      <w:pPr>
        <w:pStyle w:val="CodeBlock"/>
      </w:pPr>
      <w:r>
        <w:t xml:space="preserve">  desc  = "Arduino";</w:t>
      </w:r>
    </w:p>
    <w:p w:rsidR="00B7086D" w:rsidRDefault="00B7086D" w:rsidP="00B7086D">
      <w:pPr>
        <w:pStyle w:val="CodeBlock"/>
      </w:pPr>
      <w:r>
        <w:t xml:space="preserve">  type  = "arduino";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  <w:r>
        <w:t># this will interface with the chips on these programmers:</w:t>
      </w:r>
    </w:p>
    <w:p w:rsidR="00B7086D" w:rsidRDefault="00B7086D" w:rsidP="00B7086D">
      <w:pPr>
        <w:pStyle w:val="CodeBlock"/>
      </w:pPr>
      <w:r>
        <w:lastRenderedPageBreak/>
        <w:t>#</w:t>
      </w:r>
    </w:p>
    <w:p w:rsidR="00B7086D" w:rsidRDefault="00B7086D" w:rsidP="00B7086D">
      <w:pPr>
        <w:pStyle w:val="CodeBlock"/>
      </w:pPr>
      <w:r>
        <w:t># http://real.kiev.ua/old/avreal/en/adapters</w:t>
      </w:r>
    </w:p>
    <w:p w:rsidR="00B7086D" w:rsidRDefault="00B7086D" w:rsidP="00B7086D">
      <w:pPr>
        <w:pStyle w:val="CodeBlock"/>
      </w:pPr>
      <w:r>
        <w:t># http://www.amontec.com/jtagkey.shtml, jtagkey-tiny.shtml</w:t>
      </w:r>
    </w:p>
    <w:p w:rsidR="00B7086D" w:rsidRDefault="00B7086D" w:rsidP="00B7086D">
      <w:pPr>
        <w:pStyle w:val="CodeBlock"/>
      </w:pPr>
      <w:r>
        <w:t># http://www.olimex.com/dev/arm-usb-ocd.html, arm-usb-tiny.html</w:t>
      </w:r>
    </w:p>
    <w:p w:rsidR="00B7086D" w:rsidRDefault="00B7086D" w:rsidP="00B7086D">
      <w:pPr>
        <w:pStyle w:val="CodeBlock"/>
      </w:pPr>
      <w:r>
        <w:t># http://www.ethernut.de/en/hardware/turtelizer/index.html</w:t>
      </w:r>
    </w:p>
    <w:p w:rsidR="00B7086D" w:rsidRDefault="00B7086D" w:rsidP="00B7086D">
      <w:pPr>
        <w:pStyle w:val="CodeBlock"/>
      </w:pPr>
      <w:r>
        <w:t># http://elk.informatik.fh-augsburg.de/hhweb/doc/openocd/usbjtag/usbjtag.html</w:t>
      </w:r>
    </w:p>
    <w:p w:rsidR="00B7086D" w:rsidRDefault="00B7086D" w:rsidP="00B7086D">
      <w:pPr>
        <w:pStyle w:val="CodeBlock"/>
      </w:pPr>
      <w:r>
        <w:t># http://dangerousprototypes.com/docs/FT2232_breakout_board</w:t>
      </w:r>
    </w:p>
    <w:p w:rsidR="00B7086D" w:rsidRDefault="00B7086D" w:rsidP="00B7086D">
      <w:pPr>
        <w:pStyle w:val="CodeBlock"/>
      </w:pPr>
      <w:r>
        <w:t># http://www.ftdichip.com/Products/Modules/DLPModules.htm,DLP-2232*,DLP-USB1232H</w:t>
      </w:r>
    </w:p>
    <w:p w:rsidR="00B7086D" w:rsidRDefault="00B7086D" w:rsidP="00B7086D">
      <w:pPr>
        <w:pStyle w:val="CodeBlock"/>
      </w:pPr>
      <w:r>
        <w:t># http://flashrom.org/FT2232SPI_Programmer</w:t>
      </w:r>
    </w:p>
    <w:p w:rsidR="00B7086D" w:rsidRDefault="00B7086D" w:rsidP="00B7086D">
      <w:pPr>
        <w:pStyle w:val="CodeBlock"/>
      </w:pPr>
      <w:r>
        <w:t xml:space="preserve"># </w:t>
      </w:r>
    </w:p>
    <w:p w:rsidR="00B7086D" w:rsidRDefault="00B7086D" w:rsidP="00B7086D">
      <w:pPr>
        <w:pStyle w:val="CodeBlock"/>
      </w:pPr>
      <w:r>
        <w:t># The drivers will look for a specific device and use the first one found.</w:t>
      </w:r>
    </w:p>
    <w:p w:rsidR="00B7086D" w:rsidRDefault="00B7086D" w:rsidP="00B7086D">
      <w:pPr>
        <w:pStyle w:val="CodeBlock"/>
      </w:pPr>
      <w:r>
        <w:t># If you have mulitple devices, then look for unique information (like SN)</w:t>
      </w:r>
    </w:p>
    <w:p w:rsidR="00B7086D" w:rsidRDefault="00B7086D" w:rsidP="00B7086D">
      <w:pPr>
        <w:pStyle w:val="CodeBlock"/>
      </w:pPr>
      <w:r>
        <w:t># And fill that in here.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Note that the pin numbers for the main ISP signals (reset, sck,</w:t>
      </w:r>
    </w:p>
    <w:p w:rsidR="00B7086D" w:rsidRDefault="00B7086D" w:rsidP="00B7086D">
      <w:pPr>
        <w:pStyle w:val="CodeBlock"/>
      </w:pPr>
      <w:r>
        <w:t># mosi, miso) are fixed and cannot be changed, since they must match</w:t>
      </w:r>
    </w:p>
    <w:p w:rsidR="00B7086D" w:rsidRDefault="00B7086D" w:rsidP="00B7086D">
      <w:pPr>
        <w:pStyle w:val="CodeBlock"/>
      </w:pPr>
      <w:r>
        <w:t># the way the Multi-Protocol Synchronous Serial Engine (MPSSE) of</w:t>
      </w:r>
    </w:p>
    <w:p w:rsidR="00B7086D" w:rsidRDefault="00B7086D" w:rsidP="00B7086D">
      <w:pPr>
        <w:pStyle w:val="CodeBlock"/>
      </w:pPr>
      <w:r>
        <w:t># these FTDI ICs has been designed.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     = "avrftdi";</w:t>
      </w:r>
    </w:p>
    <w:p w:rsidR="00B7086D" w:rsidRDefault="00B7086D" w:rsidP="00B7086D">
      <w:pPr>
        <w:pStyle w:val="CodeBlock"/>
      </w:pPr>
      <w:r>
        <w:t xml:space="preserve">  desc       = "FT2232D based generic programmer";</w:t>
      </w:r>
    </w:p>
    <w:p w:rsidR="00B7086D" w:rsidRDefault="00B7086D" w:rsidP="00B7086D">
      <w:pPr>
        <w:pStyle w:val="CodeBlock"/>
      </w:pPr>
      <w:r>
        <w:t xml:space="preserve">  type       = "avrftdi";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usbvid     = 0x0403;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usbpid     = 0x6010;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usbvendor  = "";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usbproduct = "";</w:t>
      </w:r>
    </w:p>
    <w:p w:rsidR="00B7086D" w:rsidRDefault="00B7086D" w:rsidP="00B7086D">
      <w:pPr>
        <w:pStyle w:val="CodeBlock"/>
      </w:pPr>
      <w:r>
        <w:t xml:space="preserve">  usbdev     = "A";</w:t>
      </w:r>
    </w:p>
    <w:p w:rsidR="00B7086D" w:rsidRDefault="00B7086D" w:rsidP="00B7086D">
      <w:pPr>
        <w:pStyle w:val="CodeBlock"/>
      </w:pPr>
      <w:r>
        <w:t xml:space="preserve">  usbsn      = "";</w:t>
      </w:r>
    </w:p>
    <w:p w:rsidR="00B7086D" w:rsidRDefault="00B7086D" w:rsidP="00B7086D">
      <w:pPr>
        <w:pStyle w:val="CodeBlock"/>
      </w:pPr>
      <w:r>
        <w:t>#ISP-signals - lower ADBUS-Nibble (default)</w:t>
      </w:r>
    </w:p>
    <w:p w:rsidR="00B7086D" w:rsidRDefault="00B7086D" w:rsidP="00B7086D">
      <w:pPr>
        <w:pStyle w:val="CodeBlock"/>
      </w:pPr>
      <w:r>
        <w:t xml:space="preserve">  reset  = 3;</w:t>
      </w:r>
    </w:p>
    <w:p w:rsidR="00B7086D" w:rsidRDefault="00B7086D" w:rsidP="00B7086D">
      <w:pPr>
        <w:pStyle w:val="CodeBlock"/>
      </w:pPr>
      <w:r>
        <w:t xml:space="preserve">  sck    = 0;</w:t>
      </w:r>
    </w:p>
    <w:p w:rsidR="00B7086D" w:rsidRDefault="00B7086D" w:rsidP="00B7086D">
      <w:pPr>
        <w:pStyle w:val="CodeBlock"/>
      </w:pPr>
      <w:r>
        <w:t xml:space="preserve">  mosi   = 1;</w:t>
      </w:r>
    </w:p>
    <w:p w:rsidR="00B7086D" w:rsidRDefault="00B7086D" w:rsidP="00B7086D">
      <w:pPr>
        <w:pStyle w:val="CodeBlock"/>
      </w:pPr>
      <w:r>
        <w:t xml:space="preserve">  miso   = 2;</w:t>
      </w:r>
    </w:p>
    <w:p w:rsidR="00B7086D" w:rsidRDefault="00B7086D" w:rsidP="00B7086D">
      <w:pPr>
        <w:pStyle w:val="CodeBlock"/>
      </w:pPr>
      <w:r>
        <w:t>#LED SIGNALs - higher ADBUS-Nibble</w:t>
      </w:r>
    </w:p>
    <w:p w:rsidR="00B7086D" w:rsidRDefault="00B7086D" w:rsidP="00B7086D">
      <w:pPr>
        <w:pStyle w:val="CodeBlock"/>
      </w:pPr>
      <w:r>
        <w:t>#  errled = 4;</w:t>
      </w:r>
    </w:p>
    <w:p w:rsidR="00B7086D" w:rsidRDefault="00B7086D" w:rsidP="00B7086D">
      <w:pPr>
        <w:pStyle w:val="CodeBlock"/>
      </w:pPr>
      <w:r>
        <w:t>#  rdyled = 5;</w:t>
      </w:r>
    </w:p>
    <w:p w:rsidR="00B7086D" w:rsidRDefault="00B7086D" w:rsidP="00B7086D">
      <w:pPr>
        <w:pStyle w:val="CodeBlock"/>
      </w:pPr>
      <w:r>
        <w:t>#  pgmled = 6;</w:t>
      </w:r>
    </w:p>
    <w:p w:rsidR="00B7086D" w:rsidRDefault="00B7086D" w:rsidP="00B7086D">
      <w:pPr>
        <w:pStyle w:val="CodeBlock"/>
      </w:pPr>
      <w:r>
        <w:t>#  vfyled = 7;</w:t>
      </w:r>
    </w:p>
    <w:p w:rsidR="00B7086D" w:rsidRDefault="00B7086D" w:rsidP="00B7086D">
      <w:pPr>
        <w:pStyle w:val="CodeBlock"/>
      </w:pPr>
      <w:r>
        <w:t>#Buffer Signal - ACBUS - Nibble</w:t>
      </w:r>
    </w:p>
    <w:p w:rsidR="00B7086D" w:rsidRDefault="00B7086D" w:rsidP="00B7086D">
      <w:pPr>
        <w:pStyle w:val="CodeBlock"/>
      </w:pPr>
      <w:r>
        <w:t>#  buff   = 8;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  <w:r>
        <w:t># This is an implementation of the above with a buffer IC (74AC244) and</w:t>
      </w:r>
    </w:p>
    <w:p w:rsidR="00B7086D" w:rsidRDefault="00B7086D" w:rsidP="00B7086D">
      <w:pPr>
        <w:pStyle w:val="CodeBlock"/>
      </w:pPr>
      <w:r>
        <w:t># 4 LEDs directly attached, all active low.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     = "2232HIO";</w:t>
      </w:r>
    </w:p>
    <w:p w:rsidR="00B7086D" w:rsidRDefault="00B7086D" w:rsidP="00B7086D">
      <w:pPr>
        <w:pStyle w:val="CodeBlock"/>
      </w:pPr>
      <w:r>
        <w:t xml:space="preserve">  desc       = "FT2232H based generic programmer";</w:t>
      </w:r>
    </w:p>
    <w:p w:rsidR="00B7086D" w:rsidRDefault="00B7086D" w:rsidP="00B7086D">
      <w:pPr>
        <w:pStyle w:val="CodeBlock"/>
      </w:pPr>
      <w:r>
        <w:t xml:space="preserve">  type       = "avrftdi";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0x0403;</w:t>
      </w:r>
    </w:p>
    <w:p w:rsidR="00B7086D" w:rsidRDefault="00B7086D" w:rsidP="00B7086D">
      <w:pPr>
        <w:pStyle w:val="CodeBlock"/>
      </w:pPr>
      <w:r>
        <w:t xml:space="preserve"># Note: This PID is reserved for generic H devices and </w:t>
      </w:r>
    </w:p>
    <w:p w:rsidR="00B7086D" w:rsidRDefault="00B7086D" w:rsidP="00B7086D">
      <w:pPr>
        <w:pStyle w:val="CodeBlock"/>
      </w:pPr>
      <w:r>
        <w:t># should be programmed into the EEPROM</w:t>
      </w:r>
    </w:p>
    <w:p w:rsidR="00B7086D" w:rsidRDefault="00B7086D" w:rsidP="00B7086D">
      <w:pPr>
        <w:pStyle w:val="CodeBlock"/>
      </w:pPr>
      <w:r>
        <w:t>#  usbpid     = 0x8A48;</w:t>
      </w:r>
    </w:p>
    <w:p w:rsidR="00B7086D" w:rsidRDefault="00B7086D" w:rsidP="00B7086D">
      <w:pPr>
        <w:pStyle w:val="CodeBlock"/>
      </w:pPr>
      <w:r>
        <w:t xml:space="preserve">  usbpid     = 0x6010;</w:t>
      </w:r>
    </w:p>
    <w:p w:rsidR="00B7086D" w:rsidRDefault="00B7086D" w:rsidP="00B7086D">
      <w:pPr>
        <w:pStyle w:val="CodeBlock"/>
      </w:pPr>
      <w:r>
        <w:t xml:space="preserve">  usbdev     = "A";</w:t>
      </w:r>
    </w:p>
    <w:p w:rsidR="00B7086D" w:rsidRDefault="00B7086D" w:rsidP="00B7086D">
      <w:pPr>
        <w:pStyle w:val="CodeBlock"/>
      </w:pPr>
      <w:r>
        <w:t xml:space="preserve">  usbvendor  = "";</w:t>
      </w:r>
    </w:p>
    <w:p w:rsidR="00B7086D" w:rsidRDefault="00B7086D" w:rsidP="00B7086D">
      <w:pPr>
        <w:pStyle w:val="CodeBlock"/>
      </w:pPr>
      <w:r>
        <w:t xml:space="preserve">  usbproduct = "";</w:t>
      </w:r>
    </w:p>
    <w:p w:rsidR="00B7086D" w:rsidRDefault="00B7086D" w:rsidP="00B7086D">
      <w:pPr>
        <w:pStyle w:val="CodeBlock"/>
      </w:pPr>
      <w:r>
        <w:t xml:space="preserve">  usbsn      = "";</w:t>
      </w:r>
    </w:p>
    <w:p w:rsidR="00B7086D" w:rsidRDefault="00B7086D" w:rsidP="00B7086D">
      <w:pPr>
        <w:pStyle w:val="CodeBlock"/>
      </w:pPr>
      <w:r>
        <w:t xml:space="preserve">#ISP-signals </w:t>
      </w:r>
    </w:p>
    <w:p w:rsidR="00B7086D" w:rsidRDefault="00B7086D" w:rsidP="00B7086D">
      <w:pPr>
        <w:pStyle w:val="CodeBlock"/>
      </w:pPr>
      <w:r>
        <w:t xml:space="preserve">  reset  = 3;</w:t>
      </w:r>
    </w:p>
    <w:p w:rsidR="00B7086D" w:rsidRDefault="00B7086D" w:rsidP="00B7086D">
      <w:pPr>
        <w:pStyle w:val="CodeBlock"/>
      </w:pPr>
      <w:r>
        <w:t xml:space="preserve">  sck    = 0;</w:t>
      </w:r>
    </w:p>
    <w:p w:rsidR="00B7086D" w:rsidRDefault="00B7086D" w:rsidP="00B7086D">
      <w:pPr>
        <w:pStyle w:val="CodeBlock"/>
      </w:pPr>
      <w:r>
        <w:t xml:space="preserve">  mosi   = 1;</w:t>
      </w:r>
    </w:p>
    <w:p w:rsidR="00B7086D" w:rsidRDefault="00B7086D" w:rsidP="00B7086D">
      <w:pPr>
        <w:pStyle w:val="CodeBlock"/>
      </w:pPr>
      <w:r>
        <w:t xml:space="preserve">  miso   = 2;</w:t>
      </w:r>
    </w:p>
    <w:p w:rsidR="00B7086D" w:rsidRDefault="00B7086D" w:rsidP="00B7086D">
      <w:pPr>
        <w:pStyle w:val="CodeBlock"/>
      </w:pPr>
      <w:r>
        <w:t xml:space="preserve">  buff   = ~4;</w:t>
      </w:r>
    </w:p>
    <w:p w:rsidR="00B7086D" w:rsidRDefault="00B7086D" w:rsidP="00B7086D">
      <w:pPr>
        <w:pStyle w:val="CodeBlock"/>
      </w:pPr>
      <w:r>
        <w:t xml:space="preserve">#LED SIGNALs </w:t>
      </w:r>
    </w:p>
    <w:p w:rsidR="00B7086D" w:rsidRDefault="00B7086D" w:rsidP="00B7086D">
      <w:pPr>
        <w:pStyle w:val="CodeBlock"/>
      </w:pPr>
      <w:r>
        <w:t xml:space="preserve">  errled = ~ 11;</w:t>
      </w:r>
    </w:p>
    <w:p w:rsidR="00B7086D" w:rsidRDefault="00B7086D" w:rsidP="00B7086D">
      <w:pPr>
        <w:pStyle w:val="CodeBlock"/>
      </w:pPr>
      <w:r>
        <w:t xml:space="preserve">  rdyled = ~ 14;</w:t>
      </w:r>
    </w:p>
    <w:p w:rsidR="00B7086D" w:rsidRDefault="00B7086D" w:rsidP="00B7086D">
      <w:pPr>
        <w:pStyle w:val="CodeBlock"/>
      </w:pPr>
      <w:r>
        <w:t xml:space="preserve">  pgmled = ~ 13;</w:t>
      </w:r>
    </w:p>
    <w:p w:rsidR="00B7086D" w:rsidRDefault="00B7086D" w:rsidP="00B7086D">
      <w:pPr>
        <w:pStyle w:val="CodeBlock"/>
      </w:pPr>
      <w:r>
        <w:t xml:space="preserve">  vfyled = ~ 12;</w:t>
      </w:r>
    </w:p>
    <w:p w:rsidR="00B7086D" w:rsidRDefault="00B7086D" w:rsidP="00B7086D">
      <w:pPr>
        <w:pStyle w:val="CodeBlock"/>
      </w:pPr>
      <w:r>
        <w:lastRenderedPageBreak/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#The FT4232H can be treated as FT2232H, but it has a different USB</w:t>
      </w:r>
    </w:p>
    <w:p w:rsidR="00B7086D" w:rsidRDefault="00B7086D" w:rsidP="00B7086D">
      <w:pPr>
        <w:pStyle w:val="CodeBlock"/>
      </w:pPr>
      <w:r>
        <w:t>#device ID of 0x6011.</w:t>
      </w:r>
    </w:p>
    <w:p w:rsidR="00B7086D" w:rsidRDefault="00B7086D" w:rsidP="00B7086D">
      <w:pPr>
        <w:pStyle w:val="CodeBlock"/>
      </w:pPr>
      <w:r>
        <w:t>programmer parent "avrftdi"</w:t>
      </w:r>
    </w:p>
    <w:p w:rsidR="00B7086D" w:rsidRDefault="00B7086D" w:rsidP="00B7086D">
      <w:pPr>
        <w:pStyle w:val="CodeBlock"/>
      </w:pPr>
      <w:r>
        <w:t xml:space="preserve">  id         = "4232h";</w:t>
      </w:r>
    </w:p>
    <w:p w:rsidR="00B7086D" w:rsidRDefault="00B7086D" w:rsidP="00B7086D">
      <w:pPr>
        <w:pStyle w:val="CodeBlock"/>
      </w:pPr>
      <w:r>
        <w:t xml:space="preserve">  desc       = "FT4232H based generic programmer";</w:t>
      </w:r>
    </w:p>
    <w:p w:rsidR="00B7086D" w:rsidRDefault="00B7086D" w:rsidP="00B7086D">
      <w:pPr>
        <w:pStyle w:val="CodeBlock"/>
      </w:pPr>
      <w:r>
        <w:t xml:space="preserve">  usbpid     = 0x6011;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     = "jtagkey";</w:t>
      </w:r>
    </w:p>
    <w:p w:rsidR="00B7086D" w:rsidRDefault="00B7086D" w:rsidP="00B7086D">
      <w:pPr>
        <w:pStyle w:val="CodeBlock"/>
      </w:pPr>
      <w:r>
        <w:t xml:space="preserve">  desc       = "Amontec JTAGKey, JTAGKey-Tiny and JTAGKey2";</w:t>
      </w:r>
    </w:p>
    <w:p w:rsidR="00B7086D" w:rsidRDefault="00B7086D" w:rsidP="00B7086D">
      <w:pPr>
        <w:pStyle w:val="CodeBlock"/>
      </w:pPr>
      <w:r>
        <w:t xml:space="preserve">  type       = "avrftdi";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0x0403;</w:t>
      </w:r>
    </w:p>
    <w:p w:rsidR="00B7086D" w:rsidRDefault="00B7086D" w:rsidP="00B7086D">
      <w:pPr>
        <w:pStyle w:val="CodeBlock"/>
      </w:pPr>
      <w:r>
        <w:t># Note: This PID is used in all JTAGKey variants</w:t>
      </w:r>
    </w:p>
    <w:p w:rsidR="00B7086D" w:rsidRDefault="00B7086D" w:rsidP="00B7086D">
      <w:pPr>
        <w:pStyle w:val="CodeBlock"/>
      </w:pPr>
      <w:r>
        <w:t xml:space="preserve">  usbpid     = 0xCFF8;</w:t>
      </w:r>
    </w:p>
    <w:p w:rsidR="00B7086D" w:rsidRDefault="00B7086D" w:rsidP="00B7086D">
      <w:pPr>
        <w:pStyle w:val="CodeBlock"/>
      </w:pPr>
      <w:r>
        <w:t xml:space="preserve">  usbdev     = "A";</w:t>
      </w:r>
    </w:p>
    <w:p w:rsidR="00B7086D" w:rsidRDefault="00B7086D" w:rsidP="00B7086D">
      <w:pPr>
        <w:pStyle w:val="CodeBlock"/>
      </w:pPr>
      <w:r>
        <w:t xml:space="preserve">  usbvendor  = "";</w:t>
      </w:r>
    </w:p>
    <w:p w:rsidR="00B7086D" w:rsidRDefault="00B7086D" w:rsidP="00B7086D">
      <w:pPr>
        <w:pStyle w:val="CodeBlock"/>
      </w:pPr>
      <w:r>
        <w:t xml:space="preserve">  usbproduct = "";</w:t>
      </w:r>
    </w:p>
    <w:p w:rsidR="00B7086D" w:rsidRDefault="00B7086D" w:rsidP="00B7086D">
      <w:pPr>
        <w:pStyle w:val="CodeBlock"/>
      </w:pPr>
      <w:r>
        <w:t xml:space="preserve">  usbsn      = "";</w:t>
      </w:r>
    </w:p>
    <w:p w:rsidR="00B7086D" w:rsidRDefault="00B7086D" w:rsidP="00B7086D">
      <w:pPr>
        <w:pStyle w:val="CodeBlock"/>
      </w:pPr>
      <w:r>
        <w:t>#ISP-signals =&gt; 20 - Pin connector on JTAGKey</w:t>
      </w:r>
    </w:p>
    <w:p w:rsidR="00B7086D" w:rsidRDefault="00B7086D" w:rsidP="00B7086D">
      <w:pPr>
        <w:pStyle w:val="CodeBlock"/>
      </w:pPr>
      <w:r>
        <w:t xml:space="preserve">  reset  = 3; # TMS 7 violet</w:t>
      </w:r>
    </w:p>
    <w:p w:rsidR="00B7086D" w:rsidRDefault="00B7086D" w:rsidP="00B7086D">
      <w:pPr>
        <w:pStyle w:val="CodeBlock"/>
      </w:pPr>
      <w:r>
        <w:t xml:space="preserve">  sck    = 0; # TCK 9 white</w:t>
      </w:r>
    </w:p>
    <w:p w:rsidR="00B7086D" w:rsidRDefault="00B7086D" w:rsidP="00B7086D">
      <w:pPr>
        <w:pStyle w:val="CodeBlock"/>
      </w:pPr>
      <w:r>
        <w:t xml:space="preserve">  mosi   = 1; # TDI 5 green</w:t>
      </w:r>
    </w:p>
    <w:p w:rsidR="00B7086D" w:rsidRDefault="00B7086D" w:rsidP="00B7086D">
      <w:pPr>
        <w:pStyle w:val="CodeBlock"/>
      </w:pPr>
      <w:r>
        <w:t xml:space="preserve">  miso   = 2; # TDO 13 orange</w:t>
      </w:r>
    </w:p>
    <w:p w:rsidR="00B7086D" w:rsidRDefault="00B7086D" w:rsidP="00B7086D">
      <w:pPr>
        <w:pStyle w:val="CodeBlock"/>
      </w:pPr>
      <w:r>
        <w:t xml:space="preserve">  buff   = ~4;</w:t>
      </w:r>
    </w:p>
    <w:p w:rsidR="00B7086D" w:rsidRDefault="00B7086D" w:rsidP="00B7086D">
      <w:pPr>
        <w:pStyle w:val="CodeBlock"/>
      </w:pPr>
      <w:r>
        <w:t># VTG           VREF 1 brown with red tip</w:t>
      </w:r>
    </w:p>
    <w:p w:rsidR="00B7086D" w:rsidRDefault="00B7086D" w:rsidP="00B7086D">
      <w:pPr>
        <w:pStyle w:val="CodeBlock"/>
      </w:pPr>
      <w:r>
        <w:t># GND           GND 20 black</w:t>
      </w:r>
    </w:p>
    <w:p w:rsidR="00B7086D" w:rsidRDefault="00B7086D" w:rsidP="00B7086D">
      <w:pPr>
        <w:pStyle w:val="CodeBlock"/>
      </w:pPr>
      <w:r>
        <w:t># The colors are on the 20 pin breakout cable</w:t>
      </w:r>
    </w:p>
    <w:p w:rsidR="00B7086D" w:rsidRDefault="00B7086D" w:rsidP="00B7086D">
      <w:pPr>
        <w:pStyle w:val="CodeBlock"/>
      </w:pPr>
      <w:r>
        <w:t># from Amontec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On the adapter you can read "O-Link". On the PCB is printed "OpenJTAG v3.1"</w:t>
      </w:r>
    </w:p>
    <w:p w:rsidR="00B7086D" w:rsidRDefault="00B7086D" w:rsidP="00B7086D">
      <w:pPr>
        <w:pStyle w:val="CodeBlock"/>
      </w:pPr>
      <w:r>
        <w:t xml:space="preserve"># You can find it as "OpenJTAG ARM JTAG USB" in the internet. </w:t>
      </w:r>
    </w:p>
    <w:p w:rsidR="00B7086D" w:rsidRDefault="00B7086D" w:rsidP="00B7086D">
      <w:pPr>
        <w:pStyle w:val="CodeBlock"/>
      </w:pPr>
      <w:r>
        <w:t xml:space="preserve"># (But there are also several projects called Open JTAG, eg. </w:t>
      </w:r>
    </w:p>
    <w:p w:rsidR="00B7086D" w:rsidRDefault="00B7086D" w:rsidP="00B7086D">
      <w:pPr>
        <w:pStyle w:val="CodeBlock"/>
      </w:pPr>
      <w:r>
        <w:t># http://www.openjtag.org, which are completely different.)</w:t>
      </w:r>
    </w:p>
    <w:p w:rsidR="00B7086D" w:rsidRDefault="00B7086D" w:rsidP="00B7086D">
      <w:pPr>
        <w:pStyle w:val="CodeBlock"/>
      </w:pPr>
      <w:r>
        <w:t>#   http://www.100ask.net/shop/english.html (website seems to be outdated)</w:t>
      </w:r>
    </w:p>
    <w:p w:rsidR="00B7086D" w:rsidRDefault="00B7086D" w:rsidP="00B7086D">
      <w:pPr>
        <w:pStyle w:val="CodeBlock"/>
      </w:pPr>
      <w:r>
        <w:t>#   http://item.taobao.com/item.htm?id=1559277013</w:t>
      </w:r>
    </w:p>
    <w:p w:rsidR="00B7086D" w:rsidRDefault="00B7086D" w:rsidP="00B7086D">
      <w:pPr>
        <w:pStyle w:val="CodeBlock"/>
      </w:pPr>
      <w:r>
        <w:t>#   http://www.micro4you.com/store/openjtag-arm-jtag-usb.html (schematics!)</w:t>
      </w:r>
    </w:p>
    <w:p w:rsidR="00B7086D" w:rsidRDefault="00B7086D" w:rsidP="00B7086D">
      <w:pPr>
        <w:pStyle w:val="CodeBlock"/>
      </w:pPr>
      <w:r>
        <w:t># some other sources which call it O-Link</w:t>
      </w:r>
    </w:p>
    <w:p w:rsidR="00B7086D" w:rsidRDefault="00B7086D" w:rsidP="00B7086D">
      <w:pPr>
        <w:pStyle w:val="CodeBlock"/>
      </w:pPr>
      <w:r>
        <w:t>#   http://www.andahammer.com/olink/</w:t>
      </w:r>
    </w:p>
    <w:p w:rsidR="00B7086D" w:rsidRDefault="00B7086D" w:rsidP="00B7086D">
      <w:pPr>
        <w:pStyle w:val="CodeBlock"/>
      </w:pPr>
      <w:r>
        <w:t>#   http://www.developmentboard.net/31-o-link-debugger.html</w:t>
      </w:r>
    </w:p>
    <w:p w:rsidR="00B7086D" w:rsidRDefault="00B7086D" w:rsidP="00B7086D">
      <w:pPr>
        <w:pStyle w:val="CodeBlock"/>
      </w:pPr>
      <w:r>
        <w:t>#   http://armwerks.com/catalog/o-link-debugger-copy/</w:t>
      </w:r>
    </w:p>
    <w:p w:rsidR="00B7086D" w:rsidRDefault="00B7086D" w:rsidP="00B7086D">
      <w:pPr>
        <w:pStyle w:val="CodeBlock"/>
      </w:pPr>
      <w:r>
        <w:t># or just have a look at ebay ...</w:t>
      </w:r>
    </w:p>
    <w:p w:rsidR="00B7086D" w:rsidRDefault="00B7086D" w:rsidP="00B7086D">
      <w:pPr>
        <w:pStyle w:val="CodeBlock"/>
      </w:pPr>
      <w:r>
        <w:t># It is basically the same entry as jtagkey with different usb ids.</w:t>
      </w:r>
    </w:p>
    <w:p w:rsidR="00B7086D" w:rsidRDefault="00B7086D" w:rsidP="00B7086D">
      <w:pPr>
        <w:pStyle w:val="CodeBlock"/>
      </w:pPr>
      <w:r>
        <w:t>programmer parent "jtagkey"</w:t>
      </w:r>
    </w:p>
    <w:p w:rsidR="00B7086D" w:rsidRDefault="00B7086D" w:rsidP="00B7086D">
      <w:pPr>
        <w:pStyle w:val="CodeBlock"/>
      </w:pPr>
      <w:r>
        <w:t xml:space="preserve">  id         = "o-link";</w:t>
      </w:r>
    </w:p>
    <w:p w:rsidR="00B7086D" w:rsidRDefault="00B7086D" w:rsidP="00B7086D">
      <w:pPr>
        <w:pStyle w:val="CodeBlock"/>
      </w:pPr>
      <w:r>
        <w:t xml:space="preserve">  desc       = "O-Link, OpenJTAG from www.100ask.net";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usbvid     = 0x1457;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usbpid     = 0x5118;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usbvendor  = "www.100ask.net";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usbproduct = "USB&lt;=&gt;JTAG&amp;RS232";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http://wiki.openmoko.org/wiki/Debug_Board_v3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"openmoko";</w:t>
      </w:r>
    </w:p>
    <w:p w:rsidR="00B7086D" w:rsidRDefault="00B7086D" w:rsidP="00B7086D">
      <w:pPr>
        <w:pStyle w:val="CodeBlock"/>
      </w:pPr>
      <w:r>
        <w:t xml:space="preserve">  desc  = "Openmoko debug board (v3)";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type  = "avrftdi";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usbvid     = 0x1457;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usbpid    = 0x5118;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usbdev = "A";</w:t>
      </w:r>
    </w:p>
    <w:p w:rsidR="00B7086D" w:rsidRDefault="00B7086D" w:rsidP="00B7086D">
      <w:pPr>
        <w:pStyle w:val="CodeBlock"/>
      </w:pPr>
      <w:r>
        <w:t xml:space="preserve">  usbvendor  = "";</w:t>
      </w:r>
    </w:p>
    <w:p w:rsidR="00B7086D" w:rsidRDefault="00B7086D" w:rsidP="00B7086D">
      <w:pPr>
        <w:pStyle w:val="CodeBlock"/>
      </w:pPr>
      <w:r>
        <w:t xml:space="preserve">  usbproduct = "";</w:t>
      </w:r>
    </w:p>
    <w:p w:rsidR="00B7086D" w:rsidRDefault="00B7086D" w:rsidP="00B7086D">
      <w:pPr>
        <w:pStyle w:val="CodeBlock"/>
      </w:pPr>
      <w:r>
        <w:t xml:space="preserve">  usbsn      = "";</w:t>
      </w:r>
    </w:p>
    <w:p w:rsidR="00B7086D" w:rsidRDefault="00B7086D" w:rsidP="00B7086D">
      <w:pPr>
        <w:pStyle w:val="CodeBlock"/>
      </w:pPr>
      <w:r>
        <w:t xml:space="preserve">  reset  = 3; # TMS 7</w:t>
      </w:r>
    </w:p>
    <w:p w:rsidR="00B7086D" w:rsidRDefault="00B7086D" w:rsidP="00B7086D">
      <w:pPr>
        <w:pStyle w:val="CodeBlock"/>
      </w:pPr>
      <w:r>
        <w:t xml:space="preserve">  sck    = 0; # TCK 9</w:t>
      </w:r>
    </w:p>
    <w:p w:rsidR="00B7086D" w:rsidRDefault="00B7086D" w:rsidP="00B7086D">
      <w:pPr>
        <w:pStyle w:val="CodeBlock"/>
      </w:pPr>
      <w:r>
        <w:t xml:space="preserve">  mosi   = 1; # TDI 5</w:t>
      </w:r>
    </w:p>
    <w:p w:rsidR="00B7086D" w:rsidRDefault="00B7086D" w:rsidP="00B7086D">
      <w:pPr>
        <w:pStyle w:val="CodeBlock"/>
      </w:pPr>
      <w:r>
        <w:lastRenderedPageBreak/>
        <w:t xml:space="preserve">  miso   = 2; # TDO 13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Only Rev. A boards.</w:t>
      </w:r>
    </w:p>
    <w:p w:rsidR="00B7086D" w:rsidRDefault="00B7086D" w:rsidP="00B7086D">
      <w:pPr>
        <w:pStyle w:val="CodeBlock"/>
      </w:pPr>
      <w:r>
        <w:t># Schematic and user manual: http://www.cs.put.poznan.pl/wswitala/download/pdf/811EVBK.pdf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     = "lm3s811";</w:t>
      </w:r>
    </w:p>
    <w:p w:rsidR="00B7086D" w:rsidRDefault="00B7086D" w:rsidP="00B7086D">
      <w:pPr>
        <w:pStyle w:val="CodeBlock"/>
      </w:pPr>
      <w:r>
        <w:t xml:space="preserve">  desc       = "Luminary Micro LM3S811 Eval Board (Rev. A)";</w:t>
      </w:r>
    </w:p>
    <w:p w:rsidR="00B7086D" w:rsidRDefault="00B7086D" w:rsidP="00B7086D">
      <w:pPr>
        <w:pStyle w:val="CodeBlock"/>
      </w:pPr>
      <w:r>
        <w:t xml:space="preserve">  type       = "avrftdi";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0x0403;</w:t>
      </w:r>
    </w:p>
    <w:p w:rsidR="00B7086D" w:rsidRDefault="00B7086D" w:rsidP="00B7086D">
      <w:pPr>
        <w:pStyle w:val="CodeBlock"/>
      </w:pPr>
      <w:r>
        <w:t xml:space="preserve">  usbpid     = 0xbcd9;</w:t>
      </w:r>
    </w:p>
    <w:p w:rsidR="00B7086D" w:rsidRDefault="00B7086D" w:rsidP="00B7086D">
      <w:pPr>
        <w:pStyle w:val="CodeBlock"/>
      </w:pPr>
      <w:r>
        <w:t xml:space="preserve">  usbvendor  = "LMI";</w:t>
      </w:r>
    </w:p>
    <w:p w:rsidR="00B7086D" w:rsidRDefault="00B7086D" w:rsidP="00B7086D">
      <w:pPr>
        <w:pStyle w:val="CodeBlock"/>
      </w:pPr>
      <w:r>
        <w:t xml:space="preserve">  usbproduct = "LM3S811 Evaluation Board";</w:t>
      </w:r>
    </w:p>
    <w:p w:rsidR="00B7086D" w:rsidRDefault="00B7086D" w:rsidP="00B7086D">
      <w:pPr>
        <w:pStyle w:val="CodeBlock"/>
      </w:pPr>
      <w:r>
        <w:t xml:space="preserve">  usbdev     = "A";</w:t>
      </w:r>
    </w:p>
    <w:p w:rsidR="00B7086D" w:rsidRDefault="00B7086D" w:rsidP="00B7086D">
      <w:pPr>
        <w:pStyle w:val="CodeBlock"/>
      </w:pPr>
      <w:r>
        <w:t xml:space="preserve">  usbsn      = "";</w:t>
      </w:r>
    </w:p>
    <w:p w:rsidR="00B7086D" w:rsidRDefault="00B7086D" w:rsidP="00B7086D">
      <w:pPr>
        <w:pStyle w:val="CodeBlock"/>
      </w:pPr>
      <w:r>
        <w:t>#ISP-signals - lower ACBUS-Nibble (default)</w:t>
      </w:r>
    </w:p>
    <w:p w:rsidR="00B7086D" w:rsidRDefault="00B7086D" w:rsidP="00B7086D">
      <w:pPr>
        <w:pStyle w:val="CodeBlock"/>
      </w:pPr>
      <w:r>
        <w:t xml:space="preserve">  reset  = 3;</w:t>
      </w:r>
    </w:p>
    <w:p w:rsidR="00B7086D" w:rsidRDefault="00B7086D" w:rsidP="00B7086D">
      <w:pPr>
        <w:pStyle w:val="CodeBlock"/>
      </w:pPr>
      <w:r>
        <w:t xml:space="preserve">  sck    = 0;</w:t>
      </w:r>
    </w:p>
    <w:p w:rsidR="00B7086D" w:rsidRDefault="00B7086D" w:rsidP="00B7086D">
      <w:pPr>
        <w:pStyle w:val="CodeBlock"/>
      </w:pPr>
      <w:r>
        <w:t xml:space="preserve">  mosi   = 1;</w:t>
      </w:r>
    </w:p>
    <w:p w:rsidR="00B7086D" w:rsidRDefault="00B7086D" w:rsidP="00B7086D">
      <w:pPr>
        <w:pStyle w:val="CodeBlock"/>
      </w:pPr>
      <w:r>
        <w:t xml:space="preserve">  miso   = 2;</w:t>
      </w:r>
    </w:p>
    <w:p w:rsidR="00B7086D" w:rsidRDefault="00B7086D" w:rsidP="00B7086D">
      <w:pPr>
        <w:pStyle w:val="CodeBlock"/>
      </w:pPr>
      <w:r>
        <w:t># Enable correct buffers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buff   = 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"avrisp";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ISP";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"stk500";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"avrispv2";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ISP V2";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 "stk500v2";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"avrispmkII";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ISP mkII";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 "stk500v2";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 parent "avrispmkII"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"avrisp2";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"buspirate";</w:t>
      </w:r>
    </w:p>
    <w:p w:rsidR="00B7086D" w:rsidRDefault="00B7086D" w:rsidP="00B7086D">
      <w:pPr>
        <w:pStyle w:val="CodeBlock"/>
      </w:pPr>
      <w:r>
        <w:t xml:space="preserve">  desc  = "The Bus Pirate";</w:t>
      </w:r>
    </w:p>
    <w:p w:rsidR="00B7086D" w:rsidRDefault="00B7086D" w:rsidP="00B7086D">
      <w:pPr>
        <w:pStyle w:val="CodeBlock"/>
      </w:pPr>
      <w:r>
        <w:t xml:space="preserve">  type  = "buspirate";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"buspirate_bb";</w:t>
      </w:r>
    </w:p>
    <w:p w:rsidR="00B7086D" w:rsidRDefault="00B7086D" w:rsidP="00B7086D">
      <w:pPr>
        <w:pStyle w:val="CodeBlock"/>
      </w:pPr>
      <w:r>
        <w:t xml:space="preserve">  desc  = "The Bus Pirate (bitbang interface, supports TPI)";</w:t>
      </w:r>
    </w:p>
    <w:p w:rsidR="00B7086D" w:rsidRDefault="00B7086D" w:rsidP="00B7086D">
      <w:pPr>
        <w:pStyle w:val="CodeBlock"/>
      </w:pPr>
      <w:r>
        <w:t xml:space="preserve">  type  = "buspirate_bb";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 xml:space="preserve">  # pins are bits in bitbang byte (numbers are 87654321)</w:t>
      </w:r>
    </w:p>
    <w:p w:rsidR="00B7086D" w:rsidRDefault="00B7086D" w:rsidP="00B7086D">
      <w:pPr>
        <w:pStyle w:val="CodeBlock"/>
      </w:pPr>
      <w:r>
        <w:t xml:space="preserve">  # 1|POWER|PULLUP|AUX|MOSI|CLK|MISO|CS</w:t>
      </w:r>
    </w:p>
    <w:p w:rsidR="00B7086D" w:rsidRDefault="00B7086D" w:rsidP="00B7086D">
      <w:pPr>
        <w:pStyle w:val="CodeBlock"/>
      </w:pPr>
      <w:r>
        <w:t xml:space="preserve">  reset  = 1;</w:t>
      </w:r>
    </w:p>
    <w:p w:rsidR="00B7086D" w:rsidRDefault="00B7086D" w:rsidP="00B7086D">
      <w:pPr>
        <w:pStyle w:val="CodeBlock"/>
      </w:pPr>
      <w:r>
        <w:t xml:space="preserve">  sck    = 3;</w:t>
      </w:r>
    </w:p>
    <w:p w:rsidR="00B7086D" w:rsidRDefault="00B7086D" w:rsidP="00B7086D">
      <w:pPr>
        <w:pStyle w:val="CodeBlock"/>
      </w:pPr>
      <w:r>
        <w:t xml:space="preserve">  mosi   = 4;</w:t>
      </w:r>
    </w:p>
    <w:p w:rsidR="00B7086D" w:rsidRDefault="00B7086D" w:rsidP="00B7086D">
      <w:pPr>
        <w:pStyle w:val="CodeBlock"/>
      </w:pPr>
      <w:r>
        <w:t xml:space="preserve">  miso   = 2;</w:t>
      </w:r>
    </w:p>
    <w:p w:rsidR="00B7086D" w:rsidRDefault="00B7086D" w:rsidP="00B7086D">
      <w:pPr>
        <w:pStyle w:val="CodeBlock"/>
      </w:pPr>
      <w:r>
        <w:t xml:space="preserve">  #vcc    = 7; This is internally set independent of this setting.</w:t>
      </w:r>
    </w:p>
    <w:p w:rsidR="00B7086D" w:rsidRDefault="00B7086D" w:rsidP="00B7086D">
      <w:pPr>
        <w:pStyle w:val="CodeBlock"/>
      </w:pPr>
      <w:r>
        <w:lastRenderedPageBreak/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This is supposed to be the "default" STK500 entry.</w:t>
      </w:r>
    </w:p>
    <w:p w:rsidR="00B7086D" w:rsidRDefault="00B7086D" w:rsidP="00B7086D">
      <w:pPr>
        <w:pStyle w:val="CodeBlock"/>
      </w:pPr>
      <w:r>
        <w:t># Attempts to select the correct firmware version</w:t>
      </w:r>
    </w:p>
    <w:p w:rsidR="00B7086D" w:rsidRDefault="00B7086D" w:rsidP="00B7086D">
      <w:pPr>
        <w:pStyle w:val="CodeBlock"/>
      </w:pPr>
      <w:r>
        <w:t># by probing for it.  Better use one of the entries</w:t>
      </w:r>
    </w:p>
    <w:p w:rsidR="00B7086D" w:rsidRDefault="00B7086D" w:rsidP="00B7086D">
      <w:pPr>
        <w:pStyle w:val="CodeBlock"/>
      </w:pPr>
      <w:r>
        <w:t># below instead.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"stk500";</w:t>
      </w:r>
    </w:p>
    <w:p w:rsidR="00B7086D" w:rsidRDefault="00B7086D" w:rsidP="00B7086D">
      <w:pPr>
        <w:pStyle w:val="CodeBlock"/>
      </w:pPr>
      <w:r>
        <w:t xml:space="preserve">  desc  = "Atmel STK500";</w:t>
      </w:r>
    </w:p>
    <w:p w:rsidR="00B7086D" w:rsidRDefault="00B7086D" w:rsidP="00B7086D">
      <w:pPr>
        <w:pStyle w:val="CodeBlock"/>
      </w:pPr>
      <w:r>
        <w:t xml:space="preserve">  type  = "stk500generic";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"stk500v1";</w:t>
      </w:r>
    </w:p>
    <w:p w:rsidR="00B7086D" w:rsidRDefault="00B7086D" w:rsidP="00B7086D">
      <w:pPr>
        <w:pStyle w:val="CodeBlock"/>
      </w:pPr>
      <w:r>
        <w:t xml:space="preserve">  desc  = "Atmel STK500 Version 1.x firmware";</w:t>
      </w:r>
    </w:p>
    <w:p w:rsidR="00B7086D" w:rsidRDefault="00B7086D" w:rsidP="00B7086D">
      <w:pPr>
        <w:pStyle w:val="CodeBlock"/>
      </w:pPr>
      <w:r>
        <w:t xml:space="preserve">  type  = "stk500";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"mib510";</w:t>
      </w:r>
    </w:p>
    <w:p w:rsidR="00B7086D" w:rsidRDefault="00B7086D" w:rsidP="00B7086D">
      <w:pPr>
        <w:pStyle w:val="CodeBlock"/>
      </w:pPr>
      <w:r>
        <w:t xml:space="preserve">  desc  = "Crossbow MIB510 programming board";</w:t>
      </w:r>
    </w:p>
    <w:p w:rsidR="00B7086D" w:rsidRDefault="00B7086D" w:rsidP="00B7086D">
      <w:pPr>
        <w:pStyle w:val="CodeBlock"/>
      </w:pPr>
      <w:r>
        <w:t xml:space="preserve">  type  = "stk500";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"stk500v2";</w:t>
      </w:r>
    </w:p>
    <w:p w:rsidR="00B7086D" w:rsidRDefault="00B7086D" w:rsidP="00B7086D">
      <w:pPr>
        <w:pStyle w:val="CodeBlock"/>
      </w:pPr>
      <w:r>
        <w:t xml:space="preserve">  desc  = "Atmel STK500 Version 2.x firmware";</w:t>
      </w:r>
    </w:p>
    <w:p w:rsidR="00B7086D" w:rsidRDefault="00B7086D" w:rsidP="00B7086D">
      <w:pPr>
        <w:pStyle w:val="CodeBlock"/>
      </w:pPr>
      <w:r>
        <w:t xml:space="preserve">  type  = "stk500v2";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"stk500pp";</w:t>
      </w:r>
    </w:p>
    <w:p w:rsidR="00B7086D" w:rsidRDefault="00B7086D" w:rsidP="00B7086D">
      <w:pPr>
        <w:pStyle w:val="CodeBlock"/>
      </w:pPr>
      <w:r>
        <w:t xml:space="preserve">  desc  = "Atmel STK500 V2 in parallel programming mode";</w:t>
      </w:r>
    </w:p>
    <w:p w:rsidR="00B7086D" w:rsidRDefault="00B7086D" w:rsidP="00B7086D">
      <w:pPr>
        <w:pStyle w:val="CodeBlock"/>
      </w:pPr>
      <w:r>
        <w:t xml:space="preserve">  type  = "stk500pp";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"stk500hvsp";</w:t>
      </w:r>
    </w:p>
    <w:p w:rsidR="00B7086D" w:rsidRDefault="00B7086D" w:rsidP="00B7086D">
      <w:pPr>
        <w:pStyle w:val="CodeBlock"/>
      </w:pPr>
      <w:r>
        <w:t xml:space="preserve">  desc  = "Atmel STK500 V2 in high-voltage serial programming mode";</w:t>
      </w:r>
    </w:p>
    <w:p w:rsidR="00B7086D" w:rsidRDefault="00B7086D" w:rsidP="00B7086D">
      <w:pPr>
        <w:pStyle w:val="CodeBlock"/>
      </w:pPr>
      <w:r>
        <w:t xml:space="preserve">  type  = "stk500hvsp";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"stk600";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STK600";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"stk600";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"stk600pp";</w:t>
      </w:r>
    </w:p>
    <w:p w:rsidR="00B7086D" w:rsidRDefault="00B7086D" w:rsidP="00B7086D">
      <w:pPr>
        <w:pStyle w:val="CodeBlock"/>
      </w:pPr>
      <w:r>
        <w:t xml:space="preserve">  desc  = "Atmel STK600 in parallel programming mode";</w:t>
      </w:r>
    </w:p>
    <w:p w:rsidR="00B7086D" w:rsidRDefault="00B7086D" w:rsidP="00B7086D">
      <w:pPr>
        <w:pStyle w:val="CodeBlock"/>
      </w:pPr>
      <w:r>
        <w:t xml:space="preserve">  type  = "stk600pp";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"stk600hvsp";</w:t>
      </w:r>
    </w:p>
    <w:p w:rsidR="00B7086D" w:rsidRDefault="00B7086D" w:rsidP="00B7086D">
      <w:pPr>
        <w:pStyle w:val="CodeBlock"/>
      </w:pPr>
      <w:r>
        <w:t xml:space="preserve">  desc  = "Atmel STK600 in high-voltage serial programming mode";</w:t>
      </w:r>
    </w:p>
    <w:p w:rsidR="00B7086D" w:rsidRDefault="00B7086D" w:rsidP="00B7086D">
      <w:pPr>
        <w:pStyle w:val="CodeBlock"/>
      </w:pPr>
      <w:r>
        <w:t xml:space="preserve">  type  = "stk600hvsp";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lastRenderedPageBreak/>
        <w:t xml:space="preserve">  id    = "avr910";</w:t>
      </w:r>
    </w:p>
    <w:p w:rsidR="00B7086D" w:rsidRDefault="00B7086D" w:rsidP="00B7086D">
      <w:pPr>
        <w:pStyle w:val="CodeBlock"/>
      </w:pPr>
      <w:r>
        <w:t xml:space="preserve">  desc  = "Atmel Low Cost Serial Programmer";</w:t>
      </w:r>
    </w:p>
    <w:p w:rsidR="00B7086D" w:rsidRDefault="00B7086D" w:rsidP="00B7086D">
      <w:pPr>
        <w:pStyle w:val="CodeBlock"/>
      </w:pPr>
      <w:r>
        <w:t xml:space="preserve">  type  = "avr910";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"ft245r";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"FT245R Synchronous BitBang";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"ftdi_syncbb";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miso  = 1; # D1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  = 0; # D0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 = 2; # D2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reset = 4; # D4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"ft232r";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"FT232R Synchronous BitBang";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type  = "ftdi_syncbb";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connection_type = usb;</w:t>
      </w:r>
    </w:p>
    <w:p w:rsidR="00B7086D" w:rsidRDefault="00B7086D" w:rsidP="00B7086D">
      <w:pPr>
        <w:pStyle w:val="CodeBlock"/>
      </w:pPr>
      <w:r>
        <w:t xml:space="preserve">  miso  = 1;  # RxD</w:t>
      </w:r>
    </w:p>
    <w:p w:rsidR="00B7086D" w:rsidRDefault="00B7086D" w:rsidP="00B7086D">
      <w:pPr>
        <w:pStyle w:val="CodeBlock"/>
      </w:pPr>
      <w:r>
        <w:t xml:space="preserve">  sck   = 0;  # RTS</w:t>
      </w:r>
    </w:p>
    <w:p w:rsidR="00B7086D" w:rsidRDefault="00B7086D" w:rsidP="00B7086D">
      <w:pPr>
        <w:pStyle w:val="CodeBlock"/>
      </w:pPr>
      <w:r>
        <w:t xml:space="preserve">  mosi  = 2;  # TxD</w:t>
      </w:r>
    </w:p>
    <w:p w:rsidR="00B7086D" w:rsidRDefault="00B7086D" w:rsidP="00B7086D">
      <w:pPr>
        <w:pStyle w:val="CodeBlock"/>
      </w:pPr>
      <w:r>
        <w:t xml:space="preserve">  reset = 4;  # DTR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see http://www.bitwizard.nl/wiki/index.php/FTDI_ATmega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"bwmega";</w:t>
      </w:r>
    </w:p>
    <w:p w:rsidR="00B7086D" w:rsidRDefault="00B7086D" w:rsidP="00B7086D">
      <w:pPr>
        <w:pStyle w:val="CodeBlock"/>
      </w:pPr>
      <w:r>
        <w:t xml:space="preserve">  desc  = "BitWizard ftdi_atmega builtin programmer";</w:t>
      </w:r>
    </w:p>
    <w:p w:rsidR="00B7086D" w:rsidRDefault="00B7086D" w:rsidP="00B7086D">
      <w:pPr>
        <w:pStyle w:val="CodeBlock"/>
      </w:pPr>
      <w:r>
        <w:t xml:space="preserve">  type  = "ftdi_syncbb";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miso  = 5;  # DSR</w:t>
      </w:r>
    </w:p>
    <w:p w:rsidR="00B7086D" w:rsidRDefault="00B7086D" w:rsidP="00B7086D">
      <w:pPr>
        <w:pStyle w:val="CodeBlock"/>
      </w:pPr>
      <w:r>
        <w:t xml:space="preserve">  sck   = 6;  # DCD</w:t>
      </w:r>
    </w:p>
    <w:p w:rsidR="00B7086D" w:rsidRDefault="00B7086D" w:rsidP="00B7086D">
      <w:pPr>
        <w:pStyle w:val="CodeBlock"/>
      </w:pPr>
      <w:r>
        <w:t xml:space="preserve">  mosi  = 3;  # CTS</w:t>
      </w:r>
    </w:p>
    <w:p w:rsidR="00B7086D" w:rsidRDefault="00B7086D" w:rsidP="00B7086D">
      <w:pPr>
        <w:pStyle w:val="CodeBlock"/>
      </w:pPr>
      <w:r>
        <w:t xml:space="preserve">  reset = 7;  # RI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see http://www.geocities.jp/arduino_diecimila/bootloader/index_en.html</w:t>
      </w:r>
    </w:p>
    <w:p w:rsidR="00B7086D" w:rsidRDefault="00B7086D" w:rsidP="00B7086D">
      <w:pPr>
        <w:pStyle w:val="CodeBlock"/>
      </w:pPr>
      <w:r>
        <w:t># Note: pins are numbered from 1!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"arduino-ft232r";</w:t>
      </w:r>
    </w:p>
    <w:p w:rsidR="00B7086D" w:rsidRDefault="00B7086D" w:rsidP="00B7086D">
      <w:pPr>
        <w:pStyle w:val="CodeBlock"/>
      </w:pPr>
      <w:r>
        <w:t xml:space="preserve">  desc  = "Arduino: FT232R connected to ISP";</w:t>
      </w:r>
    </w:p>
    <w:p w:rsidR="00B7086D" w:rsidRDefault="00B7086D" w:rsidP="00B7086D">
      <w:pPr>
        <w:pStyle w:val="CodeBlock"/>
      </w:pPr>
      <w:r>
        <w:t xml:space="preserve">  type  = "ftdi_syncbb";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miso  = 3;  # CTS X3(1)</w:t>
      </w:r>
    </w:p>
    <w:p w:rsidR="00B7086D" w:rsidRDefault="00B7086D" w:rsidP="00B7086D">
      <w:pPr>
        <w:pStyle w:val="CodeBlock"/>
      </w:pPr>
      <w:r>
        <w:t xml:space="preserve">  sck   = 5;  # DSR X3(2)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mosi  = 6;  # DCD X3(3)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reset = 7;  # RI  X3(4)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website mentioned above uses this id</w:t>
      </w:r>
    </w:p>
    <w:p w:rsidR="00B7086D" w:rsidRDefault="00B7086D" w:rsidP="00B7086D">
      <w:pPr>
        <w:pStyle w:val="CodeBlock"/>
      </w:pPr>
      <w:r>
        <w:t>programmer parent "arduino-ft232r"</w:t>
      </w:r>
    </w:p>
    <w:p w:rsidR="00B7086D" w:rsidRDefault="00B7086D" w:rsidP="00B7086D">
      <w:pPr>
        <w:pStyle w:val="CodeBlock"/>
      </w:pPr>
      <w:r>
        <w:t xml:space="preserve">  id    = "diecimila";</w:t>
      </w:r>
    </w:p>
    <w:p w:rsidR="00B7086D" w:rsidRDefault="00B7086D" w:rsidP="00B7086D">
      <w:pPr>
        <w:pStyle w:val="CodeBlock"/>
      </w:pPr>
      <w:r>
        <w:t xml:space="preserve">  desc  = "alias for arduino-ft232r";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"usbasp";</w:t>
      </w:r>
    </w:p>
    <w:p w:rsidR="00B7086D" w:rsidRDefault="00B7086D" w:rsidP="00B7086D">
      <w:pPr>
        <w:pStyle w:val="CodeBlock"/>
      </w:pPr>
      <w:r>
        <w:t xml:space="preserve">  desc  = "USBasp, http://www.fischl.de/usbasp/";</w:t>
      </w:r>
    </w:p>
    <w:p w:rsidR="00B7086D" w:rsidRDefault="00B7086D" w:rsidP="00B7086D">
      <w:pPr>
        <w:pStyle w:val="CodeBlock"/>
      </w:pPr>
      <w:r>
        <w:t xml:space="preserve">  type  = "usbasp";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0x16C0; # VOTI</w:t>
      </w:r>
    </w:p>
    <w:p w:rsidR="00B7086D" w:rsidRDefault="00B7086D" w:rsidP="00B7086D">
      <w:pPr>
        <w:pStyle w:val="CodeBlock"/>
      </w:pPr>
      <w:r>
        <w:t xml:space="preserve">  usbpid     = 0x05DC; # Obdev's free shared PID</w:t>
      </w:r>
    </w:p>
    <w:p w:rsidR="00B7086D" w:rsidRDefault="00B7086D" w:rsidP="00B7086D">
      <w:pPr>
        <w:pStyle w:val="CodeBlock"/>
      </w:pPr>
      <w:r>
        <w:t xml:space="preserve">  usbvendor  = "www.fischl.de";</w:t>
      </w:r>
    </w:p>
    <w:p w:rsidR="00B7086D" w:rsidRDefault="00B7086D" w:rsidP="00B7086D">
      <w:pPr>
        <w:pStyle w:val="CodeBlock"/>
      </w:pPr>
      <w:r>
        <w:t xml:space="preserve">  usbproduct = "USBasp";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# following variants are autodetected for id "usbasp"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# original usbasp from fischl.de</w:t>
      </w:r>
    </w:p>
    <w:p w:rsidR="00B7086D" w:rsidRDefault="00B7086D" w:rsidP="00B7086D">
      <w:pPr>
        <w:pStyle w:val="CodeBlock"/>
      </w:pPr>
      <w:r>
        <w:t xml:space="preserve">  # see above "usbasp"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# old usbasp from fischl.de</w:t>
      </w:r>
    </w:p>
    <w:p w:rsidR="00B7086D" w:rsidRDefault="00B7086D" w:rsidP="00B7086D">
      <w:pPr>
        <w:pStyle w:val="CodeBlock"/>
      </w:pPr>
      <w:r>
        <w:t xml:space="preserve">  #usbvid     = 0x03EB; # ATMEL</w:t>
      </w:r>
    </w:p>
    <w:p w:rsidR="00B7086D" w:rsidRDefault="00B7086D" w:rsidP="00B7086D">
      <w:pPr>
        <w:pStyle w:val="CodeBlock"/>
      </w:pPr>
      <w:r>
        <w:t xml:space="preserve">  #usbpid     = 0xC7B4; # (unoffical) USBasp</w:t>
      </w:r>
    </w:p>
    <w:p w:rsidR="00B7086D" w:rsidRDefault="00B7086D" w:rsidP="00B7086D">
      <w:pPr>
        <w:pStyle w:val="CodeBlock"/>
      </w:pPr>
      <w:r>
        <w:t xml:space="preserve">  #usbvendor  = "www.fischl.de";</w:t>
      </w:r>
    </w:p>
    <w:p w:rsidR="00B7086D" w:rsidRDefault="00B7086D" w:rsidP="00B7086D">
      <w:pPr>
        <w:pStyle w:val="CodeBlock"/>
      </w:pPr>
      <w:r>
        <w:t xml:space="preserve">  #usbproduct = "USBasp";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# NIBObee (only if -P nibobee is given on command line)</w:t>
      </w:r>
    </w:p>
    <w:p w:rsidR="00B7086D" w:rsidRDefault="00B7086D" w:rsidP="00B7086D">
      <w:pPr>
        <w:pStyle w:val="CodeBlock"/>
      </w:pPr>
      <w:r>
        <w:t xml:space="preserve">  # see below "nibobee"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"nibobee";</w:t>
      </w:r>
    </w:p>
    <w:p w:rsidR="00B7086D" w:rsidRDefault="00B7086D" w:rsidP="00B7086D">
      <w:pPr>
        <w:pStyle w:val="CodeBlock"/>
      </w:pPr>
      <w:r>
        <w:t xml:space="preserve">  desc  = "NIBObee";</w:t>
      </w:r>
    </w:p>
    <w:p w:rsidR="00B7086D" w:rsidRDefault="00B7086D" w:rsidP="00B7086D">
      <w:pPr>
        <w:pStyle w:val="CodeBlock"/>
      </w:pPr>
      <w:r>
        <w:t xml:space="preserve">  type  = "usbasp";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0x16C0; # VOTI</w:t>
      </w:r>
    </w:p>
    <w:p w:rsidR="00B7086D" w:rsidRDefault="00B7086D" w:rsidP="00B7086D">
      <w:pPr>
        <w:pStyle w:val="CodeBlock"/>
      </w:pPr>
      <w:r>
        <w:t xml:space="preserve">  usbpid     = 0x092F; # NIBObee PID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usbvendor  = "www.nicai-systems.com";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usbproduct = "NIBObee";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"usbasp-clone";</w:t>
      </w:r>
    </w:p>
    <w:p w:rsidR="00B7086D" w:rsidRDefault="00B7086D" w:rsidP="00B7086D">
      <w:pPr>
        <w:pStyle w:val="CodeBlock"/>
      </w:pPr>
      <w:r>
        <w:t xml:space="preserve">  desc  = "Any usbasp clone with correct VID/PID";</w:t>
      </w:r>
    </w:p>
    <w:p w:rsidR="00B7086D" w:rsidRDefault="00B7086D" w:rsidP="00B7086D">
      <w:pPr>
        <w:pStyle w:val="CodeBlock"/>
      </w:pPr>
      <w:r>
        <w:t xml:space="preserve">  type  = "usbasp";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= 0x16C0; # VOTI</w:t>
      </w:r>
    </w:p>
    <w:p w:rsidR="00B7086D" w:rsidRDefault="00B7086D" w:rsidP="00B7086D">
      <w:pPr>
        <w:pStyle w:val="CodeBlock"/>
      </w:pPr>
      <w:r>
        <w:t xml:space="preserve">  usbpid    = 0x05DC; # Obdev's free shared PID</w:t>
      </w:r>
    </w:p>
    <w:p w:rsidR="00B7086D" w:rsidRDefault="00B7086D" w:rsidP="00B7086D">
      <w:pPr>
        <w:pStyle w:val="CodeBlock"/>
      </w:pPr>
      <w:r>
        <w:t xml:space="preserve">  #usbvendor  = "";</w:t>
      </w:r>
    </w:p>
    <w:p w:rsidR="00B7086D" w:rsidRDefault="00B7086D" w:rsidP="00B7086D">
      <w:pPr>
        <w:pStyle w:val="CodeBlock"/>
      </w:pPr>
      <w:r>
        <w:t xml:space="preserve">  #usbproduct = "";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"usbtiny";</w:t>
      </w:r>
    </w:p>
    <w:p w:rsidR="00B7086D" w:rsidRDefault="00B7086D" w:rsidP="00B7086D">
      <w:pPr>
        <w:pStyle w:val="CodeBlock"/>
      </w:pPr>
      <w:r>
        <w:t xml:space="preserve">  desc  = "USBtiny simple USB programmer, http://www.ladyada.net/make/usbtinyisp/";</w:t>
      </w:r>
    </w:p>
    <w:p w:rsidR="00B7086D" w:rsidRDefault="00B7086D" w:rsidP="00B7086D">
      <w:pPr>
        <w:pStyle w:val="CodeBlock"/>
      </w:pPr>
      <w:r>
        <w:t xml:space="preserve">  type  = "usbtiny";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0x1781;</w:t>
      </w:r>
    </w:p>
    <w:p w:rsidR="00B7086D" w:rsidRDefault="00B7086D" w:rsidP="00B7086D">
      <w:pPr>
        <w:pStyle w:val="CodeBlock"/>
      </w:pPr>
      <w:r>
        <w:t xml:space="preserve">  usbpid     = 0x0c9f;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"arduinoisp";</w:t>
      </w:r>
    </w:p>
    <w:p w:rsidR="00B7086D" w:rsidRDefault="00B7086D" w:rsidP="00B7086D">
      <w:pPr>
        <w:pStyle w:val="CodeBlock"/>
      </w:pPr>
      <w:r>
        <w:t xml:space="preserve">  desc  = " ";</w:t>
      </w:r>
    </w:p>
    <w:p w:rsidR="00B7086D" w:rsidRDefault="00B7086D" w:rsidP="00B7086D">
      <w:pPr>
        <w:pStyle w:val="CodeBlock"/>
      </w:pPr>
      <w:r>
        <w:t xml:space="preserve">  type  = "usbtiny";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 xml:space="preserve">  usbvid     = 0x2341;</w:t>
      </w:r>
    </w:p>
    <w:p w:rsidR="00B7086D" w:rsidRDefault="00B7086D" w:rsidP="00B7086D">
      <w:pPr>
        <w:pStyle w:val="CodeBlock"/>
      </w:pPr>
      <w:r>
        <w:t xml:space="preserve">  usbpid     = 0x0049;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"butterfly";</w:t>
      </w:r>
    </w:p>
    <w:p w:rsidR="00B7086D" w:rsidRDefault="00B7086D" w:rsidP="00B7086D">
      <w:pPr>
        <w:pStyle w:val="CodeBlock"/>
      </w:pPr>
      <w:r>
        <w:t xml:space="preserve">  desc  = "Atmel Butterfly Development Board";</w:t>
      </w:r>
    </w:p>
    <w:p w:rsidR="00B7086D" w:rsidRDefault="00B7086D" w:rsidP="00B7086D">
      <w:pPr>
        <w:pStyle w:val="CodeBlock"/>
      </w:pPr>
      <w:r>
        <w:t xml:space="preserve">  type  = "butterfly";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"avr109";</w:t>
      </w:r>
    </w:p>
    <w:p w:rsidR="00B7086D" w:rsidRDefault="00B7086D" w:rsidP="00B7086D">
      <w:pPr>
        <w:pStyle w:val="CodeBlock"/>
      </w:pPr>
      <w:r>
        <w:t xml:space="preserve">  desc  = "Atmel AppNote AVR109 Boot Loader";</w:t>
      </w:r>
    </w:p>
    <w:p w:rsidR="00B7086D" w:rsidRDefault="00B7086D" w:rsidP="00B7086D">
      <w:pPr>
        <w:pStyle w:val="CodeBlock"/>
      </w:pPr>
      <w:r>
        <w:t xml:space="preserve">  type  = "butterfly";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"avr911";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 xml:space="preserve">  desc  = "Atmel AppNote AVR911 AVROSP";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"butterfly";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  <w:r>
        <w:t xml:space="preserve"> </w:t>
      </w:r>
    </w:p>
    <w:p w:rsidR="00B7086D" w:rsidRDefault="00B7086D" w:rsidP="00B7086D">
      <w:pPr>
        <w:pStyle w:val="CodeBlock"/>
      </w:pPr>
      <w:r>
        <w:t># suggested in http://forum.mikrokopter.de/topic-post48317.html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"mkbutterfly";</w:t>
      </w:r>
    </w:p>
    <w:p w:rsidR="00B7086D" w:rsidRDefault="00B7086D" w:rsidP="00B7086D">
      <w:pPr>
        <w:pStyle w:val="CodeBlock"/>
      </w:pPr>
      <w:r>
        <w:t xml:space="preserve">  desc  = "Mikrokopter.de Butterfly";</w:t>
      </w:r>
    </w:p>
    <w:p w:rsidR="00B7086D" w:rsidRDefault="00B7086D" w:rsidP="00B7086D">
      <w:pPr>
        <w:pStyle w:val="CodeBlock"/>
      </w:pPr>
      <w:r>
        <w:t xml:space="preserve">  type  = "butterfly_mk";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 parent "mkbutterfly"</w:t>
      </w:r>
    </w:p>
    <w:p w:rsidR="00B7086D" w:rsidRDefault="00B7086D" w:rsidP="00B7086D">
      <w:pPr>
        <w:pStyle w:val="CodeBlock"/>
      </w:pPr>
      <w:r>
        <w:t xml:space="preserve">  id    = "butterfly_mk";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"jtagmkI";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(mkI)";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    # default is 115200</w:t>
      </w:r>
    </w:p>
    <w:p w:rsidR="00B7086D" w:rsidRDefault="00B7086D" w:rsidP="00B7086D">
      <w:pPr>
        <w:pStyle w:val="CodeBlock"/>
      </w:pPr>
      <w:r>
        <w:t xml:space="preserve">  type  = "jtagmki";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easier to type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 parent "jtagmkI"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"jtag1";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easier to type</w:t>
      </w:r>
    </w:p>
    <w:p w:rsidR="00B7086D" w:rsidRDefault="00B7086D" w:rsidP="00B7086D">
      <w:pPr>
        <w:pStyle w:val="CodeBlock"/>
      </w:pPr>
      <w:r>
        <w:t>programmer parent "jtag1"</w:t>
      </w:r>
    </w:p>
    <w:p w:rsidR="00B7086D" w:rsidRDefault="00B7086D" w:rsidP="00B7086D">
      <w:pPr>
        <w:pStyle w:val="CodeBlock"/>
      </w:pPr>
      <w:r>
        <w:t xml:space="preserve">  id    = "jtag1slow";</w:t>
      </w:r>
    </w:p>
    <w:p w:rsidR="00B7086D" w:rsidRDefault="00B7086D" w:rsidP="00B7086D">
      <w:pPr>
        <w:pStyle w:val="CodeBlock"/>
      </w:pPr>
      <w:r>
        <w:t xml:space="preserve">  baudrate = 19200;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JTAG ICE mkII has both, serial and USB connectivity.  As it is</w:t>
      </w:r>
    </w:p>
    <w:p w:rsidR="00B7086D" w:rsidRDefault="00B7086D" w:rsidP="00B7086D">
      <w:pPr>
        <w:pStyle w:val="CodeBlock"/>
      </w:pPr>
      <w:r>
        <w:t># mostly used through USB these days (AVR Studio 5 only supporting it</w:t>
      </w:r>
    </w:p>
    <w:p w:rsidR="00B7086D" w:rsidRDefault="00B7086D" w:rsidP="00B7086D">
      <w:pPr>
        <w:pStyle w:val="CodeBlock"/>
      </w:pPr>
      <w:r>
        <w:t># that way), we make connection_type = usb the default.  Users are</w:t>
      </w:r>
    </w:p>
    <w:p w:rsidR="00B7086D" w:rsidRDefault="00B7086D" w:rsidP="00B7086D">
      <w:pPr>
        <w:pStyle w:val="CodeBlock"/>
      </w:pPr>
      <w:r>
        <w:t># still free to use a serial port with the -P option.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"jtagmkII";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mkII";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19200;    # default is 19200</w:t>
      </w:r>
    </w:p>
    <w:p w:rsidR="00B7086D" w:rsidRDefault="00B7086D" w:rsidP="00B7086D">
      <w:pPr>
        <w:pStyle w:val="CodeBlock"/>
      </w:pPr>
      <w:r>
        <w:t xml:space="preserve">  type  = "jtagmkii";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easier to type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 parent "jtagmkII"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"jtag2slow";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JTAG ICE mkII @ 115200 Bd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 parent "jtag2slow"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id    = "jtag2fast";</w:t>
      </w:r>
    </w:p>
    <w:p w:rsidR="00B7086D" w:rsidRDefault="00B7086D" w:rsidP="00B7086D">
      <w:pPr>
        <w:pStyle w:val="CodeBlock"/>
      </w:pPr>
      <w:r>
        <w:t xml:space="preserve">  baudrate = 115200;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make the fast one the default, people will love that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 parent "jtag2fast"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JTAG ICE mkII in ISP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"jtag2isp";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mkII in ISP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lastRenderedPageBreak/>
        <w:t xml:space="preserve">  type  = "jtagmkii_isp";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JTAG ICE mkII in debugWire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"jtag2dw";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mkII in debugWire mode";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baudrate = 115200;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type  = "jtagmkii_dw";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JTAG ICE mkII in AVR32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"jtagmkII_avr32";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mkII im AVR32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"jtagmkii_avr32";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JTAG ICE mkII in AVR32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"jtag2avr32";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mkII im AVR32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"jtagmkii_avr32";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JTAG ICE mkII in PDI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"jtag2pdi";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JTAG ICE mkII PDI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"jtagmkii_pdi";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AVR Dragon in JTAG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"dragon_jtag";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Dragon in JTAG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"dragon_jtag";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AVR Dragon in ISP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"dragon_isp";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Dragon in ISP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"dragon_isp";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AVR Dragon in PP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"dragon_pp";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Dragon in PP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"dragon_pp";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AVR Dragon in HVSP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"dragon_hvsp";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 xml:space="preserve">  desc  = "Atmel AVR Dragon in HVSP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"dragon_hvsp";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AVR Dragon in debugWire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id    = "dragon_dw";</w:t>
      </w:r>
    </w:p>
    <w:p w:rsidR="00B7086D" w:rsidRDefault="00B7086D" w:rsidP="00B7086D">
      <w:pPr>
        <w:pStyle w:val="CodeBlock"/>
      </w:pPr>
      <w:r>
        <w:t xml:space="preserve">  desc  = "Atmel AVR Dragon in debugWire mode";</w:t>
      </w:r>
    </w:p>
    <w:p w:rsidR="00B7086D" w:rsidRDefault="00B7086D" w:rsidP="00B7086D">
      <w:pPr>
        <w:pStyle w:val="CodeBlock"/>
      </w:pPr>
      <w:r>
        <w:t xml:space="preserve">  baudrate = 115200;</w:t>
      </w:r>
    </w:p>
    <w:p w:rsidR="00B7086D" w:rsidRDefault="00B7086D" w:rsidP="00B7086D">
      <w:pPr>
        <w:pStyle w:val="CodeBlock"/>
      </w:pPr>
      <w:r>
        <w:t xml:space="preserve">  type  = "dragon_dw";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AVR Dragon in PDI mode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"dragon_pdi";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Dragon in PDI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baudrate = 115200;</w:t>
      </w:r>
    </w:p>
    <w:p w:rsidR="00B7086D" w:rsidRDefault="00B7086D" w:rsidP="00B7086D">
      <w:pPr>
        <w:pStyle w:val="CodeBlock"/>
      </w:pPr>
      <w:r>
        <w:t xml:space="preserve">  type  = "dragon_pdi";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"jtag3";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JTAGICE3 in JTAG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"jtagice3";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"jtag3pdi";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JTAGICE3 in PDI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"jtagice3_pdi";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"jtag3dw";</w:t>
      </w:r>
    </w:p>
    <w:p w:rsidR="00B7086D" w:rsidRDefault="00B7086D" w:rsidP="00B7086D">
      <w:pPr>
        <w:pStyle w:val="CodeBlock"/>
      </w:pPr>
      <w:r>
        <w:t xml:space="preserve">  desc  = "Atmel AVR JTAGICE3 in debugWIRE mode";</w:t>
      </w:r>
    </w:p>
    <w:p w:rsidR="00B7086D" w:rsidRDefault="00B7086D" w:rsidP="00B7086D">
      <w:pPr>
        <w:pStyle w:val="CodeBlock"/>
      </w:pPr>
      <w:r>
        <w:t xml:space="preserve">  type  = "jtagice3_dw";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"jtag3isp";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"Atmel AVR JTAGICE3 in ISP mode";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"jtagice3_isp";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"pavr";</w:t>
      </w:r>
    </w:p>
    <w:p w:rsidR="00B7086D" w:rsidRDefault="00B7086D" w:rsidP="00B7086D">
      <w:pPr>
        <w:pStyle w:val="CodeBlock"/>
      </w:pPr>
      <w:r>
        <w:t xml:space="preserve">  desc  = "Jason Kyle's pAVR Serial Programmer";</w:t>
      </w:r>
    </w:p>
    <w:p w:rsidR="00B7086D" w:rsidRDefault="00B7086D" w:rsidP="00B7086D">
      <w:pPr>
        <w:pStyle w:val="CodeBlock"/>
      </w:pPr>
      <w:r>
        <w:t xml:space="preserve">  type  = "avr910";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"pickit2";</w:t>
      </w:r>
    </w:p>
    <w:p w:rsidR="00B7086D" w:rsidRDefault="00B7086D" w:rsidP="00B7086D">
      <w:pPr>
        <w:pStyle w:val="CodeBlock"/>
      </w:pPr>
      <w:r>
        <w:t xml:space="preserve">  desc  = "MicroChip's PICkit2 Programmer";</w:t>
      </w:r>
    </w:p>
    <w:p w:rsidR="00B7086D" w:rsidRDefault="00B7086D" w:rsidP="00B7086D">
      <w:pPr>
        <w:pStyle w:val="CodeBlock"/>
      </w:pPr>
      <w:r>
        <w:t xml:space="preserve">  type  = "pickit2";</w:t>
      </w:r>
    </w:p>
    <w:p w:rsidR="00B7086D" w:rsidRDefault="00B7086D" w:rsidP="00B7086D">
      <w:pPr>
        <w:pStyle w:val="CodeBlock"/>
      </w:pPr>
      <w:r>
        <w:t xml:space="preserve">  connection_type = usb;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Parallel port programmers.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lastRenderedPageBreak/>
        <w:t xml:space="preserve">  id    = "bsd";</w:t>
      </w:r>
    </w:p>
    <w:p w:rsidR="00B7086D" w:rsidRDefault="00B7086D" w:rsidP="00B7086D">
      <w:pPr>
        <w:pStyle w:val="CodeBlock"/>
      </w:pPr>
      <w:r>
        <w:t xml:space="preserve">  desc  = "Brian Dean's Programmer, http://www.bsdhome.com/avrdude/";</w:t>
      </w:r>
    </w:p>
    <w:p w:rsidR="00B7086D" w:rsidRDefault="00B7086D" w:rsidP="00B7086D">
      <w:pPr>
        <w:pStyle w:val="CodeBlock"/>
      </w:pPr>
      <w:r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vcc   = 2, 3, 4, 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reset = 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  = 8;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 = 9;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miso  = 10;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"stk200";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"STK200";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buff  = 4, 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  = 6;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 = 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reset = 9;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miso  = 10;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programming dongle used by the popular Ponyprog</w:t>
      </w:r>
    </w:p>
    <w:p w:rsidR="00B7086D" w:rsidRDefault="00B7086D" w:rsidP="00B7086D">
      <w:pPr>
        <w:pStyle w:val="CodeBlock"/>
      </w:pPr>
      <w:r>
        <w:t># utility.  It is almost similar to the STK200 one,</w:t>
      </w:r>
    </w:p>
    <w:p w:rsidR="00B7086D" w:rsidRDefault="00B7086D" w:rsidP="00B7086D">
      <w:pPr>
        <w:pStyle w:val="CodeBlock"/>
      </w:pPr>
      <w:r>
        <w:t># except that there is a LED indicating that the</w:t>
      </w:r>
    </w:p>
    <w:p w:rsidR="00B7086D" w:rsidRDefault="00B7086D" w:rsidP="00B7086D">
      <w:pPr>
        <w:pStyle w:val="CodeBlock"/>
      </w:pPr>
      <w:r>
        <w:t># programming is currently in progress.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 parent "stk200"</w:t>
      </w:r>
    </w:p>
    <w:p w:rsidR="00B7086D" w:rsidRDefault="00B7086D" w:rsidP="00B7086D">
      <w:pPr>
        <w:pStyle w:val="CodeBlock"/>
      </w:pPr>
      <w:r>
        <w:t xml:space="preserve">  id    = "pony-stk200";</w:t>
      </w:r>
    </w:p>
    <w:p w:rsidR="00B7086D" w:rsidRDefault="00B7086D" w:rsidP="00B7086D">
      <w:pPr>
        <w:pStyle w:val="CodeBlock"/>
      </w:pPr>
      <w:r>
        <w:t xml:space="preserve">  desc  = "Pony Prog STK200";</w:t>
      </w:r>
    </w:p>
    <w:p w:rsidR="00B7086D" w:rsidRDefault="00B7086D" w:rsidP="00B7086D">
      <w:pPr>
        <w:pStyle w:val="CodeBlock"/>
      </w:pPr>
      <w:r>
        <w:t xml:space="preserve">  pgmled = 8; 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Pr="00D7734B" w:rsidRDefault="00B7086D" w:rsidP="00B7086D">
      <w:pPr>
        <w:pStyle w:val="CodeBlock"/>
      </w:pPr>
      <w:r w:rsidRPr="00D7734B">
        <w:t>programmer</w:t>
      </w:r>
    </w:p>
    <w:p w:rsidR="00B7086D" w:rsidRPr="00D7734B" w:rsidRDefault="00B7086D" w:rsidP="00B7086D">
      <w:pPr>
        <w:pStyle w:val="CodeBlock"/>
      </w:pPr>
      <w:r w:rsidRPr="00D7734B">
        <w:t xml:space="preserve">  id    = "dt006";</w:t>
      </w:r>
    </w:p>
    <w:p w:rsidR="00B7086D" w:rsidRPr="00D7734B" w:rsidRDefault="00B7086D" w:rsidP="00B7086D">
      <w:pPr>
        <w:pStyle w:val="CodeBlock"/>
      </w:pPr>
      <w:r w:rsidRPr="00D7734B">
        <w:t xml:space="preserve">  desc  = "Dontronics DT006";</w:t>
      </w:r>
    </w:p>
    <w:p w:rsidR="00B7086D" w:rsidRPr="00D7734B" w:rsidRDefault="00B7086D" w:rsidP="00B7086D">
      <w:pPr>
        <w:pStyle w:val="CodeBlock"/>
      </w:pPr>
      <w:r w:rsidRPr="00D7734B">
        <w:t xml:space="preserve">  type  = "par";</w:t>
      </w:r>
    </w:p>
    <w:p w:rsidR="00B7086D" w:rsidRDefault="00B7086D" w:rsidP="00B7086D">
      <w:pPr>
        <w:pStyle w:val="CodeBlock"/>
      </w:pPr>
      <w:r w:rsidRPr="00D7734B">
        <w:t xml:space="preserve">  </w:t>
      </w:r>
      <w:r>
        <w:t>connection_type = parallel;</w:t>
      </w:r>
    </w:p>
    <w:p w:rsidR="00B7086D" w:rsidRPr="00D7734B" w:rsidRDefault="00B7086D" w:rsidP="00B7086D">
      <w:pPr>
        <w:pStyle w:val="CodeBlock"/>
        <w:rPr>
          <w:lang w:val="sv-SE"/>
        </w:rPr>
      </w:pPr>
      <w:r>
        <w:t xml:space="preserve">  </w:t>
      </w:r>
      <w:r w:rsidRPr="00D7734B">
        <w:rPr>
          <w:lang w:val="sv-SE"/>
        </w:rPr>
        <w:t>reset = 4;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sck   = 5;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mosi  = 2;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miso  = 11;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>;</w:t>
      </w:r>
    </w:p>
    <w:p w:rsidR="00B7086D" w:rsidRPr="00D7734B" w:rsidRDefault="00B7086D" w:rsidP="00B7086D">
      <w:pPr>
        <w:pStyle w:val="CodeBlock"/>
        <w:rPr>
          <w:lang w:val="sv-SE"/>
        </w:rPr>
      </w:pP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>programmer parent "dt006"</w:t>
      </w:r>
    </w:p>
    <w:p w:rsidR="00B7086D" w:rsidRDefault="00B7086D" w:rsidP="00B7086D">
      <w:pPr>
        <w:pStyle w:val="CodeBlock"/>
      </w:pPr>
      <w:r w:rsidRPr="00D7734B">
        <w:rPr>
          <w:lang w:val="sv-SE"/>
        </w:rPr>
        <w:t xml:space="preserve">  </w:t>
      </w:r>
      <w:r>
        <w:t>id    = "bascom";</w:t>
      </w:r>
    </w:p>
    <w:p w:rsidR="00B7086D" w:rsidRDefault="00B7086D" w:rsidP="00B7086D">
      <w:pPr>
        <w:pStyle w:val="CodeBlock"/>
      </w:pPr>
      <w:r>
        <w:t xml:space="preserve">  desc  = "Bascom SAMPLE programming cable";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 = "alf";</w:t>
      </w:r>
    </w:p>
    <w:p w:rsidR="00B7086D" w:rsidRDefault="00B7086D" w:rsidP="00B7086D">
      <w:pPr>
        <w:pStyle w:val="CodeBlock"/>
      </w:pPr>
      <w:r>
        <w:t xml:space="preserve">  desc   = "Nightshade ALF-PgmAVR, http://nightshade.homeip.net/";</w:t>
      </w:r>
    </w:p>
    <w:p w:rsidR="00B7086D" w:rsidRDefault="00B7086D" w:rsidP="00B7086D">
      <w:pPr>
        <w:pStyle w:val="CodeBlock"/>
      </w:pPr>
      <w:r>
        <w:t xml:space="preserve">  type 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vcc    = 2, 3, 4, 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buff   = 6;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reset  = 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   = 8;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  = 9;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miso   = 10;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errled = 1;</w:t>
      </w:r>
    </w:p>
    <w:p w:rsidR="00B7086D" w:rsidRDefault="00B7086D" w:rsidP="00B7086D">
      <w:pPr>
        <w:pStyle w:val="CodeBlock"/>
      </w:pPr>
      <w:r>
        <w:t xml:space="preserve">  rdyled = 14;</w:t>
      </w:r>
    </w:p>
    <w:p w:rsidR="00B7086D" w:rsidRDefault="00B7086D" w:rsidP="00B7086D">
      <w:pPr>
        <w:pStyle w:val="CodeBlock"/>
      </w:pPr>
      <w:r>
        <w:t xml:space="preserve">  pgmled = 16;</w:t>
      </w:r>
    </w:p>
    <w:p w:rsidR="00B7086D" w:rsidRDefault="00B7086D" w:rsidP="00B7086D">
      <w:pPr>
        <w:pStyle w:val="CodeBlock"/>
      </w:pPr>
      <w:r>
        <w:t xml:space="preserve">  vfyled = 17;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"sp12";</w:t>
      </w:r>
    </w:p>
    <w:p w:rsidR="00B7086D" w:rsidRDefault="00B7086D" w:rsidP="00B7086D">
      <w:pPr>
        <w:pStyle w:val="CodeBlock"/>
      </w:pPr>
      <w:r>
        <w:t xml:space="preserve">  desc  = "Steve Bolt's Programmer";</w:t>
      </w:r>
    </w:p>
    <w:p w:rsidR="00B7086D" w:rsidRDefault="00B7086D" w:rsidP="00B7086D">
      <w:pPr>
        <w:pStyle w:val="CodeBlock"/>
      </w:pPr>
      <w:r>
        <w:lastRenderedPageBreak/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vcc   = 4,5,6,7,8;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reset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  = 2;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 = 9;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miso  = 11;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 = "picoweb";</w:t>
      </w:r>
    </w:p>
    <w:p w:rsidR="00B7086D" w:rsidRDefault="00B7086D" w:rsidP="00B7086D">
      <w:pPr>
        <w:pStyle w:val="CodeBlock"/>
      </w:pPr>
      <w:r>
        <w:t xml:space="preserve">  desc   = "Picoweb Programming Cable, http://www.picoweb.net/";</w:t>
      </w:r>
    </w:p>
    <w:p w:rsidR="00B7086D" w:rsidRDefault="00B7086D" w:rsidP="00B7086D">
      <w:pPr>
        <w:pStyle w:val="CodeBlock"/>
      </w:pPr>
      <w:r>
        <w:t xml:space="preserve">  type 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D7734B" w:rsidRDefault="00B7086D" w:rsidP="00B7086D">
      <w:pPr>
        <w:pStyle w:val="CodeBlock"/>
        <w:rPr>
          <w:lang w:val="sv-SE"/>
        </w:rPr>
      </w:pPr>
      <w:r>
        <w:t xml:space="preserve">  </w:t>
      </w:r>
      <w:r w:rsidRPr="00D7734B">
        <w:rPr>
          <w:lang w:val="sv-SE"/>
        </w:rPr>
        <w:t>reset  = 2;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sck    = 3;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mosi   = 4;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miso   = 13;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>;</w:t>
      </w:r>
    </w:p>
    <w:p w:rsidR="00B7086D" w:rsidRPr="00D7734B" w:rsidRDefault="00B7086D" w:rsidP="00B7086D">
      <w:pPr>
        <w:pStyle w:val="CodeBlock"/>
        <w:rPr>
          <w:lang w:val="sv-SE"/>
        </w:rPr>
      </w:pP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>programmer</w:t>
      </w:r>
    </w:p>
    <w:p w:rsidR="00B7086D" w:rsidRPr="00D7734B" w:rsidRDefault="00B7086D" w:rsidP="00B7086D">
      <w:pPr>
        <w:pStyle w:val="CodeBlock"/>
        <w:rPr>
          <w:lang w:val="sv-SE"/>
        </w:rPr>
      </w:pPr>
      <w:r w:rsidRPr="00D7734B">
        <w:rPr>
          <w:lang w:val="sv-SE"/>
        </w:rPr>
        <w:t xml:space="preserve">  id    = "abcmini";</w:t>
      </w:r>
    </w:p>
    <w:p w:rsidR="00B7086D" w:rsidRDefault="00B7086D" w:rsidP="00B7086D">
      <w:pPr>
        <w:pStyle w:val="CodeBlock"/>
      </w:pPr>
      <w:r w:rsidRPr="00D7734B">
        <w:rPr>
          <w:lang w:val="sv-SE"/>
        </w:rPr>
        <w:t xml:space="preserve">  </w:t>
      </w:r>
      <w:r>
        <w:t>desc  = "ABCmini Board, aka Dick Smith HOTCHIP";</w:t>
      </w:r>
    </w:p>
    <w:p w:rsidR="00B7086D" w:rsidRDefault="00B7086D" w:rsidP="00B7086D">
      <w:pPr>
        <w:pStyle w:val="CodeBlock"/>
      </w:pPr>
      <w:r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Default="00B7086D" w:rsidP="00B7086D">
      <w:pPr>
        <w:pStyle w:val="CodeBlock"/>
      </w:pPr>
      <w:r>
        <w:t xml:space="preserve">  reset = 4;</w:t>
      </w:r>
    </w:p>
    <w:p w:rsidR="00B7086D" w:rsidRDefault="00B7086D" w:rsidP="00B7086D">
      <w:pPr>
        <w:pStyle w:val="CodeBlock"/>
      </w:pPr>
      <w:r>
        <w:t xml:space="preserve">  sck   = 3;</w:t>
      </w:r>
    </w:p>
    <w:p w:rsidR="00B7086D" w:rsidRDefault="00B7086D" w:rsidP="00B7086D">
      <w:pPr>
        <w:pStyle w:val="CodeBlock"/>
      </w:pPr>
      <w:r>
        <w:t xml:space="preserve">  mosi  = 2;</w:t>
      </w:r>
    </w:p>
    <w:p w:rsidR="00B7086D" w:rsidRDefault="00B7086D" w:rsidP="00B7086D">
      <w:pPr>
        <w:pStyle w:val="CodeBlock"/>
      </w:pPr>
      <w:r>
        <w:t xml:space="preserve">  miso  = 10;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"futurlec";</w:t>
      </w:r>
    </w:p>
    <w:p w:rsidR="00B7086D" w:rsidRDefault="00B7086D" w:rsidP="00B7086D">
      <w:pPr>
        <w:pStyle w:val="CodeBlock"/>
      </w:pPr>
      <w:r>
        <w:t xml:space="preserve">  desc  = "Futurlec.com programming cable.";</w:t>
      </w:r>
    </w:p>
    <w:p w:rsidR="00B7086D" w:rsidRDefault="00B7086D" w:rsidP="00B7086D">
      <w:pPr>
        <w:pStyle w:val="CodeBlock"/>
      </w:pPr>
      <w:r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Default="00B7086D" w:rsidP="00B7086D">
      <w:pPr>
        <w:pStyle w:val="CodeBlock"/>
      </w:pPr>
      <w:r>
        <w:t xml:space="preserve">  reset = 3;</w:t>
      </w:r>
    </w:p>
    <w:p w:rsidR="00B7086D" w:rsidRDefault="00B7086D" w:rsidP="00B7086D">
      <w:pPr>
        <w:pStyle w:val="CodeBlock"/>
      </w:pPr>
      <w:r>
        <w:t xml:space="preserve">  sck   = 2;</w:t>
      </w:r>
    </w:p>
    <w:p w:rsidR="00B7086D" w:rsidRDefault="00B7086D" w:rsidP="00B7086D">
      <w:pPr>
        <w:pStyle w:val="CodeBlock"/>
      </w:pPr>
      <w:r>
        <w:t xml:space="preserve">  mosi  = 1;</w:t>
      </w:r>
    </w:p>
    <w:p w:rsidR="00B7086D" w:rsidRDefault="00B7086D" w:rsidP="00B7086D">
      <w:pPr>
        <w:pStyle w:val="CodeBlock"/>
      </w:pPr>
      <w:r>
        <w:t xml:space="preserve">  miso  = 10;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From the contributor of the "xil" jtag cable:</w:t>
      </w:r>
    </w:p>
    <w:p w:rsidR="00B7086D" w:rsidRDefault="00B7086D" w:rsidP="00B7086D">
      <w:pPr>
        <w:pStyle w:val="CodeBlock"/>
      </w:pPr>
      <w:r>
        <w:t># The "vcc" definition isn't really vcc (the cable gets its power from</w:t>
      </w:r>
    </w:p>
    <w:p w:rsidR="00B7086D" w:rsidRDefault="00B7086D" w:rsidP="00B7086D">
      <w:pPr>
        <w:pStyle w:val="CodeBlock"/>
      </w:pPr>
      <w:r>
        <w:t># the programming circuit) but is necessary to switch one of the</w:t>
      </w:r>
    </w:p>
    <w:p w:rsidR="00B7086D" w:rsidRDefault="00B7086D" w:rsidP="00B7086D">
      <w:pPr>
        <w:pStyle w:val="CodeBlock"/>
      </w:pPr>
      <w:r>
        <w:t xml:space="preserve"># buffer lines (trying to add it to the "buff" lines doesn't work in </w:t>
      </w:r>
    </w:p>
    <w:p w:rsidR="00B7086D" w:rsidRDefault="00B7086D" w:rsidP="00B7086D">
      <w:pPr>
        <w:pStyle w:val="CodeBlock"/>
      </w:pPr>
      <w:r>
        <w:t># avrdude versions before 5.5j).</w:t>
      </w:r>
    </w:p>
    <w:p w:rsidR="00B7086D" w:rsidRDefault="00B7086D" w:rsidP="00B7086D">
      <w:pPr>
        <w:pStyle w:val="CodeBlock"/>
      </w:pPr>
      <w:r>
        <w:t># With this, TMS connects to RESET, TDI to MOSI, TDO to MISO and TCK</w:t>
      </w:r>
    </w:p>
    <w:p w:rsidR="00B7086D" w:rsidRDefault="00B7086D" w:rsidP="00B7086D">
      <w:pPr>
        <w:pStyle w:val="CodeBlock"/>
      </w:pPr>
      <w:r>
        <w:t># to SCK (plus vcc/gnd of course)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"xil";</w:t>
      </w:r>
    </w:p>
    <w:p w:rsidR="00B7086D" w:rsidRDefault="00B7086D" w:rsidP="00B7086D">
      <w:pPr>
        <w:pStyle w:val="CodeBlock"/>
      </w:pPr>
      <w:r>
        <w:t xml:space="preserve">  desc  = "Xilinx JTAG cable";</w:t>
      </w:r>
    </w:p>
    <w:p w:rsidR="00B7086D" w:rsidRDefault="00B7086D" w:rsidP="00B7086D">
      <w:pPr>
        <w:pStyle w:val="CodeBlock"/>
      </w:pPr>
      <w:r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Default="00B7086D" w:rsidP="00B7086D">
      <w:pPr>
        <w:pStyle w:val="CodeBlock"/>
      </w:pPr>
      <w:r>
        <w:t xml:space="preserve">  mosi  = 2;</w:t>
      </w:r>
    </w:p>
    <w:p w:rsidR="00B7086D" w:rsidRDefault="00B7086D" w:rsidP="00B7086D">
      <w:pPr>
        <w:pStyle w:val="CodeBlock"/>
      </w:pPr>
      <w:r>
        <w:t xml:space="preserve">  sck   = 3;</w:t>
      </w:r>
    </w:p>
    <w:p w:rsidR="00B7086D" w:rsidRDefault="00B7086D" w:rsidP="00B7086D">
      <w:pPr>
        <w:pStyle w:val="CodeBlock"/>
      </w:pPr>
      <w:r>
        <w:t xml:space="preserve">  reset = 4;</w:t>
      </w:r>
    </w:p>
    <w:p w:rsidR="00B7086D" w:rsidRDefault="00B7086D" w:rsidP="00B7086D">
      <w:pPr>
        <w:pStyle w:val="CodeBlock"/>
      </w:pPr>
      <w:r>
        <w:t xml:space="preserve">  buff  = 5;</w:t>
      </w:r>
    </w:p>
    <w:p w:rsidR="00B7086D" w:rsidRDefault="00B7086D" w:rsidP="00B7086D">
      <w:pPr>
        <w:pStyle w:val="CodeBlock"/>
      </w:pPr>
      <w:r>
        <w:t xml:space="preserve">  miso  = 13;</w:t>
      </w:r>
    </w:p>
    <w:p w:rsidR="00B7086D" w:rsidRDefault="00B7086D" w:rsidP="00B7086D">
      <w:pPr>
        <w:pStyle w:val="CodeBlock"/>
      </w:pPr>
      <w:r>
        <w:t xml:space="preserve">  vcc   = 6;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= "dapa";</w:t>
      </w:r>
    </w:p>
    <w:p w:rsidR="00B7086D" w:rsidRDefault="00B7086D" w:rsidP="00B7086D">
      <w:pPr>
        <w:pStyle w:val="CodeBlock"/>
      </w:pPr>
      <w:r>
        <w:t xml:space="preserve">  desc = "Direct AVR Parallel Access cable";</w:t>
      </w:r>
    </w:p>
    <w:p w:rsidR="00B7086D" w:rsidRDefault="00B7086D" w:rsidP="00B7086D">
      <w:pPr>
        <w:pStyle w:val="CodeBlock"/>
      </w:pPr>
      <w:r>
        <w:t xml:space="preserve">  type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vcc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 xml:space="preserve">  reset = 16;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= 2;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miso = 11;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"atisp";</w:t>
      </w:r>
    </w:p>
    <w:p w:rsidR="00B7086D" w:rsidRDefault="00B7086D" w:rsidP="00B7086D">
      <w:pPr>
        <w:pStyle w:val="CodeBlock"/>
      </w:pPr>
      <w:r>
        <w:t xml:space="preserve">  desc  = "AT-ISP V1.1 programming cable for AVR-SDK1 from &lt;http://micro-research.co.th/&gt; micro-research.co.th";</w:t>
      </w:r>
    </w:p>
    <w:p w:rsidR="00B7086D" w:rsidRDefault="00B7086D" w:rsidP="00B7086D">
      <w:pPr>
        <w:pStyle w:val="CodeBlock"/>
      </w:pPr>
      <w:r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Default="00B7086D" w:rsidP="00B7086D">
      <w:pPr>
        <w:pStyle w:val="CodeBlock"/>
      </w:pPr>
      <w:r>
        <w:t xml:space="preserve">  reset = ~6;</w:t>
      </w:r>
    </w:p>
    <w:p w:rsidR="00B7086D" w:rsidRDefault="00B7086D" w:rsidP="00B7086D">
      <w:pPr>
        <w:pStyle w:val="CodeBlock"/>
      </w:pPr>
      <w:r>
        <w:t xml:space="preserve">  sck   = ~8;</w:t>
      </w:r>
    </w:p>
    <w:p w:rsidR="00B7086D" w:rsidRDefault="00B7086D" w:rsidP="00B7086D">
      <w:pPr>
        <w:pStyle w:val="CodeBlock"/>
      </w:pPr>
      <w:r>
        <w:t xml:space="preserve">  mosi  = ~7;</w:t>
      </w:r>
    </w:p>
    <w:p w:rsidR="00B7086D" w:rsidRDefault="00B7086D" w:rsidP="00B7086D">
      <w:pPr>
        <w:pStyle w:val="CodeBlock"/>
      </w:pPr>
      <w:r>
        <w:t xml:space="preserve">  miso  = ~10;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"ere-isp-avr";</w:t>
      </w:r>
    </w:p>
    <w:p w:rsidR="00B7086D" w:rsidRDefault="00B7086D" w:rsidP="00B7086D">
      <w:pPr>
        <w:pStyle w:val="CodeBlock"/>
      </w:pPr>
      <w:r>
        <w:t xml:space="preserve">  desc  = "ERE ISP-AVR &lt;http://www.ere.co.th/download/sch050713.pdf&gt;";</w:t>
      </w:r>
    </w:p>
    <w:p w:rsidR="00B7086D" w:rsidRDefault="00B7086D" w:rsidP="00B7086D">
      <w:pPr>
        <w:pStyle w:val="CodeBlock"/>
      </w:pPr>
      <w:r>
        <w:t xml:space="preserve">  type 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</w:t>
      </w:r>
      <w:r w:rsidRPr="00B7086D">
        <w:rPr>
          <w:lang w:val="sv-SE"/>
        </w:rPr>
        <w:t>reset = ~4;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sck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mosi  = 2;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miso  = 10;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"blaster";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"Altera ByteBlaster";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type  = "par";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</w:t>
      </w:r>
      <w:r>
        <w:t>connection_type = parallel;</w:t>
      </w:r>
    </w:p>
    <w:p w:rsidR="00B7086D" w:rsidRDefault="00B7086D" w:rsidP="00B7086D">
      <w:pPr>
        <w:pStyle w:val="CodeBlock"/>
      </w:pPr>
      <w:r>
        <w:t xml:space="preserve">  sck   = 2;</w:t>
      </w:r>
    </w:p>
    <w:p w:rsidR="00B7086D" w:rsidRDefault="00B7086D" w:rsidP="00B7086D">
      <w:pPr>
        <w:pStyle w:val="CodeBlock"/>
      </w:pPr>
      <w:r>
        <w:t xml:space="preserve">  miso  = 11;</w:t>
      </w:r>
    </w:p>
    <w:p w:rsidR="00B7086D" w:rsidRDefault="00B7086D" w:rsidP="00B7086D">
      <w:pPr>
        <w:pStyle w:val="CodeBlock"/>
      </w:pPr>
      <w:r>
        <w:t xml:space="preserve">  reset = 3;</w:t>
      </w:r>
    </w:p>
    <w:p w:rsidR="00B7086D" w:rsidRDefault="00B7086D" w:rsidP="00B7086D">
      <w:pPr>
        <w:pStyle w:val="CodeBlock"/>
      </w:pPr>
      <w:r>
        <w:t xml:space="preserve">  mosi  = 8;</w:t>
      </w:r>
    </w:p>
    <w:p w:rsidR="00B7086D" w:rsidRDefault="00B7086D" w:rsidP="00B7086D">
      <w:pPr>
        <w:pStyle w:val="CodeBlock"/>
      </w:pPr>
      <w:r>
        <w:t xml:space="preserve">  buff  = 14;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It is almost same as pony-stk200, except vcc on pin 5 to auto</w:t>
      </w:r>
    </w:p>
    <w:p w:rsidR="00B7086D" w:rsidRDefault="00B7086D" w:rsidP="00B7086D">
      <w:pPr>
        <w:pStyle w:val="CodeBlock"/>
      </w:pPr>
      <w:r>
        <w:t># disconnect port (download on http://electropol.free.fr/spip/spip.php?article27)</w:t>
      </w:r>
    </w:p>
    <w:p w:rsidR="00B7086D" w:rsidRDefault="00B7086D" w:rsidP="00B7086D">
      <w:pPr>
        <w:pStyle w:val="CodeBlock"/>
      </w:pPr>
      <w:r>
        <w:t>programmer parent "pony-stk200"</w:t>
      </w:r>
    </w:p>
    <w:p w:rsidR="00B7086D" w:rsidRDefault="00B7086D" w:rsidP="00B7086D">
      <w:pPr>
        <w:pStyle w:val="CodeBlock"/>
      </w:pPr>
      <w:r>
        <w:t xml:space="preserve">  id    = "frank-stk200";</w:t>
      </w:r>
    </w:p>
    <w:p w:rsidR="00B7086D" w:rsidRDefault="00B7086D" w:rsidP="00B7086D">
      <w:pPr>
        <w:pStyle w:val="CodeBlock"/>
      </w:pPr>
      <w:r>
        <w:t xml:space="preserve">  desc  = "Frank STK200";</w:t>
      </w:r>
    </w:p>
    <w:p w:rsidR="00B7086D" w:rsidRDefault="00B7086D" w:rsidP="00B7086D">
      <w:pPr>
        <w:pStyle w:val="CodeBlock"/>
      </w:pPr>
      <w:r>
        <w:t xml:space="preserve">  buff  = ; # delete buff pin assignment</w:t>
      </w:r>
    </w:p>
    <w:p w:rsidR="00B7086D" w:rsidRDefault="00B7086D" w:rsidP="00B7086D">
      <w:pPr>
        <w:pStyle w:val="CodeBlock"/>
      </w:pPr>
      <w:r>
        <w:t xml:space="preserve">  vcc   = 5;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AT98ISP Cable is a simple parallel dongle for AT89 family.</w:t>
      </w:r>
    </w:p>
    <w:p w:rsidR="00B7086D" w:rsidRDefault="00B7086D" w:rsidP="00B7086D">
      <w:pPr>
        <w:pStyle w:val="CodeBlock"/>
      </w:pPr>
      <w:r>
        <w:t># http://www.atmel.com/dyn/products/tools_card.asp?tool_id=2877</w:t>
      </w: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= "89isp";</w:t>
      </w:r>
    </w:p>
    <w:p w:rsidR="00B7086D" w:rsidRDefault="00B7086D" w:rsidP="00B7086D">
      <w:pPr>
        <w:pStyle w:val="CodeBlock"/>
      </w:pPr>
      <w:r>
        <w:t xml:space="preserve">  desc = "Atmel at89isp cable";</w:t>
      </w:r>
    </w:p>
    <w:p w:rsidR="00B7086D" w:rsidRDefault="00B7086D" w:rsidP="00B7086D">
      <w:pPr>
        <w:pStyle w:val="CodeBlock"/>
      </w:pPr>
      <w:r>
        <w:t xml:space="preserve">  type = "par";</w:t>
      </w:r>
    </w:p>
    <w:p w:rsidR="00B7086D" w:rsidRDefault="00B7086D" w:rsidP="00B7086D">
      <w:pPr>
        <w:pStyle w:val="CodeBlock"/>
      </w:pPr>
      <w:r>
        <w:t xml:space="preserve">  connection_type = parallel;</w:t>
      </w:r>
    </w:p>
    <w:p w:rsidR="00B7086D" w:rsidRDefault="00B7086D" w:rsidP="00B7086D">
      <w:pPr>
        <w:pStyle w:val="CodeBlock"/>
      </w:pPr>
      <w:r>
        <w:t xml:space="preserve">  reset = 17;</w:t>
      </w:r>
    </w:p>
    <w:p w:rsidR="00B7086D" w:rsidRDefault="00B7086D" w:rsidP="00B7086D">
      <w:pPr>
        <w:pStyle w:val="CodeBlock"/>
      </w:pPr>
      <w:r>
        <w:t xml:space="preserve">  sck = 1;</w:t>
      </w:r>
    </w:p>
    <w:p w:rsidR="00B7086D" w:rsidRDefault="00B7086D" w:rsidP="00B7086D">
      <w:pPr>
        <w:pStyle w:val="CodeBlock"/>
      </w:pPr>
      <w:r>
        <w:t xml:space="preserve">  mosi = 2;</w:t>
      </w:r>
    </w:p>
    <w:p w:rsidR="00B7086D" w:rsidRDefault="00B7086D" w:rsidP="00B7086D">
      <w:pPr>
        <w:pStyle w:val="CodeBlock"/>
      </w:pPr>
      <w:r>
        <w:t xml:space="preserve">  miso = 10;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#This programmer bitbangs GPIO lines using the Linux sysfs GPIO interface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#To enable it set the configuration below to match the GPIO lines connected to the</w:t>
      </w:r>
    </w:p>
    <w:p w:rsidR="00B7086D" w:rsidRDefault="00B7086D" w:rsidP="00B7086D">
      <w:pPr>
        <w:pStyle w:val="CodeBlock"/>
      </w:pPr>
      <w:r>
        <w:t>#relevant ISP header pins and uncomment the entry definition. In case you don't</w:t>
      </w:r>
    </w:p>
    <w:p w:rsidR="00B7086D" w:rsidRDefault="00B7086D" w:rsidP="00B7086D">
      <w:pPr>
        <w:pStyle w:val="CodeBlock"/>
      </w:pPr>
      <w:r>
        <w:t>#have the required permissions to edit this system wide config file put the</w:t>
      </w:r>
    </w:p>
    <w:p w:rsidR="00B7086D" w:rsidRDefault="00B7086D" w:rsidP="00B7086D">
      <w:pPr>
        <w:pStyle w:val="CodeBlock"/>
      </w:pPr>
      <w:r>
        <w:t>#entry in a separate &lt;your name&gt;.conf file and use it with -C+&lt;your name&gt;.conf</w:t>
      </w:r>
    </w:p>
    <w:p w:rsidR="00B7086D" w:rsidRDefault="00B7086D" w:rsidP="00B7086D">
      <w:pPr>
        <w:pStyle w:val="CodeBlock"/>
      </w:pPr>
      <w:r>
        <w:lastRenderedPageBreak/>
        <w:t>#on the command line.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#To check if your avrdude build has support for the linuxgpio programmer compiled in,</w:t>
      </w:r>
    </w:p>
    <w:p w:rsidR="00B7086D" w:rsidRDefault="00B7086D" w:rsidP="00B7086D">
      <w:pPr>
        <w:pStyle w:val="CodeBlock"/>
      </w:pPr>
      <w:r>
        <w:t>#use -c?type on the command line and look for linuxgpio in the list. If it's not available</w:t>
      </w:r>
    </w:p>
    <w:p w:rsidR="00B7086D" w:rsidRDefault="00B7086D" w:rsidP="00B7086D">
      <w:pPr>
        <w:pStyle w:val="CodeBlock"/>
      </w:pPr>
      <w:r>
        <w:t>#you need pass the --enable-linuxgpio=yes option to configure and recompile avrdude.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#programmer</w:t>
      </w:r>
    </w:p>
    <w:p w:rsidR="00B7086D" w:rsidRDefault="00B7086D" w:rsidP="00B7086D">
      <w:pPr>
        <w:pStyle w:val="CodeBlock"/>
      </w:pPr>
      <w:r>
        <w:t>#  id    = "linuxgpio";</w:t>
      </w:r>
    </w:p>
    <w:p w:rsidR="00B7086D" w:rsidRDefault="00B7086D" w:rsidP="00B7086D">
      <w:pPr>
        <w:pStyle w:val="CodeBlock"/>
      </w:pPr>
      <w:r>
        <w:t>#  desc  = "Use the Linux sysfs interface to bitbang GPIO lines";</w:t>
      </w:r>
    </w:p>
    <w:p w:rsidR="00B7086D" w:rsidRDefault="00B7086D" w:rsidP="00B7086D">
      <w:pPr>
        <w:pStyle w:val="CodeBlock"/>
      </w:pPr>
      <w:r>
        <w:t>#  type  = "linuxgpio";</w:t>
      </w:r>
    </w:p>
    <w:p w:rsidR="00B7086D" w:rsidRDefault="00B7086D" w:rsidP="00B7086D">
      <w:pPr>
        <w:pStyle w:val="CodeBlock"/>
      </w:pPr>
      <w:r>
        <w:t>#  reset = ?;</w:t>
      </w:r>
    </w:p>
    <w:p w:rsidR="00B7086D" w:rsidRDefault="00B7086D" w:rsidP="00B7086D">
      <w:pPr>
        <w:pStyle w:val="CodeBlock"/>
      </w:pPr>
      <w:r>
        <w:t>#  sck   = ?;</w:t>
      </w:r>
    </w:p>
    <w:p w:rsidR="00B7086D" w:rsidRDefault="00B7086D" w:rsidP="00B7086D">
      <w:pPr>
        <w:pStyle w:val="CodeBlock"/>
      </w:pPr>
      <w:r>
        <w:t>#  mosi  = ?;</w:t>
      </w:r>
    </w:p>
    <w:p w:rsidR="00B7086D" w:rsidRDefault="00B7086D" w:rsidP="00B7086D">
      <w:pPr>
        <w:pStyle w:val="CodeBlock"/>
      </w:pPr>
      <w:r>
        <w:t>#  miso  = ?;</w:t>
      </w:r>
    </w:p>
    <w:p w:rsidR="00B7086D" w:rsidRDefault="00B7086D" w:rsidP="00B7086D">
      <w:pPr>
        <w:pStyle w:val="CodeBlock"/>
      </w:pPr>
      <w:r>
        <w:t>#;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# some ultra cheap programmers use bitbanging on the </w:t>
      </w:r>
    </w:p>
    <w:p w:rsidR="00B7086D" w:rsidRDefault="00B7086D" w:rsidP="00B7086D">
      <w:pPr>
        <w:pStyle w:val="CodeBlock"/>
      </w:pPr>
      <w:r>
        <w:t># serialport.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PC - DB9 - Pins for RS232: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GND   5   -- |O</w:t>
      </w:r>
    </w:p>
    <w:p w:rsidR="00B7086D" w:rsidRDefault="00B7086D" w:rsidP="00B7086D">
      <w:pPr>
        <w:pStyle w:val="CodeBlock"/>
      </w:pPr>
      <w:r>
        <w:t>#              |   O| &lt;-   9   RI</w:t>
      </w:r>
    </w:p>
    <w:p w:rsidR="00B7086D" w:rsidRDefault="00B7086D" w:rsidP="00B7086D">
      <w:pPr>
        <w:pStyle w:val="CodeBlock"/>
      </w:pPr>
      <w:r>
        <w:t># DTR   4   &lt;- |O   |</w:t>
      </w:r>
    </w:p>
    <w:p w:rsidR="00B7086D" w:rsidRDefault="00B7086D" w:rsidP="00B7086D">
      <w:pPr>
        <w:pStyle w:val="CodeBlock"/>
      </w:pPr>
      <w:r>
        <w:t>#              |   O| &lt;-   8   CTS</w:t>
      </w:r>
    </w:p>
    <w:p w:rsidR="00B7086D" w:rsidRDefault="00B7086D" w:rsidP="00B7086D">
      <w:pPr>
        <w:pStyle w:val="CodeBlock"/>
      </w:pPr>
      <w:r>
        <w:t># TXD   3   &lt;- |O   |</w:t>
      </w:r>
    </w:p>
    <w:p w:rsidR="00B7086D" w:rsidRDefault="00B7086D" w:rsidP="00B7086D">
      <w:pPr>
        <w:pStyle w:val="CodeBlock"/>
      </w:pPr>
      <w:r>
        <w:t>#              |   O| -&gt;   7   RTS</w:t>
      </w:r>
    </w:p>
    <w:p w:rsidR="00B7086D" w:rsidRDefault="00B7086D" w:rsidP="00B7086D">
      <w:pPr>
        <w:pStyle w:val="CodeBlock"/>
      </w:pPr>
      <w:r>
        <w:t># RXD   2   -&gt; |O   |</w:t>
      </w:r>
    </w:p>
    <w:p w:rsidR="00B7086D" w:rsidRDefault="00B7086D" w:rsidP="00B7086D">
      <w:pPr>
        <w:pStyle w:val="CodeBlock"/>
      </w:pPr>
      <w:r>
        <w:t>#              |   O| &lt;-   6   DSR</w:t>
      </w:r>
    </w:p>
    <w:p w:rsidR="00B7086D" w:rsidRDefault="00B7086D" w:rsidP="00B7086D">
      <w:pPr>
        <w:pStyle w:val="CodeBlock"/>
      </w:pPr>
      <w:r>
        <w:t># DCD   1   -&gt; |O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Using RXD is currently not supported.</w:t>
      </w:r>
    </w:p>
    <w:p w:rsidR="00B7086D" w:rsidRDefault="00B7086D" w:rsidP="00B7086D">
      <w:pPr>
        <w:pStyle w:val="CodeBlock"/>
      </w:pPr>
      <w:r>
        <w:t># Using RI is not supported under Win32 but is supported under Posix.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serial ponyprog design (dasa2 in uisp)</w:t>
      </w:r>
    </w:p>
    <w:p w:rsidR="00B7086D" w:rsidRDefault="00B7086D" w:rsidP="00B7086D">
      <w:pPr>
        <w:pStyle w:val="CodeBlock"/>
      </w:pPr>
      <w:r>
        <w:t># reset=!txd sck=rts mosi=dtr miso=cts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"ponyser";</w:t>
      </w:r>
    </w:p>
    <w:p w:rsidR="00B7086D" w:rsidRDefault="00B7086D" w:rsidP="00B7086D">
      <w:pPr>
        <w:pStyle w:val="CodeBlock"/>
      </w:pPr>
      <w:r>
        <w:t xml:space="preserve">  desc  = "design ponyprog serial, reset=!txd sck=rts mosi=dtr miso=cts";</w:t>
      </w:r>
    </w:p>
    <w:p w:rsidR="00B7086D" w:rsidRDefault="00B7086D" w:rsidP="00B7086D">
      <w:pPr>
        <w:pStyle w:val="CodeBlock"/>
      </w:pPr>
      <w:r>
        <w:t xml:space="preserve">  type  = "serbb";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 xml:space="preserve">  reset = ~3;</w:t>
      </w:r>
    </w:p>
    <w:p w:rsidR="00B7086D" w:rsidRDefault="00B7086D" w:rsidP="00B7086D">
      <w:pPr>
        <w:pStyle w:val="CodeBlock"/>
      </w:pPr>
      <w:r>
        <w:t xml:space="preserve">  sck   = 7;</w:t>
      </w:r>
    </w:p>
    <w:p w:rsidR="00B7086D" w:rsidRDefault="00B7086D" w:rsidP="00B7086D">
      <w:pPr>
        <w:pStyle w:val="CodeBlock"/>
      </w:pPr>
      <w:r>
        <w:t xml:space="preserve">  mosi  = 4;</w:t>
      </w:r>
    </w:p>
    <w:p w:rsidR="00B7086D" w:rsidRDefault="00B7086D" w:rsidP="00B7086D">
      <w:pPr>
        <w:pStyle w:val="CodeBlock"/>
      </w:pPr>
      <w:r>
        <w:t xml:space="preserve">  miso  = 8;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Same as above, different name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reset=!txd sck=rts mosi=dtr miso=cts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programmer parent "ponyser"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id    = "siprog";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desc  = "Lancos SI-Prog &lt;http://www.lancos.com/siprogsch.html&gt;";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unknown (dasa in uisp)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reset=rts sck=dtr mosi=txd miso=cts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"dasa";</w:t>
      </w:r>
    </w:p>
    <w:p w:rsidR="00B7086D" w:rsidRDefault="00B7086D" w:rsidP="00B7086D">
      <w:pPr>
        <w:pStyle w:val="CodeBlock"/>
      </w:pPr>
      <w:r>
        <w:t xml:space="preserve">  desc  = "serial port banging, reset=rts sck=dtr mosi=txd miso=cts";</w:t>
      </w:r>
    </w:p>
    <w:p w:rsidR="00B7086D" w:rsidRDefault="00B7086D" w:rsidP="00B7086D">
      <w:pPr>
        <w:pStyle w:val="CodeBlock"/>
      </w:pPr>
      <w:r>
        <w:t xml:space="preserve">  type  = "serbb";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 xml:space="preserve">  reset = 7;</w:t>
      </w:r>
    </w:p>
    <w:p w:rsidR="00B7086D" w:rsidRDefault="00B7086D" w:rsidP="00B7086D">
      <w:pPr>
        <w:pStyle w:val="CodeBlock"/>
      </w:pPr>
      <w:r>
        <w:t xml:space="preserve">  sck   = 4;</w:t>
      </w:r>
    </w:p>
    <w:p w:rsidR="00B7086D" w:rsidRDefault="00B7086D" w:rsidP="00B7086D">
      <w:pPr>
        <w:pStyle w:val="CodeBlock"/>
      </w:pPr>
      <w:r>
        <w:t xml:space="preserve">  mosi  = 3;</w:t>
      </w:r>
    </w:p>
    <w:p w:rsidR="00B7086D" w:rsidRDefault="00B7086D" w:rsidP="00B7086D">
      <w:pPr>
        <w:pStyle w:val="CodeBlock"/>
      </w:pPr>
      <w:r>
        <w:lastRenderedPageBreak/>
        <w:t xml:space="preserve">  miso  = 8;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unknown (dasa3 in uisp)</w:t>
      </w:r>
    </w:p>
    <w:p w:rsidR="00B7086D" w:rsidRDefault="00B7086D" w:rsidP="00B7086D">
      <w:pPr>
        <w:pStyle w:val="CodeBlock"/>
      </w:pPr>
      <w:r>
        <w:t># reset=!dtr sck=rts mosi=txd miso=cts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"dasa3";</w:t>
      </w:r>
    </w:p>
    <w:p w:rsidR="00B7086D" w:rsidRDefault="00B7086D" w:rsidP="00B7086D">
      <w:pPr>
        <w:pStyle w:val="CodeBlock"/>
      </w:pPr>
      <w:r>
        <w:t xml:space="preserve">  desc  = "serial port banging, reset=!dtr sck=rts mosi=txd miso=cts";</w:t>
      </w:r>
    </w:p>
    <w:p w:rsidR="00B7086D" w:rsidRDefault="00B7086D" w:rsidP="00B7086D">
      <w:pPr>
        <w:pStyle w:val="CodeBlock"/>
      </w:pPr>
      <w:r>
        <w:t xml:space="preserve">  type  = "serbb";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 xml:space="preserve">  reset = ~4;</w:t>
      </w:r>
    </w:p>
    <w:p w:rsidR="00B7086D" w:rsidRDefault="00B7086D" w:rsidP="00B7086D">
      <w:pPr>
        <w:pStyle w:val="CodeBlock"/>
      </w:pPr>
      <w:r>
        <w:t xml:space="preserve">  sck   = 7;</w:t>
      </w:r>
    </w:p>
    <w:p w:rsidR="00B7086D" w:rsidRDefault="00B7086D" w:rsidP="00B7086D">
      <w:pPr>
        <w:pStyle w:val="CodeBlock"/>
      </w:pPr>
      <w:r>
        <w:t xml:space="preserve">  mosi  = 3;</w:t>
      </w:r>
    </w:p>
    <w:p w:rsidR="00B7086D" w:rsidRDefault="00B7086D" w:rsidP="00B7086D">
      <w:pPr>
        <w:pStyle w:val="CodeBlock"/>
      </w:pPr>
      <w:r>
        <w:t xml:space="preserve">  miso  = 8;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C2N232i (jumper configuration "auto")</w:t>
      </w:r>
    </w:p>
    <w:p w:rsidR="00B7086D" w:rsidRDefault="00B7086D" w:rsidP="00B7086D">
      <w:pPr>
        <w:pStyle w:val="CodeBlock"/>
      </w:pPr>
      <w:r>
        <w:t># reset=dtr sck=!rts mosi=!txd miso=!cts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programmer</w:t>
      </w:r>
    </w:p>
    <w:p w:rsidR="00B7086D" w:rsidRDefault="00B7086D" w:rsidP="00B7086D">
      <w:pPr>
        <w:pStyle w:val="CodeBlock"/>
      </w:pPr>
      <w:r>
        <w:t xml:space="preserve">  id    = "c2n232i";</w:t>
      </w:r>
    </w:p>
    <w:p w:rsidR="00B7086D" w:rsidRDefault="00B7086D" w:rsidP="00B7086D">
      <w:pPr>
        <w:pStyle w:val="CodeBlock"/>
      </w:pPr>
      <w:r>
        <w:t xml:space="preserve">  desc  = "serial port banging, reset=dtr sck=!rts mosi=!txd miso=!cts";</w:t>
      </w:r>
    </w:p>
    <w:p w:rsidR="00B7086D" w:rsidRDefault="00B7086D" w:rsidP="00B7086D">
      <w:pPr>
        <w:pStyle w:val="CodeBlock"/>
      </w:pPr>
      <w:r>
        <w:t xml:space="preserve">  type  = "serbb";</w:t>
      </w:r>
    </w:p>
    <w:p w:rsidR="00B7086D" w:rsidRDefault="00B7086D" w:rsidP="00B7086D">
      <w:pPr>
        <w:pStyle w:val="CodeBlock"/>
      </w:pPr>
      <w:r>
        <w:t xml:space="preserve">  connection_type = serial;</w:t>
      </w:r>
    </w:p>
    <w:p w:rsidR="00B7086D" w:rsidRDefault="00B7086D" w:rsidP="00B7086D">
      <w:pPr>
        <w:pStyle w:val="CodeBlock"/>
      </w:pPr>
      <w:r>
        <w:t xml:space="preserve">  reset = 4;</w:t>
      </w:r>
    </w:p>
    <w:p w:rsidR="00B7086D" w:rsidRDefault="00B7086D" w:rsidP="00B7086D">
      <w:pPr>
        <w:pStyle w:val="CodeBlock"/>
      </w:pPr>
      <w:r>
        <w:t xml:space="preserve">  sck   = ~7;</w:t>
      </w:r>
    </w:p>
    <w:p w:rsidR="00B7086D" w:rsidRDefault="00B7086D" w:rsidP="00B7086D">
      <w:pPr>
        <w:pStyle w:val="CodeBlock"/>
      </w:pPr>
      <w:r>
        <w:t xml:space="preserve">  mosi  = ~3;</w:t>
      </w:r>
    </w:p>
    <w:p w:rsidR="00B7086D" w:rsidRDefault="00B7086D" w:rsidP="00B7086D">
      <w:pPr>
        <w:pStyle w:val="CodeBlock"/>
      </w:pPr>
      <w:r>
        <w:t xml:space="preserve">  miso  = ~8;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  <w:r>
        <w:t># PART DEFINITIONS</w:t>
      </w:r>
    </w:p>
    <w:p w:rsidR="00B7086D" w:rsidRDefault="00B7086D" w:rsidP="00B7086D">
      <w:pPr>
        <w:pStyle w:val="CodeBlock"/>
      </w:pPr>
      <w:r>
        <w:t>#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ATtiny11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This is an HVSP-only device.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"t11";</w:t>
      </w:r>
    </w:p>
    <w:p w:rsidR="00B7086D" w:rsidRDefault="00B7086D" w:rsidP="00B7086D">
      <w:pPr>
        <w:pStyle w:val="CodeBlock"/>
      </w:pPr>
      <w:r>
        <w:t xml:space="preserve">    desc                = "ATtiny11";</w:t>
      </w:r>
    </w:p>
    <w:p w:rsidR="00B7086D" w:rsidRDefault="00B7086D" w:rsidP="00B7086D">
      <w:pPr>
        <w:pStyle w:val="CodeBlock"/>
      </w:pPr>
      <w:r>
        <w:t xml:space="preserve">    stk500_devcode      = 0x11;</w:t>
      </w:r>
    </w:p>
    <w:p w:rsidR="00B7086D" w:rsidRDefault="00B7086D" w:rsidP="00B7086D">
      <w:pPr>
        <w:pStyle w:val="CodeBlock"/>
      </w:pPr>
      <w:r>
        <w:t xml:space="preserve">    signature           = 0x1e 0x90 0x04;</w:t>
      </w:r>
    </w:p>
    <w:p w:rsidR="00B7086D" w:rsidRDefault="00B7086D" w:rsidP="00B7086D">
      <w:pPr>
        <w:pStyle w:val="CodeBlock"/>
      </w:pPr>
      <w:r>
        <w:t xml:space="preserve">    chip_erase_delay    = 20000;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hvsp_controlstack     =</w:t>
      </w:r>
    </w:p>
    <w:p w:rsidR="00B7086D" w:rsidRDefault="00B7086D" w:rsidP="00B7086D">
      <w:pPr>
        <w:pStyle w:val="CodeBlock"/>
      </w:pPr>
      <w:r>
        <w:t xml:space="preserve">        0x4C, 0x0C, 0x1C, 0x2C, 0x3C, 0x64, 0x74, 0x00,</w:t>
      </w:r>
    </w:p>
    <w:p w:rsidR="00B7086D" w:rsidRDefault="00B7086D" w:rsidP="00B7086D">
      <w:pPr>
        <w:pStyle w:val="CodeBlock"/>
      </w:pPr>
      <w:r>
        <w:t xml:space="preserve">        0x68, 0x78, 0x68, 0x68, 0x00, 0x00, 0x68, 0x78,</w:t>
      </w:r>
    </w:p>
    <w:p w:rsidR="00B7086D" w:rsidRDefault="00B7086D" w:rsidP="00B7086D">
      <w:pPr>
        <w:pStyle w:val="CodeBlock"/>
      </w:pPr>
      <w:r>
        <w:t xml:space="preserve">        0x78, 0x00,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50;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64;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5;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ATtiny12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"t12";</w:t>
      </w:r>
    </w:p>
    <w:p w:rsidR="00B7086D" w:rsidRDefault="00B7086D" w:rsidP="00B7086D">
      <w:pPr>
        <w:pStyle w:val="CodeBlock"/>
      </w:pPr>
      <w:r>
        <w:t xml:space="preserve">    desc                = "ATtiny12";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   = 0x12;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   = 0x55;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   = 0x1e 0x90 0x05;</w:t>
      </w:r>
    </w:p>
    <w:p w:rsidR="00B7086D" w:rsidRDefault="00B7086D" w:rsidP="00B7086D">
      <w:pPr>
        <w:pStyle w:val="CodeBlock"/>
      </w:pPr>
      <w:r>
        <w:t xml:space="preserve">    chip_erase_delay    = 20000;</w:t>
      </w:r>
    </w:p>
    <w:p w:rsidR="00B7086D" w:rsidRDefault="00B7086D" w:rsidP="00B7086D">
      <w:pPr>
        <w:pStyle w:val="CodeBlock"/>
      </w:pPr>
      <w:r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0x00,</w:t>
      </w:r>
    </w:p>
    <w:p w:rsidR="00B7086D" w:rsidRDefault="00B7086D" w:rsidP="00B7086D">
      <w:pPr>
        <w:pStyle w:val="CodeBlock"/>
      </w:pPr>
      <w:r>
        <w:t xml:space="preserve">        0x68, 0x78, 0x68, 0x68, 0x00, 0x00, 0x68, 0x78,</w:t>
      </w:r>
    </w:p>
    <w:p w:rsidR="00B7086D" w:rsidRDefault="00B7086D" w:rsidP="00B7086D">
      <w:pPr>
        <w:pStyle w:val="CodeBlock"/>
      </w:pPr>
      <w:r>
        <w:t xml:space="preserve">        0x78, 0x00,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lastRenderedPageBreak/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50;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64;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 0  1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a5 a4  a3 a2 a1 a0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a5 a4  a3 a2 a1 a0 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8;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0  1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i  i  i   i  i  i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1  0  0   1  0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i  i  i   i  i  i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5;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x x x x  x o o x";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    </w:t>
      </w:r>
      <w:r w:rsidRPr="00B7086D">
        <w:rPr>
          <w:lang w:val="sv-SE"/>
        </w:rPr>
        <w:t>write           = "1  0  1  0   1  1  0  0    1 1 1 1  1 i i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 x  x  x   x  x  x  x 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 0  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0  1  0   1  1  0  0    1 0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 x  x  x   x  x  x  x 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ATtiny13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"t13";</w:t>
      </w:r>
    </w:p>
    <w:p w:rsidR="00B7086D" w:rsidRDefault="00B7086D" w:rsidP="00B7086D">
      <w:pPr>
        <w:pStyle w:val="CodeBlock"/>
      </w:pPr>
      <w:r>
        <w:t xml:space="preserve">    desc                = "ATtiny13";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0x0E, 0x1E;</w:t>
      </w:r>
    </w:p>
    <w:p w:rsidR="00B7086D" w:rsidRDefault="00B7086D" w:rsidP="00B7086D">
      <w:pPr>
        <w:pStyle w:val="CodeBlock"/>
      </w:pPr>
      <w:r>
        <w:t xml:space="preserve">     eeprom_instr  = 0xBB, 0xFE,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0x0E, 0xB4, 0x0E,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 xml:space="preserve">    stk500_devcode      = 0x14;</w:t>
      </w:r>
    </w:p>
    <w:p w:rsidR="00B7086D" w:rsidRDefault="00B7086D" w:rsidP="00B7086D">
      <w:pPr>
        <w:pStyle w:val="CodeBlock"/>
      </w:pPr>
      <w:r>
        <w:t xml:space="preserve">    signature           = 0x1e 0x90 0x07;</w:t>
      </w:r>
    </w:p>
    <w:p w:rsidR="00B7086D" w:rsidRDefault="00B7086D" w:rsidP="00B7086D">
      <w:pPr>
        <w:pStyle w:val="CodeBlock"/>
      </w:pPr>
      <w:r>
        <w:t xml:space="preserve">    chip_erase_delay    = 4000;</w:t>
      </w:r>
    </w:p>
    <w:p w:rsidR="00B7086D" w:rsidRDefault="00B7086D" w:rsidP="00B7086D">
      <w:pPr>
        <w:pStyle w:val="CodeBlock"/>
      </w:pPr>
      <w:r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  =</w:t>
      </w:r>
    </w:p>
    <w:p w:rsidR="00B7086D" w:rsidRDefault="00B7086D" w:rsidP="00B7086D">
      <w:pPr>
        <w:pStyle w:val="CodeBlock"/>
      </w:pPr>
      <w:r>
        <w:tab/>
        <w:t>0x4C, 0x0C, 0x1C, 0x2C, 0x3C, 0x64, 0x74, 0x66,</w:t>
      </w:r>
    </w:p>
    <w:p w:rsidR="00B7086D" w:rsidRDefault="00B7086D" w:rsidP="00B7086D">
      <w:pPr>
        <w:pStyle w:val="CodeBlock"/>
      </w:pPr>
      <w:r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90;</w:t>
      </w:r>
    </w:p>
    <w:p w:rsidR="00B7086D" w:rsidRDefault="00B7086D" w:rsidP="00B7086D">
      <w:pPr>
        <w:pStyle w:val="CodeBlock"/>
      </w:pPr>
      <w:r>
        <w:lastRenderedPageBreak/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64;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4000;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 0  1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"x  x a5 a4  a3 a2 a1 a0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"x  x a5 a4  a3 a2 a1 a0 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5;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page_size       = 32;</w:t>
      </w:r>
    </w:p>
    <w:p w:rsidR="00B7086D" w:rsidRDefault="00B7086D" w:rsidP="00B7086D">
      <w:pPr>
        <w:pStyle w:val="CodeBlock"/>
      </w:pPr>
      <w:r>
        <w:t xml:space="preserve">        num_pages       = 32;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0  1  0   0  0  0  0",</w:t>
      </w:r>
    </w:p>
    <w:p w:rsidR="00B7086D" w:rsidRDefault="00B7086D" w:rsidP="00B7086D">
      <w:pPr>
        <w:pStyle w:val="CodeBlock"/>
      </w:pPr>
      <w:r>
        <w:t xml:space="preserve">                          "  0  0  0  0   0  0  0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0  0  0",</w:t>
      </w:r>
    </w:p>
    <w:p w:rsidR="00B7086D" w:rsidRDefault="00B7086D" w:rsidP="00B7086D">
      <w:pPr>
        <w:pStyle w:val="CodeBlock"/>
      </w:pPr>
      <w:r>
        <w:t xml:space="preserve">                          "  0  0  0  0   0  0  0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0  0  0  x   x  x  x  x",</w:t>
      </w:r>
    </w:p>
    <w:p w:rsidR="00B7086D" w:rsidRDefault="00B7086D" w:rsidP="00B7086D">
      <w:pPr>
        <w:pStyle w:val="CodeBlock"/>
      </w:pPr>
      <w:r>
        <w:t xml:space="preserve">                          "  x  x  x  x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1  0  0   1  0  0  0",</w:t>
      </w:r>
    </w:p>
    <w:p w:rsidR="00B7086D" w:rsidRDefault="00B7086D" w:rsidP="00B7086D">
      <w:pPr>
        <w:pStyle w:val="CodeBlock"/>
      </w:pPr>
      <w:r>
        <w:t xml:space="preserve">                          "  0  0  0  x   x  x  x  x",</w:t>
      </w:r>
    </w:p>
    <w:p w:rsidR="00B7086D" w:rsidRDefault="00B7086D" w:rsidP="00B7086D">
      <w:pPr>
        <w:pStyle w:val="CodeBlock"/>
      </w:pPr>
      <w:r>
        <w:t xml:space="preserve">                          "  x  x  x  x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1  0  0   1  1  0  0",</w:t>
      </w:r>
    </w:p>
    <w:p w:rsidR="00B7086D" w:rsidRDefault="00B7086D" w:rsidP="00B7086D">
      <w:pPr>
        <w:pStyle w:val="CodeBlock"/>
      </w:pPr>
      <w:r>
        <w:t xml:space="preserve">                          "  0  0  0  0   0  0  0 a8",</w:t>
      </w:r>
    </w:p>
    <w:p w:rsidR="00B7086D" w:rsidRDefault="00B7086D" w:rsidP="00B7086D">
      <w:pPr>
        <w:pStyle w:val="CodeBlock"/>
      </w:pPr>
      <w:r>
        <w:t xml:space="preserve">                          " a7 a6 a5 a4   x  x  x  x",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x  x  x  x   x  x  x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0 0 0 x  x x x x",</w:t>
      </w:r>
    </w:p>
    <w:p w:rsidR="00B7086D" w:rsidRDefault="00B7086D" w:rsidP="00B7086D">
      <w:pPr>
        <w:pStyle w:val="CodeBlock"/>
      </w:pPr>
      <w:r>
        <w:t xml:space="preserve">                          "x  x  x  x   x  x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read            = "0  1  0  1   1  0  0  0    0 0 0 0  0 0 0 0",</w:t>
      </w:r>
    </w:p>
    <w:p w:rsidR="00B7086D" w:rsidRDefault="00B7086D" w:rsidP="00B7086D">
      <w:pPr>
        <w:pStyle w:val="CodeBlock"/>
      </w:pPr>
      <w:r>
        <w:t xml:space="preserve">                          "x  x  x  x   x  x  x  x 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0  1  0   1  1  0  0 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 x  x  x   x  x  x  x 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2;</w:t>
      </w:r>
    </w:p>
    <w:p w:rsidR="00B7086D" w:rsidRDefault="00B7086D" w:rsidP="00B7086D">
      <w:pPr>
        <w:pStyle w:val="CodeBlock"/>
      </w:pPr>
      <w:r>
        <w:t xml:space="preserve">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"0  0  0  0   0  0  0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max_write_delay = 4500;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ATtiny15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"t15";</w:t>
      </w:r>
    </w:p>
    <w:p w:rsidR="00B7086D" w:rsidRDefault="00B7086D" w:rsidP="00B7086D">
      <w:pPr>
        <w:pStyle w:val="CodeBlock"/>
      </w:pPr>
      <w:r>
        <w:t xml:space="preserve">    desc                = "ATtiny15";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   = 0x13;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   = 0x56;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   = 0x1e 0x90 0x06;</w:t>
      </w:r>
    </w:p>
    <w:p w:rsidR="00B7086D" w:rsidRDefault="00B7086D" w:rsidP="00B7086D">
      <w:pPr>
        <w:pStyle w:val="CodeBlock"/>
      </w:pPr>
      <w:r>
        <w:t xml:space="preserve">    chip_erase_delay    = 8200;</w:t>
      </w:r>
    </w:p>
    <w:p w:rsidR="00B7086D" w:rsidRDefault="00B7086D" w:rsidP="00B7086D">
      <w:pPr>
        <w:pStyle w:val="CodeBlock"/>
      </w:pPr>
      <w:r>
        <w:lastRenderedPageBreak/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0x00,</w:t>
      </w:r>
    </w:p>
    <w:p w:rsidR="00B7086D" w:rsidRDefault="00B7086D" w:rsidP="00B7086D">
      <w:pPr>
        <w:pStyle w:val="CodeBlock"/>
      </w:pPr>
      <w:r>
        <w:t xml:space="preserve">        0x68, 0x78, 0x68, 0x68, 0x00, 0x00, 0x68, 0x78,</w:t>
      </w:r>
    </w:p>
    <w:p w:rsidR="00B7086D" w:rsidRDefault="00B7086D" w:rsidP="00B7086D">
      <w:pPr>
        <w:pStyle w:val="CodeBlock"/>
      </w:pPr>
      <w:r>
        <w:t xml:space="preserve">        0x78, 0x00,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5;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16;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50;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64;</w:t>
      </w:r>
    </w:p>
    <w:p w:rsidR="00B7086D" w:rsidRDefault="00B7086D" w:rsidP="00B7086D">
      <w:pPr>
        <w:pStyle w:val="CodeBlock"/>
      </w:pPr>
      <w:r>
        <w:t xml:space="preserve">        min_write_delay = 8200;</w:t>
      </w:r>
    </w:p>
    <w:p w:rsidR="00B7086D" w:rsidRDefault="00B7086D" w:rsidP="00B7086D">
      <w:pPr>
        <w:pStyle w:val="CodeBlock"/>
      </w:pPr>
      <w:r>
        <w:t xml:space="preserve">        max_write_delay = 8200;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 0  1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a5 a4  a3 a2 a1 a0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a5 a4  a3 a2 a1 a0 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4100;</w:t>
      </w:r>
    </w:p>
    <w:p w:rsidR="00B7086D" w:rsidRDefault="00B7086D" w:rsidP="00B7086D">
      <w:pPr>
        <w:pStyle w:val="CodeBlock"/>
      </w:pPr>
      <w:r>
        <w:t xml:space="preserve">        max_write_delay = 4100;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0  1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i  i  i   i  i  i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1  0  0   1  0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x  x  x   x  x  x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i  i  i   i  i  i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5;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x x x x  x o o x";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 0  1  0   1  1  0  0    1 1 1 1  1 i i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 x  x  x   x  x  x  x 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 0  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o o o o  x x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0  1  0   1  1  0  0    1 0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 x  x  x   x  x  x  x    i i i i  1 1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AT90s1200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"1200";</w:t>
      </w:r>
    </w:p>
    <w:p w:rsidR="00B7086D" w:rsidRDefault="00B7086D" w:rsidP="00B7086D">
      <w:pPr>
        <w:pStyle w:val="CodeBlock"/>
      </w:pPr>
      <w:r>
        <w:t xml:space="preserve">    desc             = "AT90S1200";</w:t>
      </w:r>
    </w:p>
    <w:p w:rsidR="00B7086D" w:rsidRDefault="00B7086D" w:rsidP="00B7086D">
      <w:pPr>
        <w:pStyle w:val="CodeBlock"/>
      </w:pPr>
      <w:r>
        <w:t xml:space="preserve">    is_at90s1200     = yes;</w:t>
      </w:r>
    </w:p>
    <w:p w:rsidR="00B7086D" w:rsidRDefault="00B7086D" w:rsidP="00B7086D">
      <w:pPr>
        <w:pStyle w:val="CodeBlock"/>
      </w:pPr>
      <w:r>
        <w:t xml:space="preserve">    stk500_devcode   = 0x33;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avr910_devcode   = 0x13;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0x90 0x01;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0xFF;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64;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0  1  0   0  0  0  0   x x x x  x x x x", </w:t>
      </w:r>
    </w:p>
    <w:p w:rsidR="00B7086D" w:rsidRDefault="00B7086D" w:rsidP="00B7086D">
      <w:pPr>
        <w:pStyle w:val="CodeBlock"/>
      </w:pPr>
      <w:r>
        <w:t xml:space="preserve">                          "x x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1  0  0   0  0  0  0   x x x x  x x x x",</w:t>
      </w:r>
    </w:p>
    <w:p w:rsidR="00B7086D" w:rsidRDefault="00B7086D" w:rsidP="00B7086D">
      <w:pPr>
        <w:pStyle w:val="CodeBlock"/>
      </w:pPr>
      <w:r>
        <w:t xml:space="preserve">                          "x x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0x02;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15;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write           = "1 0 1 0  1 1 0 0   1 1 1 1  1 i i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AT90s4414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"4414";</w:t>
      </w:r>
    </w:p>
    <w:p w:rsidR="00B7086D" w:rsidRDefault="00B7086D" w:rsidP="00B7086D">
      <w:pPr>
        <w:pStyle w:val="CodeBlock"/>
      </w:pPr>
      <w:r>
        <w:t xml:space="preserve">    desc             = "AT90S4414";</w:t>
      </w:r>
    </w:p>
    <w:p w:rsidR="00B7086D" w:rsidRDefault="00B7086D" w:rsidP="00B7086D">
      <w:pPr>
        <w:pStyle w:val="CodeBlock"/>
      </w:pPr>
      <w:r>
        <w:t xml:space="preserve">    stk500_devcode   = 0x50;</w:t>
      </w:r>
    </w:p>
    <w:p w:rsidR="00B7086D" w:rsidRDefault="00B7086D" w:rsidP="00B7086D">
      <w:pPr>
        <w:pStyle w:val="CodeBlock"/>
      </w:pPr>
      <w:r>
        <w:t xml:space="preserve">    avr910_devcode   = 0x28;</w:t>
      </w:r>
    </w:p>
    <w:p w:rsidR="00B7086D" w:rsidRDefault="00B7086D" w:rsidP="00B7086D">
      <w:pPr>
        <w:pStyle w:val="CodeBlock"/>
      </w:pPr>
      <w:r>
        <w:t xml:space="preserve">    signature        = 0x1e 0x92 0x01;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0x01;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lastRenderedPageBreak/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256;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0x80;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 xml:space="preserve">        read            = " 1  0  1  0   0  0  0  0  x x x x  x x x a8", </w:t>
      </w:r>
    </w:p>
    <w:p w:rsidR="00B7086D" w:rsidRDefault="00B7086D" w:rsidP="00B7086D">
      <w:pPr>
        <w:pStyle w:val="CodeBlock"/>
      </w:pPr>
      <w:r>
        <w:t xml:space="preserve">                          "a7 a6 a5 a4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x x x x  x x x a8",</w:t>
      </w:r>
    </w:p>
    <w:p w:rsidR="00B7086D" w:rsidRDefault="00B7086D" w:rsidP="00B7086D">
      <w:pPr>
        <w:pStyle w:val="CodeBlock"/>
      </w:pPr>
      <w:r>
        <w:t xml:space="preserve">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0x7f;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ab/>
        <w:t>write</w:t>
      </w:r>
      <w:r>
        <w:tab/>
      </w:r>
      <w:r>
        <w:tab/>
        <w:t>= "1  0  1  0   1  1  0  0   1  1  1  1   1  i  i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"x  x  x  x   x  x  x  x   x  x  x  x   x  x  x  x";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AT90s2313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"2313";</w:t>
      </w:r>
    </w:p>
    <w:p w:rsidR="00B7086D" w:rsidRDefault="00B7086D" w:rsidP="00B7086D">
      <w:pPr>
        <w:pStyle w:val="CodeBlock"/>
      </w:pPr>
      <w:r>
        <w:t xml:space="preserve">    desc             = "AT90S2313";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0x40;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0x20;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0x91 0x01;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128;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0x80;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 xml:space="preserve">        read            = "1  0  1  0   0  0  0  0   x x x x  x x x x", </w:t>
      </w:r>
    </w:p>
    <w:p w:rsidR="00B7086D" w:rsidRDefault="00B7086D" w:rsidP="00B7086D">
      <w:pPr>
        <w:pStyle w:val="CodeBlock"/>
      </w:pPr>
      <w:r>
        <w:t xml:space="preserve">                          "x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x x x x  x x x x",</w:t>
      </w:r>
    </w:p>
    <w:p w:rsidR="00B7086D" w:rsidRDefault="00B7086D" w:rsidP="00B7086D">
      <w:pPr>
        <w:pStyle w:val="CodeBlock"/>
      </w:pPr>
      <w:r>
        <w:t xml:space="preserve">                          "x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lastRenderedPageBreak/>
        <w:t xml:space="preserve">        readback_p1     = 0x7f;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1 1 x  x i i x",</w:t>
      </w:r>
    </w:p>
    <w:p w:rsidR="00B7086D" w:rsidRDefault="00B7086D" w:rsidP="00B7086D">
      <w:pPr>
        <w:pStyle w:val="CodeBlock"/>
      </w:pPr>
      <w:r>
        <w:t xml:space="preserve">                          "x x x x  x x x x  x x x x  x x x x";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AT90s2333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"2333";</w:t>
      </w:r>
    </w:p>
    <w:p w:rsidR="00B7086D" w:rsidRDefault="00B7086D" w:rsidP="00B7086D">
      <w:pPr>
        <w:pStyle w:val="CodeBlock"/>
      </w:pPr>
      <w:r>
        <w:t>##### WARNING: No XML file for device 'AT90S2333'! #####</w:t>
      </w:r>
    </w:p>
    <w:p w:rsidR="00B7086D" w:rsidRDefault="00B7086D" w:rsidP="00B7086D">
      <w:pPr>
        <w:pStyle w:val="CodeBlock"/>
      </w:pPr>
      <w:r>
        <w:t xml:space="preserve">    desc             = "AT90S2333";</w:t>
      </w:r>
    </w:p>
    <w:p w:rsidR="00B7086D" w:rsidRDefault="00B7086D" w:rsidP="00B7086D">
      <w:pPr>
        <w:pStyle w:val="CodeBlock"/>
      </w:pPr>
      <w:r>
        <w:t xml:space="preserve">    stk500_devcode   = 0x42;</w:t>
      </w:r>
    </w:p>
    <w:p w:rsidR="00B7086D" w:rsidRDefault="00B7086D" w:rsidP="00B7086D">
      <w:pPr>
        <w:pStyle w:val="CodeBlock"/>
      </w:pPr>
      <w:r>
        <w:t xml:space="preserve">    avr910_devcode   = 0x34;</w:t>
      </w:r>
    </w:p>
    <w:p w:rsidR="00B7086D" w:rsidRDefault="00B7086D" w:rsidP="00B7086D">
      <w:pPr>
        <w:pStyle w:val="CodeBlock"/>
      </w:pPr>
      <w:r>
        <w:t xml:space="preserve">    signature        = 0x1e 0x91 0x05;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lastRenderedPageBreak/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128;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 0  1  0   0  0  0  0   x x x x  x x x x", </w:t>
      </w:r>
    </w:p>
    <w:p w:rsidR="00B7086D" w:rsidRDefault="00B7086D" w:rsidP="00B7086D">
      <w:pPr>
        <w:pStyle w:val="CodeBlock"/>
      </w:pPr>
      <w:r>
        <w:t xml:space="preserve">                          "x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x x x x  x x x x",</w:t>
      </w:r>
    </w:p>
    <w:p w:rsidR="00B7086D" w:rsidRDefault="00B7086D" w:rsidP="00B7086D">
      <w:pPr>
        <w:pStyle w:val="CodeBlock"/>
      </w:pPr>
      <w:r>
        <w:t xml:space="preserve">                          "x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lastRenderedPageBreak/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pwroff_after_write = yes;</w:t>
      </w:r>
    </w:p>
    <w:p w:rsidR="00B7086D" w:rsidRDefault="00B7086D" w:rsidP="00B7086D">
      <w:pPr>
        <w:pStyle w:val="CodeBlock"/>
      </w:pPr>
      <w:r>
        <w:t xml:space="preserve">        read            = "0 1 0 1  0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i  i i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            = "0 1 0 1  1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o o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1  1 i i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AT90s2343 (also AT90s2323 and ATtiny22)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"2343";</w:t>
      </w:r>
    </w:p>
    <w:p w:rsidR="00B7086D" w:rsidRDefault="00B7086D" w:rsidP="00B7086D">
      <w:pPr>
        <w:pStyle w:val="CodeBlock"/>
      </w:pPr>
      <w:r>
        <w:t xml:space="preserve">    desc             = "AT90S2343";</w:t>
      </w:r>
    </w:p>
    <w:p w:rsidR="00B7086D" w:rsidRDefault="00B7086D" w:rsidP="00B7086D">
      <w:pPr>
        <w:pStyle w:val="CodeBlock"/>
      </w:pPr>
      <w:r>
        <w:t xml:space="preserve">    stk500_devcode   = 0x43;</w:t>
      </w:r>
    </w:p>
    <w:p w:rsidR="00B7086D" w:rsidRDefault="00B7086D" w:rsidP="00B7086D">
      <w:pPr>
        <w:pStyle w:val="CodeBlock"/>
      </w:pPr>
      <w:r>
        <w:t xml:space="preserve">    avr910_devcode   = 0x4c;</w:t>
      </w:r>
    </w:p>
    <w:p w:rsidR="00B7086D" w:rsidRDefault="00B7086D" w:rsidP="00B7086D">
      <w:pPr>
        <w:pStyle w:val="CodeBlock"/>
      </w:pPr>
      <w:r>
        <w:t xml:space="preserve">    signature        = 0x1e 0x91 0x03;</w:t>
      </w:r>
    </w:p>
    <w:p w:rsidR="00B7086D" w:rsidRDefault="00B7086D" w:rsidP="00B7086D">
      <w:pPr>
        <w:pStyle w:val="CodeBlock"/>
      </w:pPr>
      <w:r>
        <w:t xml:space="preserve">    chip_erase_delay = 18000;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0x00,</w:t>
      </w:r>
    </w:p>
    <w:p w:rsidR="00B7086D" w:rsidRDefault="00B7086D" w:rsidP="00B7086D">
      <w:pPr>
        <w:pStyle w:val="CodeBlock"/>
      </w:pPr>
      <w:r>
        <w:t xml:space="preserve">        0x68, 0x78, 0x68, 0x68, 0x00, 0x00, 0x68, 0x78,</w:t>
      </w:r>
    </w:p>
    <w:p w:rsidR="00B7086D" w:rsidRDefault="00B7086D" w:rsidP="00B7086D">
      <w:pPr>
        <w:pStyle w:val="CodeBlock"/>
      </w:pPr>
      <w:r>
        <w:t xml:space="preserve">        0x78, 0x00,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lastRenderedPageBreak/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50;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128;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 0  1  0   0  0  0  0   0 0 0 0  0 0 0 0", </w:t>
      </w:r>
    </w:p>
    <w:p w:rsidR="00B7086D" w:rsidRDefault="00B7086D" w:rsidP="00B7086D">
      <w:pPr>
        <w:pStyle w:val="CodeBlock"/>
      </w:pPr>
      <w:r>
        <w:t xml:space="preserve">                          "x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0 0 0 0  0 0 0 0",</w:t>
      </w:r>
    </w:p>
    <w:p w:rsidR="00B7086D" w:rsidRDefault="00B7086D" w:rsidP="00B7086D">
      <w:pPr>
        <w:pStyle w:val="CodeBlock"/>
      </w:pPr>
      <w:r>
        <w:t xml:space="preserve">                          "x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            = "0 1 0 1  1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o o o x  x x x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    write           = "1 0 1 0  1 1 0 0   1 0 1 1  1 1 1 i",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            = "0 1 0 1  1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o o o x  x x x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1  1 i i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AT90s4433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"4433";</w:t>
      </w:r>
    </w:p>
    <w:p w:rsidR="00B7086D" w:rsidRDefault="00B7086D" w:rsidP="00B7086D">
      <w:pPr>
        <w:pStyle w:val="CodeBlock"/>
      </w:pPr>
      <w:r>
        <w:t xml:space="preserve">    desc             = "AT90S4433";</w:t>
      </w:r>
    </w:p>
    <w:p w:rsidR="00B7086D" w:rsidRDefault="00B7086D" w:rsidP="00B7086D">
      <w:pPr>
        <w:pStyle w:val="CodeBlock"/>
      </w:pPr>
      <w:r>
        <w:t xml:space="preserve">    stk500_devcode   = 0x51;</w:t>
      </w:r>
    </w:p>
    <w:p w:rsidR="00B7086D" w:rsidRDefault="00B7086D" w:rsidP="00B7086D">
      <w:pPr>
        <w:pStyle w:val="CodeBlock"/>
      </w:pPr>
      <w:r>
        <w:t xml:space="preserve">    avr910_devcode   = 0x30;</w:t>
      </w:r>
    </w:p>
    <w:p w:rsidR="00B7086D" w:rsidRDefault="00B7086D" w:rsidP="00B7086D">
      <w:pPr>
        <w:pStyle w:val="CodeBlock"/>
      </w:pPr>
      <w:r>
        <w:t xml:space="preserve">    signature        = 0x1e 0x92 0x03;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256;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lastRenderedPageBreak/>
        <w:t xml:space="preserve">        read            = " 1  0  1  0   0  0  0  0   x x x x  x x x x", </w:t>
      </w:r>
    </w:p>
    <w:p w:rsidR="00B7086D" w:rsidRDefault="00B7086D" w:rsidP="00B7086D">
      <w:pPr>
        <w:pStyle w:val="CodeBlock"/>
      </w:pPr>
      <w:r>
        <w:t xml:space="preserve">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x x x x  x x x x",</w:t>
      </w:r>
    </w:p>
    <w:p w:rsidR="00B7086D" w:rsidRDefault="00B7086D" w:rsidP="00B7086D">
      <w:pPr>
        <w:pStyle w:val="CodeBlock"/>
      </w:pPr>
      <w:r>
        <w:t xml:space="preserve">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pwroff_after_write = yes;</w:t>
      </w:r>
    </w:p>
    <w:p w:rsidR="00B7086D" w:rsidRDefault="00B7086D" w:rsidP="00B7086D">
      <w:pPr>
        <w:pStyle w:val="CodeBlock"/>
      </w:pPr>
      <w:r>
        <w:t xml:space="preserve">        read            = "0 1 0 1  0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i  i i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            = "0 1 0 1  1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o o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1  1 i i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AT90s4434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"4434";</w:t>
      </w:r>
    </w:p>
    <w:p w:rsidR="00B7086D" w:rsidRDefault="00B7086D" w:rsidP="00B7086D">
      <w:pPr>
        <w:pStyle w:val="CodeBlock"/>
      </w:pPr>
      <w:r>
        <w:t>##### WARNING: No XML file for device 'AT90S4434'! #####</w:t>
      </w:r>
    </w:p>
    <w:p w:rsidR="00B7086D" w:rsidRDefault="00B7086D" w:rsidP="00B7086D">
      <w:pPr>
        <w:pStyle w:val="CodeBlock"/>
      </w:pPr>
      <w:r>
        <w:t xml:space="preserve">    desc             = "AT90S4434";</w:t>
      </w:r>
    </w:p>
    <w:p w:rsidR="00B7086D" w:rsidRDefault="00B7086D" w:rsidP="00B7086D">
      <w:pPr>
        <w:pStyle w:val="CodeBlock"/>
      </w:pPr>
      <w:r>
        <w:t xml:space="preserve">    stk500_devcode   = 0x52;</w:t>
      </w:r>
    </w:p>
    <w:p w:rsidR="00B7086D" w:rsidRDefault="00B7086D" w:rsidP="00B7086D">
      <w:pPr>
        <w:pStyle w:val="CodeBlock"/>
      </w:pPr>
      <w:r>
        <w:t xml:space="preserve">    avr910_devcode   = 0x6c;</w:t>
      </w:r>
    </w:p>
    <w:p w:rsidR="00B7086D" w:rsidRDefault="00B7086D" w:rsidP="00B7086D">
      <w:pPr>
        <w:pStyle w:val="CodeBlock"/>
      </w:pPr>
      <w:r>
        <w:t xml:space="preserve">    signature        = 0x1e 0x92 0x02;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256;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1  0  1  0   0  0  0  0   x x x x  x x x x", </w:t>
      </w:r>
    </w:p>
    <w:p w:rsidR="00B7086D" w:rsidRDefault="00B7086D" w:rsidP="00B7086D">
      <w:pPr>
        <w:pStyle w:val="CodeBlock"/>
      </w:pPr>
      <w:r>
        <w:t xml:space="preserve">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x x x x  x x x x",</w:t>
      </w:r>
    </w:p>
    <w:p w:rsidR="00B7086D" w:rsidRDefault="00B7086D" w:rsidP="00B7086D">
      <w:pPr>
        <w:pStyle w:val="CodeBlock"/>
      </w:pPr>
      <w:r>
        <w:t xml:space="preserve">                          "a7 a6 a5 a4  a3 a2 a1 a0   i i i i  i i i i";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i   i   i   i";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            = "0 1 0 1  0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i  i i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lastRenderedPageBreak/>
        <w:t xml:space="preserve">      </w:t>
      </w:r>
      <w:r>
        <w:t>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            = "0 1 0 1  1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o o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1  1 i i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AT90s8515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"8515";</w:t>
      </w:r>
    </w:p>
    <w:p w:rsidR="00B7086D" w:rsidRDefault="00B7086D" w:rsidP="00B7086D">
      <w:pPr>
        <w:pStyle w:val="CodeBlock"/>
      </w:pPr>
      <w:r>
        <w:t xml:space="preserve">    desc             = "AT90S8515";</w:t>
      </w:r>
    </w:p>
    <w:p w:rsidR="00B7086D" w:rsidRDefault="00B7086D" w:rsidP="00B7086D">
      <w:pPr>
        <w:pStyle w:val="CodeBlock"/>
      </w:pPr>
      <w:r>
        <w:t xml:space="preserve">    stk500_devcode   = 0x60;</w:t>
      </w:r>
    </w:p>
    <w:p w:rsidR="00B7086D" w:rsidRDefault="00B7086D" w:rsidP="00B7086D">
      <w:pPr>
        <w:pStyle w:val="CodeBlock"/>
      </w:pPr>
      <w:r>
        <w:t xml:space="preserve">    avr910_devcode   = 0x38;</w:t>
      </w:r>
    </w:p>
    <w:p w:rsidR="00B7086D" w:rsidRDefault="00B7086D" w:rsidP="00B7086D">
      <w:pPr>
        <w:pStyle w:val="CodeBlock"/>
      </w:pPr>
      <w:r>
        <w:t xml:space="preserve">    signature        = 0x1e 0x93 0x01;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0x80;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 xml:space="preserve">        read            = " 1  0  1  0   0  0  0  0  x x x x  x x x a8", </w:t>
      </w:r>
    </w:p>
    <w:p w:rsidR="00B7086D" w:rsidRDefault="00B7086D" w:rsidP="00B7086D">
      <w:pPr>
        <w:pStyle w:val="CodeBlock"/>
      </w:pPr>
      <w:r>
        <w:t xml:space="preserve">                          "a7 a6 a5 a4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x x x x  x x x a8",</w:t>
      </w:r>
    </w:p>
    <w:p w:rsidR="00B7086D" w:rsidRDefault="00B7086D" w:rsidP="00B7086D">
      <w:pPr>
        <w:pStyle w:val="CodeBlock"/>
      </w:pPr>
      <w:r>
        <w:t xml:space="preserve">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0x7f;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ab/>
        <w:t>write</w:t>
      </w:r>
      <w:r>
        <w:tab/>
      </w:r>
      <w:r>
        <w:tab/>
        <w:t>= "1  0  1  0   1  1  0  0   1  1  1  1   1  i  i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"x  x  x  x   x  x  x  x   x  x  x  x   x  x  x  x";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AT90s8535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"8535";</w:t>
      </w:r>
    </w:p>
    <w:p w:rsidR="00B7086D" w:rsidRDefault="00B7086D" w:rsidP="00B7086D">
      <w:pPr>
        <w:pStyle w:val="CodeBlock"/>
      </w:pPr>
      <w:r>
        <w:t xml:space="preserve">    desc             = "AT90S8535";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0x61;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0x68;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0x93 0x03;</w:t>
      </w:r>
    </w:p>
    <w:p w:rsidR="00B7086D" w:rsidRDefault="00B7086D" w:rsidP="00B7086D">
      <w:pPr>
        <w:pStyle w:val="CodeBlock"/>
      </w:pPr>
      <w:r>
        <w:t xml:space="preserve">    chip_erase_delay = 20000;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1  0  1  0   0  0  0  0   x x x x  x x x a8", </w:t>
      </w:r>
    </w:p>
    <w:p w:rsidR="00B7086D" w:rsidRDefault="00B7086D" w:rsidP="00B7086D">
      <w:pPr>
        <w:pStyle w:val="CodeBlock"/>
      </w:pPr>
      <w:r>
        <w:t xml:space="preserve">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x x x x  x x x a8",</w:t>
      </w:r>
    </w:p>
    <w:p w:rsidR="00B7086D" w:rsidRDefault="00B7086D" w:rsidP="00B7086D">
      <w:pPr>
        <w:pStyle w:val="CodeBlock"/>
      </w:pPr>
      <w:r>
        <w:t xml:space="preserve">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20000;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write_lo   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a11 a10  a9  a8",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write_hi   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ab/>
        <w:t>read</w:t>
      </w:r>
      <w:r>
        <w:tab/>
      </w:r>
      <w:r>
        <w:tab/>
        <w:t>= "0  1  0  1   1  0  0  0   x  x  x  x   x  x  x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"x  x  x  x   x  x  x  x   x  x  x  x   x  x  x  o";</w:t>
      </w:r>
    </w:p>
    <w:p w:rsidR="00B7086D" w:rsidRDefault="00B7086D" w:rsidP="00B7086D">
      <w:pPr>
        <w:pStyle w:val="CodeBlock"/>
      </w:pPr>
      <w:r>
        <w:tab/>
        <w:t>write</w:t>
      </w:r>
      <w:r>
        <w:tab/>
      </w:r>
      <w:r>
        <w:tab/>
        <w:t>= "1  0  1  0   1  1  0  0   1  0  1  1   1  1  1  i",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"x  x  x  x   x  x  x  x   x  x  x  x   x  x  x  x";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ab/>
        <w:t>read</w:t>
      </w:r>
      <w:r>
        <w:tab/>
      </w:r>
      <w:r>
        <w:tab/>
        <w:t>= "0  1  0  1   1  0  0  0   x  x  x  x   x  x  x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"x  x  x  x   x  x  x  x   o  o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 w:rsidRPr="00B7086D">
        <w:rPr>
          <w:lang w:val="sv-SE"/>
        </w:rPr>
        <w:t>write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"1  0  1  0   1  1  0  0   1  1  1  1   1  i  i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"x  x  x  x   x  x  x  x 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ATmega103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"m103";</w:t>
      </w:r>
    </w:p>
    <w:p w:rsidR="00B7086D" w:rsidRDefault="00B7086D" w:rsidP="00B7086D">
      <w:pPr>
        <w:pStyle w:val="CodeBlock"/>
      </w:pPr>
      <w:r>
        <w:t xml:space="preserve">    desc             = "ATmega103";</w:t>
      </w:r>
    </w:p>
    <w:p w:rsidR="00B7086D" w:rsidRDefault="00B7086D" w:rsidP="00B7086D">
      <w:pPr>
        <w:pStyle w:val="CodeBlock"/>
      </w:pPr>
      <w:r>
        <w:t xml:space="preserve">    stk500_devcode   = 0xB1;</w:t>
      </w:r>
    </w:p>
    <w:p w:rsidR="00B7086D" w:rsidRDefault="00B7086D" w:rsidP="00B7086D">
      <w:pPr>
        <w:pStyle w:val="CodeBlock"/>
      </w:pPr>
      <w:r>
        <w:t xml:space="preserve">    avr910_devcode   = 0x41;</w:t>
      </w:r>
    </w:p>
    <w:p w:rsidR="00B7086D" w:rsidRDefault="00B7086D" w:rsidP="00B7086D">
      <w:pPr>
        <w:pStyle w:val="CodeBlock"/>
      </w:pPr>
      <w:r>
        <w:t xml:space="preserve">    signature        = 0x1e 0x97 0x01;</w:t>
      </w:r>
    </w:p>
    <w:p w:rsidR="00B7086D" w:rsidRDefault="00B7086D" w:rsidP="00B7086D">
      <w:pPr>
        <w:pStyle w:val="CodeBlock"/>
      </w:pPr>
      <w:r>
        <w:t xml:space="preserve">    chip_erase_delay = 112000;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0x8E, 0x9E, 0x2E, 0x3E, 0xAE, 0xBE,</w:t>
      </w:r>
    </w:p>
    <w:p w:rsidR="00B7086D" w:rsidRDefault="00B7086D" w:rsidP="00B7086D">
      <w:pPr>
        <w:pStyle w:val="CodeBlock"/>
      </w:pPr>
      <w:r>
        <w:t xml:space="preserve">        0x4E, 0x5E, 0xCE, 0xDE, 0x6E, 0x7E, 0xEE, 0xDE,</w:t>
      </w:r>
    </w:p>
    <w:p w:rsidR="00B7086D" w:rsidRDefault="00B7086D" w:rsidP="00B7086D">
      <w:pPr>
        <w:pStyle w:val="CodeBlock"/>
      </w:pPr>
      <w:r>
        <w:t xml:space="preserve">        0x66, 0x76, 0xE6, 0xF6, 0x6A, 0x7A, 0xEA, 0x7A,</w:t>
      </w:r>
    </w:p>
    <w:p w:rsidR="00B7086D" w:rsidRDefault="00B7086D" w:rsidP="00B7086D">
      <w:pPr>
        <w:pStyle w:val="CodeBlock"/>
      </w:pPr>
      <w:r>
        <w:lastRenderedPageBreak/>
        <w:t xml:space="preserve">        0x7F,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15;</w:t>
      </w:r>
    </w:p>
    <w:p w:rsidR="00B7086D" w:rsidRDefault="00B7086D" w:rsidP="00B7086D">
      <w:pPr>
        <w:pStyle w:val="CodeBlock"/>
      </w:pPr>
      <w:r>
        <w:t xml:space="preserve">    chiperasepolltimeout = 0;</w:t>
      </w:r>
    </w:p>
    <w:p w:rsidR="00B7086D" w:rsidRDefault="00B7086D" w:rsidP="00B7086D">
      <w:pPr>
        <w:pStyle w:val="CodeBlock"/>
      </w:pPr>
      <w:r>
        <w:t xml:space="preserve">    programfusepulsewidth = 2;</w:t>
      </w:r>
    </w:p>
    <w:p w:rsidR="00B7086D" w:rsidRDefault="00B7086D" w:rsidP="00B7086D">
      <w:pPr>
        <w:pStyle w:val="CodeBlock"/>
      </w:pPr>
      <w:r>
        <w:t xml:space="preserve">    programfusepolltimeout = 0;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10;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0x80;</w:t>
      </w:r>
    </w:p>
    <w:p w:rsidR="00B7086D" w:rsidRDefault="00B7086D" w:rsidP="00B7086D">
      <w:pPr>
        <w:pStyle w:val="CodeBlock"/>
      </w:pPr>
      <w:r>
        <w:t xml:space="preserve">        readback_p2     = 0x7f;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22000;</w:t>
      </w:r>
    </w:p>
    <w:p w:rsidR="00B7086D" w:rsidRDefault="00B7086D" w:rsidP="00B7086D">
      <w:pPr>
        <w:pStyle w:val="CodeBlock"/>
      </w:pPr>
      <w:r>
        <w:t xml:space="preserve">        max_write_delay = 56000;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0x11;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70;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x x o x  o 1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1  i 1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x x x x  x x x x";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o o x";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1 1 1  1 i i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ATmega64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"m64";</w:t>
      </w:r>
    </w:p>
    <w:p w:rsidR="00B7086D" w:rsidRDefault="00B7086D" w:rsidP="00B7086D">
      <w:pPr>
        <w:pStyle w:val="CodeBlock"/>
      </w:pPr>
      <w:r>
        <w:t xml:space="preserve">    desc             = "ATmega64";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0xA0;</w:t>
      </w:r>
    </w:p>
    <w:p w:rsidR="00B7086D" w:rsidRDefault="00B7086D" w:rsidP="00B7086D">
      <w:pPr>
        <w:pStyle w:val="CodeBlock"/>
      </w:pPr>
      <w:r>
        <w:t xml:space="preserve">    avr910_devcode   = 0x45;</w:t>
      </w:r>
    </w:p>
    <w:p w:rsidR="00B7086D" w:rsidRDefault="00B7086D" w:rsidP="00B7086D">
      <w:pPr>
        <w:pStyle w:val="CodeBlock"/>
      </w:pPr>
      <w:r>
        <w:t xml:space="preserve">    signature        = 0x1e 0x96 0x02;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0x22;</w:t>
      </w:r>
    </w:p>
    <w:p w:rsidR="00B7086D" w:rsidRDefault="00B7086D" w:rsidP="00B7086D">
      <w:pPr>
        <w:pStyle w:val="CodeBlock"/>
      </w:pPr>
      <w:r>
        <w:t xml:space="preserve">    spmcr               = 0x68;</w:t>
      </w:r>
    </w:p>
    <w:p w:rsidR="00B7086D" w:rsidRDefault="00B7086D" w:rsidP="00B7086D">
      <w:pPr>
        <w:pStyle w:val="CodeBlock"/>
      </w:pPr>
      <w:r>
        <w:t xml:space="preserve">    allowfullpagebitstream 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x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x x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a1 a0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ATmega128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"m128";</w:t>
      </w:r>
    </w:p>
    <w:p w:rsidR="00B7086D" w:rsidRDefault="00B7086D" w:rsidP="00B7086D">
      <w:pPr>
        <w:pStyle w:val="CodeBlock"/>
      </w:pPr>
      <w:r>
        <w:t xml:space="preserve">    desc             = "ATmega128";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0xB2;</w:t>
      </w:r>
    </w:p>
    <w:p w:rsidR="00B7086D" w:rsidRDefault="00B7086D" w:rsidP="00B7086D">
      <w:pPr>
        <w:pStyle w:val="CodeBlock"/>
      </w:pPr>
      <w:r>
        <w:t xml:space="preserve">    avr910_devcode   = 0x43;</w:t>
      </w:r>
    </w:p>
    <w:p w:rsidR="00B7086D" w:rsidRDefault="00B7086D" w:rsidP="00B7086D">
      <w:pPr>
        <w:pStyle w:val="CodeBlock"/>
      </w:pPr>
      <w:r>
        <w:t xml:space="preserve">    signature        = 0x1e 0x97 0x02;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0x22;</w:t>
      </w:r>
    </w:p>
    <w:p w:rsidR="00B7086D" w:rsidRDefault="00B7086D" w:rsidP="00B7086D">
      <w:pPr>
        <w:pStyle w:val="CodeBlock"/>
      </w:pPr>
      <w:r>
        <w:t xml:space="preserve">    spmcr               = 0x68;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x x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a1 a0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AT90CAN128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"c128";</w:t>
      </w:r>
    </w:p>
    <w:p w:rsidR="00B7086D" w:rsidRDefault="00B7086D" w:rsidP="00B7086D">
      <w:pPr>
        <w:pStyle w:val="CodeBlock"/>
      </w:pPr>
      <w:r>
        <w:t xml:space="preserve">    desc             = "AT90CAN128";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0xB3;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signature        = 0x1e 0x97 0x81;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lastRenderedPageBreak/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0x01;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eecr                = 0x3f;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a11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lastRenderedPageBreak/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AT90CAN64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"c64";</w:t>
      </w:r>
    </w:p>
    <w:p w:rsidR="00B7086D" w:rsidRDefault="00B7086D" w:rsidP="00B7086D">
      <w:pPr>
        <w:pStyle w:val="CodeBlock"/>
      </w:pPr>
      <w:r>
        <w:t xml:space="preserve">    desc             = "AT90CAN64";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0xB3;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signature        = 0x1e 0x96 0x81;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0x01;</w:t>
      </w:r>
    </w:p>
    <w:p w:rsidR="00B7086D" w:rsidRDefault="00B7086D" w:rsidP="00B7086D">
      <w:pPr>
        <w:pStyle w:val="CodeBlock"/>
      </w:pPr>
      <w:r>
        <w:lastRenderedPageBreak/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eecr                = 0x3f;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lastRenderedPageBreak/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AT90CAN32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"c32";</w:t>
      </w:r>
    </w:p>
    <w:p w:rsidR="00B7086D" w:rsidRDefault="00B7086D" w:rsidP="00B7086D">
      <w:pPr>
        <w:pStyle w:val="CodeBlock"/>
      </w:pPr>
      <w:r>
        <w:t xml:space="preserve">    desc             = "AT90CAN32";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0xB3;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signature        = 0x1e 0x95 0x81;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0x01;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lastRenderedPageBreak/>
        <w:t xml:space="preserve">    eecr                = 0x3f;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lastRenderedPageBreak/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</w:t>
      </w:r>
    </w:p>
    <w:p w:rsidR="00B7086D" w:rsidRDefault="00B7086D" w:rsidP="00B7086D">
      <w:pPr>
        <w:pStyle w:val="CodeBlock"/>
      </w:pPr>
      <w:r>
        <w:lastRenderedPageBreak/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"m16";</w:t>
      </w:r>
    </w:p>
    <w:p w:rsidR="00B7086D" w:rsidRDefault="00B7086D" w:rsidP="00B7086D">
      <w:pPr>
        <w:pStyle w:val="CodeBlock"/>
      </w:pPr>
      <w:r>
        <w:t xml:space="preserve">    desc             = "ATmega16";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0x82;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avr910_devcode   = 0x74;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0x94 0x03;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100;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0   0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a1 a0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ATmega164P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close to ATmega16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"m16"</w:t>
      </w:r>
    </w:p>
    <w:p w:rsidR="00B7086D" w:rsidRDefault="00B7086D" w:rsidP="00B7086D">
      <w:pPr>
        <w:pStyle w:val="CodeBlock"/>
      </w:pPr>
      <w:r>
        <w:t xml:space="preserve">    id               = "m164p";</w:t>
      </w:r>
    </w:p>
    <w:p w:rsidR="00B7086D" w:rsidRDefault="00B7086D" w:rsidP="00B7086D">
      <w:pPr>
        <w:pStyle w:val="CodeBlock"/>
      </w:pPr>
      <w:r>
        <w:t xml:space="preserve">    desc             = "ATmega164P";</w:t>
      </w:r>
    </w:p>
    <w:p w:rsidR="00B7086D" w:rsidRDefault="00B7086D" w:rsidP="00B7086D">
      <w:pPr>
        <w:pStyle w:val="CodeBlock"/>
      </w:pPr>
      <w:r>
        <w:t xml:space="preserve">    signature        = 0x1e 0x94 0x0a;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  <w:r>
        <w:t xml:space="preserve">    chip_erase_delay = 55000;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ATmega324P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similar to ATmega164P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"m324p";</w:t>
      </w:r>
    </w:p>
    <w:p w:rsidR="00B7086D" w:rsidRDefault="00B7086D" w:rsidP="00B7086D">
      <w:pPr>
        <w:pStyle w:val="CodeBlock"/>
      </w:pPr>
      <w:r>
        <w:t xml:space="preserve">    desc             = "ATmega324P";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0x82; # no STK500v1 support, use the ATmega16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</w:t>
      </w:r>
      <w:r w:rsidRPr="00B7086D">
        <w:rPr>
          <w:lang w:val="sv-SE"/>
        </w:rPr>
        <w:t>avr910_devcode   = 0x74;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0x95 0x08;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t xml:space="preserve">    chip_erase_delay = 55000;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lastRenderedPageBreak/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1 1 1 1  1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ATmega324PA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similar to ATmega324P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"m324p"</w:t>
      </w:r>
    </w:p>
    <w:p w:rsidR="00B7086D" w:rsidRDefault="00B7086D" w:rsidP="00B7086D">
      <w:pPr>
        <w:pStyle w:val="CodeBlock"/>
      </w:pPr>
      <w:r>
        <w:t xml:space="preserve">    id               = "m324pa";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desc             = "ATmega324PA";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0x95 0x11;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ATmega644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similar to ATmega164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"m644";</w:t>
      </w:r>
    </w:p>
    <w:p w:rsidR="00B7086D" w:rsidRDefault="00B7086D" w:rsidP="00B7086D">
      <w:pPr>
        <w:pStyle w:val="CodeBlock"/>
      </w:pPr>
      <w:r>
        <w:t xml:space="preserve">    desc             = "ATmega644";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0x82; # no STK500v1 support, use the ATmega16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avr910_devcode   = 0x74;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0x96 0x09;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t xml:space="preserve">    chip_erase_delay = 55000;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0x02;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lastRenderedPageBreak/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a11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0x21;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lastRenderedPageBreak/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1 1 1 1  1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ATmega644P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similar to ATmega164p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"m644"</w:t>
      </w:r>
    </w:p>
    <w:p w:rsidR="00B7086D" w:rsidRDefault="00B7086D" w:rsidP="00B7086D">
      <w:pPr>
        <w:pStyle w:val="CodeBlock"/>
      </w:pPr>
      <w:r>
        <w:t xml:space="preserve">    id               = "m644p";</w:t>
      </w:r>
    </w:p>
    <w:p w:rsidR="00B7086D" w:rsidRDefault="00B7086D" w:rsidP="00B7086D">
      <w:pPr>
        <w:pStyle w:val="CodeBlock"/>
      </w:pPr>
      <w:r>
        <w:t xml:space="preserve">    desc             = "ATmega644P";</w:t>
      </w:r>
    </w:p>
    <w:p w:rsidR="00B7086D" w:rsidRDefault="00B7086D" w:rsidP="00B7086D">
      <w:pPr>
        <w:pStyle w:val="CodeBlock"/>
      </w:pPr>
      <w:r>
        <w:t xml:space="preserve">    signature        = 0x1e 0x96 0x0a;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ATmega1284P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similar to ATmega164p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"m1284p";</w:t>
      </w:r>
    </w:p>
    <w:p w:rsidR="00B7086D" w:rsidRDefault="00B7086D" w:rsidP="00B7086D">
      <w:pPr>
        <w:pStyle w:val="CodeBlock"/>
      </w:pPr>
      <w:r>
        <w:t xml:space="preserve">    desc             = "ATmega1284P";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0x82; # no STK500v1 support, use the ATmega16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avr910_devcode   = 0x74;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0x97 0x05;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lastRenderedPageBreak/>
        <w:t xml:space="preserve">    chip_erase_delay = 55000;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0x02;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a11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1 1 1 1  1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"m162";</w:t>
      </w:r>
    </w:p>
    <w:p w:rsidR="00B7086D" w:rsidRDefault="00B7086D" w:rsidP="00B7086D">
      <w:pPr>
        <w:pStyle w:val="CodeBlock"/>
      </w:pPr>
      <w:r>
        <w:t xml:space="preserve">    desc             = "ATmega162";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0x83;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0x63;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0x94 0x04;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pagel            = 0xd7;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bs2              = 0xa0;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idr              = 0x04;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spmcr            = 0x57;</w:t>
      </w:r>
    </w:p>
    <w:p w:rsidR="00B7086D" w:rsidRDefault="00B7086D" w:rsidP="00B7086D">
      <w:pPr>
        <w:pStyle w:val="CodeBlock"/>
      </w:pPr>
      <w:r>
        <w:t xml:space="preserve">    allowfullpagebitstream 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lastRenderedPageBreak/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  <w:r>
        <w:t xml:space="preserve">       mode        = 0x41;</w:t>
      </w:r>
    </w:p>
    <w:p w:rsidR="00B7086D" w:rsidRDefault="00B7086D" w:rsidP="00B7086D">
      <w:pPr>
        <w:pStyle w:val="CodeBlock"/>
      </w:pPr>
      <w:r>
        <w:t xml:space="preserve">    delay       = 10;</w:t>
      </w:r>
    </w:p>
    <w:p w:rsidR="00B7086D" w:rsidRDefault="00B7086D" w:rsidP="00B7086D">
      <w:pPr>
        <w:pStyle w:val="CodeBlock"/>
      </w:pPr>
      <w:r>
        <w:t xml:space="preserve">    blocksize   = 128;</w:t>
      </w:r>
    </w:p>
    <w:p w:rsidR="00B7086D" w:rsidRDefault="00B7086D" w:rsidP="00B7086D">
      <w:pPr>
        <w:pStyle w:val="CodeBlock"/>
      </w:pPr>
      <w:r>
        <w:t xml:space="preserve">    readsize    = 256;  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lastRenderedPageBreak/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16000;</w:t>
      </w:r>
    </w:p>
    <w:p w:rsidR="00B7086D" w:rsidRDefault="00B7086D" w:rsidP="00B7086D">
      <w:pPr>
        <w:pStyle w:val="CodeBlock"/>
      </w:pPr>
      <w:r>
        <w:t xml:space="preserve">        max_write_delay = 16000;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16000;</w:t>
      </w:r>
    </w:p>
    <w:p w:rsidR="00B7086D" w:rsidRDefault="00B7086D" w:rsidP="00B7086D">
      <w:pPr>
        <w:pStyle w:val="CodeBlock"/>
      </w:pPr>
      <w:r>
        <w:t xml:space="preserve">        max_write_delay = 16000;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16000;</w:t>
      </w:r>
    </w:p>
    <w:p w:rsidR="00B7086D" w:rsidRDefault="00B7086D" w:rsidP="00B7086D">
      <w:pPr>
        <w:pStyle w:val="CodeBlock"/>
      </w:pPr>
      <w:r>
        <w:t xml:space="preserve">        max_write_delay = 16000;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1 1 1 1  1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lastRenderedPageBreak/>
        <w:t xml:space="preserve">        min_write_delay = 16000;</w:t>
      </w:r>
    </w:p>
    <w:p w:rsidR="00B7086D" w:rsidRDefault="00B7086D" w:rsidP="00B7086D">
      <w:pPr>
        <w:pStyle w:val="CodeBlock"/>
      </w:pPr>
      <w:r>
        <w:t xml:space="preserve">        max_write_delay = 16000;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 0  1  1   0  0  0  0   0  0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x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id               = "m163";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desc             = "ATmega163";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stk500_devcode   = 0x81;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0x64;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0x94 0x02;</w:t>
      </w:r>
    </w:p>
    <w:p w:rsidR="00B7086D" w:rsidRDefault="00B7086D" w:rsidP="00B7086D">
      <w:pPr>
        <w:pStyle w:val="CodeBlock"/>
      </w:pPr>
      <w:r>
        <w:t xml:space="preserve">    chip_erase_delay = 32000;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             = 200;</w:t>
      </w:r>
    </w:p>
    <w:p w:rsidR="00B7086D" w:rsidRDefault="00B7086D" w:rsidP="00B7086D">
      <w:pPr>
        <w:pStyle w:val="CodeBlock"/>
      </w:pPr>
      <w:r>
        <w:t xml:space="preserve">    stabdelay           = 100;</w:t>
      </w:r>
    </w:p>
    <w:p w:rsidR="00B7086D" w:rsidRDefault="00B7086D" w:rsidP="00B7086D">
      <w:pPr>
        <w:pStyle w:val="CodeBlock"/>
      </w:pPr>
      <w:r>
        <w:t xml:space="preserve">    cmdexedelay         = 25;</w:t>
      </w:r>
    </w:p>
    <w:p w:rsidR="00B7086D" w:rsidRDefault="00B7086D" w:rsidP="00B7086D">
      <w:pPr>
        <w:pStyle w:val="CodeBlock"/>
      </w:pPr>
      <w:r>
        <w:t xml:space="preserve">    synchloops          = 32;</w:t>
      </w:r>
    </w:p>
    <w:p w:rsidR="00B7086D" w:rsidRDefault="00B7086D" w:rsidP="00B7086D">
      <w:pPr>
        <w:pStyle w:val="CodeBlock"/>
      </w:pPr>
      <w:r>
        <w:t xml:space="preserve">    bytedelay           = 0;</w:t>
      </w:r>
    </w:p>
    <w:p w:rsidR="00B7086D" w:rsidRDefault="00B7086D" w:rsidP="00B7086D">
      <w:pPr>
        <w:pStyle w:val="CodeBlock"/>
      </w:pPr>
      <w:r>
        <w:t xml:space="preserve">    pollindex           = 3;</w:t>
      </w:r>
    </w:p>
    <w:p w:rsidR="00B7086D" w:rsidRDefault="00B7086D" w:rsidP="00B7086D">
      <w:pPr>
        <w:pStyle w:val="CodeBlock"/>
      </w:pPr>
      <w:r>
        <w:t xml:space="preserve">    pollvalue           = 0x53;</w:t>
      </w:r>
    </w:p>
    <w:p w:rsidR="00B7086D" w:rsidRDefault="00B7086D" w:rsidP="00B7086D">
      <w:pPr>
        <w:pStyle w:val="CodeBlock"/>
      </w:pPr>
      <w:r>
        <w:t xml:space="preserve">    predelay            = 1;</w:t>
      </w:r>
    </w:p>
    <w:p w:rsidR="00B7086D" w:rsidRDefault="00B7086D" w:rsidP="00B7086D">
      <w:pPr>
        <w:pStyle w:val="CodeBlock"/>
      </w:pPr>
      <w:r>
        <w:t xml:space="preserve">    postdelay           = 1;</w:t>
      </w:r>
    </w:p>
    <w:p w:rsidR="00B7086D" w:rsidRDefault="00B7086D" w:rsidP="00B7086D">
      <w:pPr>
        <w:pStyle w:val="CodeBlock"/>
      </w:pPr>
      <w:r>
        <w:t xml:space="preserve">    pollmethod          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lastRenderedPageBreak/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30;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2;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4000;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  <w:r>
        <w:t xml:space="preserve">        mode            = 0x41;</w:t>
      </w:r>
    </w:p>
    <w:p w:rsidR="00B7086D" w:rsidRDefault="00B7086D" w:rsidP="00B7086D">
      <w:pPr>
        <w:pStyle w:val="CodeBlock"/>
      </w:pPr>
      <w:r>
        <w:t xml:space="preserve">        delay           = 20;</w:t>
      </w:r>
    </w:p>
    <w:p w:rsidR="00B7086D" w:rsidRDefault="00B7086D" w:rsidP="00B7086D">
      <w:pPr>
        <w:pStyle w:val="CodeBlock"/>
      </w:pPr>
      <w:r>
        <w:t xml:space="preserve">        blocksize       = 4;</w:t>
      </w:r>
    </w:p>
    <w:p w:rsidR="00B7086D" w:rsidRDefault="00B7086D" w:rsidP="00B7086D">
      <w:pPr>
        <w:pStyle w:val="CodeBlock"/>
      </w:pPr>
      <w:r>
        <w:t xml:space="preserve">        readsize        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16000;</w:t>
      </w:r>
    </w:p>
    <w:p w:rsidR="00B7086D" w:rsidRDefault="00B7086D" w:rsidP="00B7086D">
      <w:pPr>
        <w:pStyle w:val="CodeBlock"/>
      </w:pPr>
      <w:r>
        <w:t xml:space="preserve">        max_write_delay = 16000;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0x11;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lastRenderedPageBreak/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x x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1 1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1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1 1 1 1  1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0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ATmega169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"m169";</w:t>
      </w:r>
    </w:p>
    <w:p w:rsidR="00B7086D" w:rsidRDefault="00B7086D" w:rsidP="00B7086D">
      <w:pPr>
        <w:pStyle w:val="CodeBlock"/>
      </w:pPr>
      <w:r>
        <w:t xml:space="preserve">    desc             = "ATmega169";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0x85;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0x78;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0x94 0x05;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lastRenderedPageBreak/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lastRenderedPageBreak/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ATmega329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"m329";</w:t>
      </w:r>
    </w:p>
    <w:p w:rsidR="00B7086D" w:rsidRDefault="00B7086D" w:rsidP="00B7086D">
      <w:pPr>
        <w:pStyle w:val="CodeBlock"/>
      </w:pPr>
      <w:r>
        <w:t xml:space="preserve">    desc             = "ATmega329";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0x85; # no STK500 support, only STK500v2</w:t>
      </w:r>
    </w:p>
    <w:p w:rsidR="00B7086D" w:rsidRDefault="00B7086D" w:rsidP="00B7086D">
      <w:pPr>
        <w:pStyle w:val="CodeBlock"/>
      </w:pPr>
      <w:r>
        <w:t>#    avr910_devcode   = 0x?;  # try the ATmega169 one:</w:t>
      </w:r>
    </w:p>
    <w:p w:rsidR="00B7086D" w:rsidRDefault="00B7086D" w:rsidP="00B7086D">
      <w:pPr>
        <w:pStyle w:val="CodeBlock"/>
      </w:pPr>
      <w:r>
        <w:t xml:space="preserve">    avr910_devcode   = 0x75;</w:t>
      </w:r>
    </w:p>
    <w:p w:rsidR="00B7086D" w:rsidRDefault="00B7086D" w:rsidP="00B7086D">
      <w:pPr>
        <w:pStyle w:val="CodeBlock"/>
      </w:pPr>
      <w:r>
        <w:t xml:space="preserve">    signature        = 0x1e 0x95 0x03;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x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lastRenderedPageBreak/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ATmega329P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Identical to ATmega329 except of the signature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"m329"</w:t>
      </w:r>
    </w:p>
    <w:p w:rsidR="00B7086D" w:rsidRDefault="00B7086D" w:rsidP="00B7086D">
      <w:pPr>
        <w:pStyle w:val="CodeBlock"/>
      </w:pPr>
      <w:r>
        <w:t xml:space="preserve">    id               = "m329p";</w:t>
      </w:r>
    </w:p>
    <w:p w:rsidR="00B7086D" w:rsidRDefault="00B7086D" w:rsidP="00B7086D">
      <w:pPr>
        <w:pStyle w:val="CodeBlock"/>
      </w:pPr>
      <w:r>
        <w:t xml:space="preserve">    desc             = "ATmega329P";</w:t>
      </w:r>
    </w:p>
    <w:p w:rsidR="00B7086D" w:rsidRDefault="00B7086D" w:rsidP="00B7086D">
      <w:pPr>
        <w:pStyle w:val="CodeBlock"/>
      </w:pPr>
      <w:r>
        <w:lastRenderedPageBreak/>
        <w:t xml:space="preserve">    signature        = 0x1e 0x95 0x0b;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ATmega3290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identical to ATmega329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"m329"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id               = "m3290";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desc             = "ATmega3290";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0x95 0x04;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ATmega3290P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identical to ATmega3290 except of the signature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"m3290"</w:t>
      </w:r>
    </w:p>
    <w:p w:rsidR="00B7086D" w:rsidRDefault="00B7086D" w:rsidP="00B7086D">
      <w:pPr>
        <w:pStyle w:val="CodeBlock"/>
      </w:pPr>
      <w:r>
        <w:t xml:space="preserve">    id               = "m3290p";</w:t>
      </w:r>
    </w:p>
    <w:p w:rsidR="00B7086D" w:rsidRDefault="00B7086D" w:rsidP="00B7086D">
      <w:pPr>
        <w:pStyle w:val="CodeBlock"/>
      </w:pPr>
      <w:r>
        <w:t xml:space="preserve">    desc             = "ATmega3290P";</w:t>
      </w:r>
    </w:p>
    <w:p w:rsidR="00B7086D" w:rsidRDefault="00B7086D" w:rsidP="00B7086D">
      <w:pPr>
        <w:pStyle w:val="CodeBlock"/>
      </w:pPr>
      <w:r>
        <w:t xml:space="preserve">    signature        = 0x1e 0x95 0x0c;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ATmega649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"m649";</w:t>
      </w:r>
    </w:p>
    <w:p w:rsidR="00B7086D" w:rsidRDefault="00B7086D" w:rsidP="00B7086D">
      <w:pPr>
        <w:pStyle w:val="CodeBlock"/>
      </w:pPr>
      <w:r>
        <w:t xml:space="preserve">    desc             = "ATmega649";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0x85; # no STK500 support, only STK500v2</w:t>
      </w:r>
    </w:p>
    <w:p w:rsidR="00B7086D" w:rsidRDefault="00B7086D" w:rsidP="00B7086D">
      <w:pPr>
        <w:pStyle w:val="CodeBlock"/>
      </w:pPr>
      <w:r>
        <w:t>#    avr910_devcode   = 0x?;  # try the ATmega169 one:</w:t>
      </w:r>
    </w:p>
    <w:p w:rsidR="00B7086D" w:rsidRDefault="00B7086D" w:rsidP="00B7086D">
      <w:pPr>
        <w:pStyle w:val="CodeBlock"/>
      </w:pPr>
      <w:r>
        <w:t xml:space="preserve">    avr910_devcode   = 0x75;</w:t>
      </w:r>
    </w:p>
    <w:p w:rsidR="00B7086D" w:rsidRDefault="00B7086D" w:rsidP="00B7086D">
      <w:pPr>
        <w:pStyle w:val="CodeBlock"/>
      </w:pPr>
      <w:r>
        <w:t xml:space="preserve">    signature        = 0x1e 0x96 0x03;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lastRenderedPageBreak/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  x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ATmega6490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identical to ATmega649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"m649"</w:t>
      </w:r>
    </w:p>
    <w:p w:rsidR="00B7086D" w:rsidRDefault="00B7086D" w:rsidP="00B7086D">
      <w:pPr>
        <w:pStyle w:val="CodeBlock"/>
      </w:pPr>
      <w:r>
        <w:t xml:space="preserve">    id               = "m6490";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desc             = "ATmega6490";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0x96 0x04;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ATmega32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"m32";</w:t>
      </w:r>
    </w:p>
    <w:p w:rsidR="00B7086D" w:rsidRDefault="00B7086D" w:rsidP="00B7086D">
      <w:pPr>
        <w:pStyle w:val="CodeBlock"/>
      </w:pPr>
      <w:r>
        <w:t xml:space="preserve">    desc             = "ATmega32";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 xml:space="preserve">    stk500_devcode   = 0x91;</w:t>
      </w:r>
    </w:p>
    <w:p w:rsidR="00B7086D" w:rsidRDefault="00B7086D" w:rsidP="00B7086D">
      <w:pPr>
        <w:pStyle w:val="CodeBlock"/>
      </w:pPr>
      <w:r>
        <w:t xml:space="preserve">    avr910_devcode   = 0x72;</w:t>
      </w:r>
    </w:p>
    <w:p w:rsidR="00B7086D" w:rsidRDefault="00B7086D" w:rsidP="00B7086D">
      <w:pPr>
        <w:pStyle w:val="CodeBlock"/>
      </w:pPr>
      <w:r>
        <w:t xml:space="preserve">    signature        = 0x1e 0x95 0x02;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lastRenderedPageBreak/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memory "eeprom"</w:t>
      </w:r>
    </w:p>
    <w:p w:rsidR="00B7086D" w:rsidRDefault="00B7086D" w:rsidP="00B7086D">
      <w:pPr>
        <w:pStyle w:val="CodeBlock"/>
      </w:pPr>
      <w:r>
        <w:t xml:space="preserve">        paged           = no;   /* leave this "no" */</w:t>
      </w:r>
    </w:p>
    <w:p w:rsidR="00B7086D" w:rsidRDefault="00B7086D" w:rsidP="00B7086D">
      <w:pPr>
        <w:pStyle w:val="CodeBlock"/>
      </w:pPr>
      <w:r>
        <w:t xml:space="preserve">        page_size       = 4;  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0 1 1  1 0 0 0    0 0 x x  x x x x",</w:t>
      </w:r>
    </w:p>
    <w:p w:rsidR="00B7086D" w:rsidRDefault="00B7086D" w:rsidP="00B7086D">
      <w:pPr>
        <w:pStyle w:val="CodeBlock"/>
      </w:pPr>
      <w:r>
        <w:t xml:space="preserve">                          "0 0 0 0  0 0 a1 a0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"m161";</w:t>
      </w:r>
    </w:p>
    <w:p w:rsidR="00B7086D" w:rsidRDefault="00B7086D" w:rsidP="00B7086D">
      <w:pPr>
        <w:pStyle w:val="CodeBlock"/>
      </w:pPr>
      <w:r>
        <w:t xml:space="preserve">    desc             = "ATmega161";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0x80;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0x60;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0x94 0x01;</w:t>
      </w:r>
    </w:p>
    <w:p w:rsidR="00B7086D" w:rsidRDefault="00B7086D" w:rsidP="00B7086D">
      <w:pPr>
        <w:pStyle w:val="CodeBlock"/>
      </w:pPr>
      <w:r>
        <w:t xml:space="preserve">    chip_erase_delay = 28000;</w:t>
      </w:r>
    </w:p>
    <w:p w:rsidR="00B7086D" w:rsidRDefault="00B7086D" w:rsidP="00B7086D">
      <w:pPr>
        <w:pStyle w:val="CodeBlock"/>
      </w:pPr>
      <w:r>
        <w:lastRenderedPageBreak/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30;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2;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3400;</w:t>
      </w:r>
    </w:p>
    <w:p w:rsidR="00B7086D" w:rsidRDefault="00B7086D" w:rsidP="00B7086D">
      <w:pPr>
        <w:pStyle w:val="CodeBlock"/>
      </w:pPr>
      <w:r>
        <w:t xml:space="preserve">        max_write_delay = 3400;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5;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14000;</w:t>
      </w:r>
    </w:p>
    <w:p w:rsidR="00B7086D" w:rsidRDefault="00B7086D" w:rsidP="00B7086D">
      <w:pPr>
        <w:pStyle w:val="CodeBlock"/>
      </w:pPr>
      <w:r>
        <w:t xml:space="preserve">        max_write_delay = 14000;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0 0 0 0   x x x x  x x x x",</w:t>
      </w:r>
    </w:p>
    <w:p w:rsidR="00B7086D" w:rsidRDefault="00B7086D" w:rsidP="00B7086D">
      <w:pPr>
        <w:pStyle w:val="CodeBlock"/>
      </w:pPr>
      <w:r>
        <w:t xml:space="preserve">                          "x x x x  x x x x   x o x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0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i 1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"m8";</w:t>
      </w:r>
    </w:p>
    <w:p w:rsidR="00B7086D" w:rsidRDefault="00B7086D" w:rsidP="00B7086D">
      <w:pPr>
        <w:pStyle w:val="CodeBlock"/>
      </w:pPr>
      <w:r>
        <w:t xml:space="preserve">    desc             = "ATmega8";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0x70;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0x76;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0x93 0x07;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lastRenderedPageBreak/>
        <w:t xml:space="preserve">    bs2              = 0xc2;</w:t>
      </w:r>
    </w:p>
    <w:p w:rsidR="00B7086D" w:rsidRDefault="00B7086D" w:rsidP="00B7086D">
      <w:pPr>
        <w:pStyle w:val="CodeBlock"/>
      </w:pPr>
      <w:r>
        <w:t xml:space="preserve">    chip_erase_delay = 10000;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2;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lastRenderedPageBreak/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 0  1  1   1  0  0  0   0  0  x  x   x  x  x  x",</w:t>
      </w:r>
    </w:p>
    <w:p w:rsidR="00B7086D" w:rsidRDefault="00B7086D" w:rsidP="00B7086D">
      <w:pPr>
        <w:pStyle w:val="CodeBlock"/>
      </w:pPr>
      <w:r>
        <w:t xml:space="preserve">                          "0  0  0  0   0  0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ATmega8515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"m8515";</w:t>
      </w:r>
    </w:p>
    <w:p w:rsidR="00B7086D" w:rsidRDefault="00B7086D" w:rsidP="00B7086D">
      <w:pPr>
        <w:pStyle w:val="CodeBlock"/>
      </w:pPr>
      <w:r>
        <w:t xml:space="preserve">    desc             = "ATmega8515";</w:t>
      </w:r>
    </w:p>
    <w:p w:rsidR="00B7086D" w:rsidRDefault="00B7086D" w:rsidP="00B7086D">
      <w:pPr>
        <w:pStyle w:val="CodeBlock"/>
      </w:pPr>
      <w:r>
        <w:t xml:space="preserve">    stk500_devcode   = 0x63;</w:t>
      </w:r>
    </w:p>
    <w:p w:rsidR="00B7086D" w:rsidRDefault="00B7086D" w:rsidP="00B7086D">
      <w:pPr>
        <w:pStyle w:val="CodeBlock"/>
      </w:pPr>
      <w:r>
        <w:t xml:space="preserve">    avr910_devcode   = 0x3A;</w:t>
      </w:r>
    </w:p>
    <w:p w:rsidR="00B7086D" w:rsidRDefault="00B7086D" w:rsidP="00B7086D">
      <w:pPr>
        <w:pStyle w:val="CodeBlock"/>
      </w:pPr>
      <w:r>
        <w:t xml:space="preserve">    signature        = 0x1e 0x93 0x06;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write           = "  1   1   0   0      0   0   0  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0   0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0 1 1  1 0 0 0     0 0 x x  x x x x",</w:t>
      </w:r>
    </w:p>
    <w:p w:rsidR="00B7086D" w:rsidRDefault="00B7086D" w:rsidP="00B7086D">
      <w:pPr>
        <w:pStyle w:val="CodeBlock"/>
      </w:pPr>
      <w:r>
        <w:t xml:space="preserve">                          "0 0 0 0  0 0 a1 a0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ATmega8535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"m8535";</w:t>
      </w:r>
    </w:p>
    <w:p w:rsidR="00B7086D" w:rsidRDefault="00B7086D" w:rsidP="00B7086D">
      <w:pPr>
        <w:pStyle w:val="CodeBlock"/>
      </w:pPr>
      <w:r>
        <w:t xml:space="preserve">    desc             = "ATmega8535";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= 0x64;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= 0x69;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= 0x1e 0x93 0x08;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6;</w:t>
      </w:r>
    </w:p>
    <w:p w:rsidR="00B7086D" w:rsidRDefault="00B7086D" w:rsidP="00B7086D">
      <w:pPr>
        <w:pStyle w:val="CodeBlock"/>
      </w:pPr>
      <w:r>
        <w:t xml:space="preserve">    togglevtg           = 0;</w:t>
      </w:r>
    </w:p>
    <w:p w:rsidR="00B7086D" w:rsidRDefault="00B7086D" w:rsidP="00B7086D">
      <w:pPr>
        <w:pStyle w:val="CodeBlock"/>
      </w:pPr>
      <w:r>
        <w:t xml:space="preserve">    poweroffdelay       = 0;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lastRenderedPageBreak/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lastRenderedPageBreak/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2000;</w:t>
      </w:r>
    </w:p>
    <w:p w:rsidR="00B7086D" w:rsidRDefault="00B7086D" w:rsidP="00B7086D">
      <w:pPr>
        <w:pStyle w:val="CodeBlock"/>
      </w:pPr>
      <w:r>
        <w:t xml:space="preserve">        max_write_delay = 2000;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0 1 1  1 0 0 0   0 0 x x  x x x x",</w:t>
      </w:r>
    </w:p>
    <w:p w:rsidR="00B7086D" w:rsidRDefault="00B7086D" w:rsidP="00B7086D">
      <w:pPr>
        <w:pStyle w:val="CodeBlock"/>
      </w:pPr>
      <w:r>
        <w:t xml:space="preserve">                          "0 0 0 0  0 0 a1 a0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ATtiny26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"t26";</w:t>
      </w:r>
    </w:p>
    <w:p w:rsidR="00B7086D" w:rsidRDefault="00B7086D" w:rsidP="00B7086D">
      <w:pPr>
        <w:pStyle w:val="CodeBlock"/>
      </w:pPr>
      <w:r>
        <w:t xml:space="preserve">    desc                = "ATtiny26";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stk500_devcode      = 0x21;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avr910_devcode      = 0x5e;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signature           = 0x1e 0x91 0x09;</w:t>
      </w:r>
    </w:p>
    <w:p w:rsidR="00B7086D" w:rsidRDefault="00B7086D" w:rsidP="00B7086D">
      <w:pPr>
        <w:pStyle w:val="CodeBlock"/>
      </w:pPr>
      <w:r>
        <w:t xml:space="preserve">    pagel               = 0xb3;</w:t>
      </w:r>
    </w:p>
    <w:p w:rsidR="00B7086D" w:rsidRDefault="00B7086D" w:rsidP="00B7086D">
      <w:pPr>
        <w:pStyle w:val="CodeBlock"/>
      </w:pPr>
      <w:r>
        <w:t xml:space="preserve">    bs2                 = 0xb2;</w:t>
      </w:r>
    </w:p>
    <w:p w:rsidR="00B7086D" w:rsidRDefault="00B7086D" w:rsidP="00B7086D">
      <w:pPr>
        <w:pStyle w:val="CodeBlock"/>
      </w:pPr>
      <w:r>
        <w:t xml:space="preserve">    chip_erase_delay    = 9000;</w:t>
      </w:r>
    </w:p>
    <w:p w:rsidR="00B7086D" w:rsidRDefault="00B7086D" w:rsidP="00B7086D">
      <w:pPr>
        <w:pStyle w:val="CodeBlock"/>
      </w:pPr>
      <w:r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lastRenderedPageBreak/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0xC4, 0xE4, 0xC4, 0xE4, 0xCC, 0xEC, 0xCC, 0xEC,</w:t>
      </w:r>
    </w:p>
    <w:p w:rsidR="00B7086D" w:rsidRDefault="00B7086D" w:rsidP="00B7086D">
      <w:pPr>
        <w:pStyle w:val="CodeBlock"/>
      </w:pPr>
      <w:r>
        <w:t xml:space="preserve">        0xD4, 0xF4, 0xD4, 0xF4, 0xDC, 0xFC, 0xDC, 0xFC,</w:t>
      </w:r>
    </w:p>
    <w:p w:rsidR="00B7086D" w:rsidRDefault="00B7086D" w:rsidP="00B7086D">
      <w:pPr>
        <w:pStyle w:val="CodeBlock"/>
      </w:pPr>
      <w:r>
        <w:t xml:space="preserve">        0xC8, 0xE8, 0xD8, 0xF8, 0x4C, 0x6C, 0x5C, 0x7C,</w:t>
      </w:r>
    </w:p>
    <w:p w:rsidR="00B7086D" w:rsidRDefault="00B7086D" w:rsidP="00B7086D">
      <w:pPr>
        <w:pStyle w:val="CodeBlock"/>
      </w:pPr>
      <w:r>
        <w:t xml:space="preserve">        0xEC, 0xBC, 0x00, 0x06,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2;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            = 128;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"1  0  1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a6 a5 a4  a3 a2 a1 a0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a6 a5 a4  a3 a2 a1 a0 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0x04;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page_size       = 32;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0  1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a9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a9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 x 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i  i  i   i  i  i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1  0  0   1  0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x  x  x   x  x  x  x",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x  x  x  x 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i  i  i   i  i  i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1  0  0   1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x  x  x   x  x a9 a8",</w:t>
      </w:r>
    </w:p>
    <w:p w:rsidR="00B7086D" w:rsidRDefault="00B7086D" w:rsidP="00B7086D">
      <w:pPr>
        <w:pStyle w:val="CodeBlock"/>
      </w:pPr>
      <w:r>
        <w:t xml:space="preserve">                          " a7 a6 a5 a4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0x21;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x x x x  x x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 0  1  0   1  1  0  0    1 1 1 1  1 1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 x  x  x   x  x  x  x 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x x x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x x x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4;</w:t>
      </w:r>
    </w:p>
    <w:p w:rsidR="00B7086D" w:rsidRDefault="00B7086D" w:rsidP="00B7086D">
      <w:pPr>
        <w:pStyle w:val="CodeBlock"/>
      </w:pPr>
      <w:r>
        <w:t xml:space="preserve">        read            = "0  0  1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ATtiny261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Close to ATtiny26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"t261";</w:t>
      </w:r>
    </w:p>
    <w:p w:rsidR="00B7086D" w:rsidRDefault="00B7086D" w:rsidP="00B7086D">
      <w:pPr>
        <w:pStyle w:val="CodeBlock"/>
      </w:pPr>
      <w:r>
        <w:t xml:space="preserve">    desc                = "ATtiny261";</w:t>
      </w:r>
    </w:p>
    <w:p w:rsidR="00B7086D" w:rsidRDefault="00B7086D" w:rsidP="00B7086D">
      <w:pPr>
        <w:pStyle w:val="CodeBlock"/>
      </w:pPr>
      <w:r>
        <w:lastRenderedPageBreak/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0x00, 0x10;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0x00, 0xB4, 0x00,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    stk500_devcode      = 0x21;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avr910_devcode      = 0x5e;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   = 0x1e 0x91 0x0c;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   = 0xb3;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   = 0xb2;</w:t>
      </w:r>
    </w:p>
    <w:p w:rsidR="00B7086D" w:rsidRDefault="00B7086D" w:rsidP="00B7086D">
      <w:pPr>
        <w:pStyle w:val="CodeBlock"/>
      </w:pPr>
      <w:r>
        <w:t xml:space="preserve">    chip_erase_delay    = 4000;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0xC4, 0xE4, 0xC4, 0xE4, 0xCC, 0xEC, 0xCC, 0xEC,</w:t>
      </w:r>
    </w:p>
    <w:p w:rsidR="00B7086D" w:rsidRDefault="00B7086D" w:rsidP="00B7086D">
      <w:pPr>
        <w:pStyle w:val="CodeBlock"/>
      </w:pPr>
      <w:r>
        <w:t xml:space="preserve">        0xD4, 0xF4, 0xD4, 0xF4, 0xDC, 0xFC, 0xDC, 0xFC,</w:t>
      </w:r>
    </w:p>
    <w:p w:rsidR="00B7086D" w:rsidRDefault="00B7086D" w:rsidP="00B7086D">
      <w:pPr>
        <w:pStyle w:val="CodeBlock"/>
      </w:pPr>
      <w:r>
        <w:t xml:space="preserve">        0xC8, 0xE8, 0xD8, 0xF8, 0x4C, 0x6C, 0x5C, 0x7C,</w:t>
      </w:r>
    </w:p>
    <w:p w:rsidR="00B7086D" w:rsidRDefault="00B7086D" w:rsidP="00B7086D">
      <w:pPr>
        <w:pStyle w:val="CodeBlock"/>
      </w:pPr>
      <w:r>
        <w:t xml:space="preserve">        0xEC, 0xBC, 0x00, 0x06,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2;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size            = 128;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num_pages       = 32;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4000;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"1  0  1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a6 a5 a4  a3 a2 a1 a0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 1  0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"x a6 a5 a4  a3 a2 a1 a0 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lastRenderedPageBreak/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page_size       = 32;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read_lo         = "  0  0  1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a9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a9 a8",</w:t>
      </w:r>
    </w:p>
    <w:p w:rsidR="00B7086D" w:rsidRDefault="00B7086D" w:rsidP="00B7086D">
      <w:pPr>
        <w:pStyle w:val="CodeBlock"/>
      </w:pPr>
      <w:r>
        <w:t xml:space="preserve">                          " a7 a6 a5 a4  a3 a2 a1 a0",</w:t>
      </w:r>
    </w:p>
    <w:p w:rsidR="00B7086D" w:rsidRDefault="00B7086D" w:rsidP="00B7086D">
      <w:pPr>
        <w:pStyle w:val="CodeBlock"/>
      </w:pPr>
      <w:r>
        <w:t xml:space="preserve">                          "  o  o  o  o   o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 x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1  0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 x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1  0  0   1  1  0  0",</w:t>
      </w:r>
    </w:p>
    <w:p w:rsidR="00B7086D" w:rsidRDefault="00B7086D" w:rsidP="00B7086D">
      <w:pPr>
        <w:pStyle w:val="CodeBlock"/>
      </w:pPr>
      <w:r>
        <w:t xml:space="preserve">                          "  x  x  x  x   x  x a9 a8",</w:t>
      </w:r>
    </w:p>
    <w:p w:rsidR="00B7086D" w:rsidRDefault="00B7086D" w:rsidP="00B7086D">
      <w:pPr>
        <w:pStyle w:val="CodeBlock"/>
      </w:pPr>
      <w:r>
        <w:t xml:space="preserve">                          " a7 a6 a5 a4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x x x x  x x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 0  1  0   1  1  0  0    1 1 1 1  1 1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 x  x  x   x  x  x  x 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4500;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4500;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 0  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ATtiny461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Close to ATtiny261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"t461";</w:t>
      </w:r>
    </w:p>
    <w:p w:rsidR="00B7086D" w:rsidRDefault="00B7086D" w:rsidP="00B7086D">
      <w:pPr>
        <w:pStyle w:val="CodeBlock"/>
      </w:pPr>
      <w:r>
        <w:t xml:space="preserve">    desc                = "ATtiny461";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0x00, 0x10;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0x00, 0xB4, 0x00,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    stk500_devcode      = 0x21;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avr910_devcode      = 0x5e;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   = 0x1e 0x92 0x08;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   = 0xb3;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   = 0xb2;</w:t>
      </w:r>
    </w:p>
    <w:p w:rsidR="00B7086D" w:rsidRDefault="00B7086D" w:rsidP="00B7086D">
      <w:pPr>
        <w:pStyle w:val="CodeBlock"/>
      </w:pPr>
      <w:r>
        <w:t xml:space="preserve">    chip_erase_delay    = 4000;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lastRenderedPageBreak/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0xC4, 0xE4, 0xC4, 0xE4, 0xCC, 0xEC, 0xCC, 0xEC,</w:t>
      </w:r>
    </w:p>
    <w:p w:rsidR="00B7086D" w:rsidRDefault="00B7086D" w:rsidP="00B7086D">
      <w:pPr>
        <w:pStyle w:val="CodeBlock"/>
      </w:pPr>
      <w:r>
        <w:t xml:space="preserve">        0xD4, 0xF4, 0xD4, 0xF4, 0xDC, 0xFC, 0xDC, 0xFC,</w:t>
      </w:r>
    </w:p>
    <w:p w:rsidR="00B7086D" w:rsidRDefault="00B7086D" w:rsidP="00B7086D">
      <w:pPr>
        <w:pStyle w:val="CodeBlock"/>
      </w:pPr>
      <w:r>
        <w:t xml:space="preserve">        0xC8, 0xE8, 0xD8, 0xF8, 0x4C, 0x6C, 0x5C, 0x7C,</w:t>
      </w:r>
    </w:p>
    <w:p w:rsidR="00B7086D" w:rsidRDefault="00B7086D" w:rsidP="00B7086D">
      <w:pPr>
        <w:pStyle w:val="CodeBlock"/>
      </w:pPr>
      <w:r>
        <w:t xml:space="preserve">        0xEC, 0xBC, 0x00, 0x06,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2;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size            = 256;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4000;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 1  0  1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"a7 a6 a5 a4  a3 a2 a1 a0 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"a7 a6 a5 a4  a3 a2 a1 a0 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lastRenderedPageBreak/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read_lo         = "  0  0  1  0   0   0  0  0",</w:t>
      </w:r>
    </w:p>
    <w:p w:rsidR="00B7086D" w:rsidRDefault="00B7086D" w:rsidP="00B7086D">
      <w:pPr>
        <w:pStyle w:val="CodeBlock"/>
      </w:pPr>
      <w:r>
        <w:t xml:space="preserve">                          "  x  x  x  x   x a10 a9 a8",</w:t>
      </w:r>
    </w:p>
    <w:p w:rsidR="00B7086D" w:rsidRDefault="00B7086D" w:rsidP="00B7086D">
      <w:pPr>
        <w:pStyle w:val="CodeBlock"/>
      </w:pPr>
      <w:r>
        <w:t xml:space="preserve">                          " a7 a6 a5 a4  a3  a2 a1 a0",</w:t>
      </w:r>
    </w:p>
    <w:p w:rsidR="00B7086D" w:rsidRDefault="00B7086D" w:rsidP="00B7086D">
      <w:pPr>
        <w:pStyle w:val="CodeBlock"/>
      </w:pPr>
      <w:r>
        <w:t xml:space="preserve">                          "  o  o  o  o   o 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 0  0  0",</w:t>
      </w:r>
    </w:p>
    <w:p w:rsidR="00B7086D" w:rsidRDefault="00B7086D" w:rsidP="00B7086D">
      <w:pPr>
        <w:pStyle w:val="CodeBlock"/>
      </w:pPr>
      <w:r>
        <w:t xml:space="preserve">                          "  x  x  x  x   x a10 a9 a8",</w:t>
      </w:r>
    </w:p>
    <w:p w:rsidR="00B7086D" w:rsidRDefault="00B7086D" w:rsidP="00B7086D">
      <w:pPr>
        <w:pStyle w:val="CodeBlock"/>
      </w:pPr>
      <w:r>
        <w:t xml:space="preserve">                          " a7 a6 a5 a4  a3  a2 a1 a0",</w:t>
      </w:r>
    </w:p>
    <w:p w:rsidR="00B7086D" w:rsidRDefault="00B7086D" w:rsidP="00B7086D">
      <w:pPr>
        <w:pStyle w:val="CodeBlock"/>
      </w:pPr>
      <w:r>
        <w:t xml:space="preserve">                          "  o  o  o  o   o 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a4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1  0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a4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1  0  0   1   1  0  0",</w:t>
      </w:r>
    </w:p>
    <w:p w:rsidR="00B7086D" w:rsidRDefault="00B7086D" w:rsidP="00B7086D">
      <w:pPr>
        <w:pStyle w:val="CodeBlock"/>
      </w:pPr>
      <w:r>
        <w:t xml:space="preserve">                          "  x  x  x  x   x a10 a9 a8",</w:t>
      </w:r>
    </w:p>
    <w:p w:rsidR="00B7086D" w:rsidRDefault="00B7086D" w:rsidP="00B7086D">
      <w:pPr>
        <w:pStyle w:val="CodeBlock"/>
      </w:pPr>
      <w:r>
        <w:t xml:space="preserve">                          " a7 a6 a5  x   x   x  x  x",</w:t>
      </w:r>
    </w:p>
    <w:p w:rsidR="00B7086D" w:rsidRDefault="00B7086D" w:rsidP="00B7086D">
      <w:pPr>
        <w:pStyle w:val="CodeBlock"/>
      </w:pPr>
      <w:r>
        <w:t xml:space="preserve">                          "  x  x  x  x   x   x  x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x x x x  x x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 0  1  0   1  1  0  0    1 1 1 1  1 1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 x  x  x   x  x  x  x 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4500;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4500;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lastRenderedPageBreak/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 0  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ATtiny861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Close to ATtiny461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   = "t861";</w:t>
      </w:r>
    </w:p>
    <w:p w:rsidR="00B7086D" w:rsidRDefault="00B7086D" w:rsidP="00B7086D">
      <w:pPr>
        <w:pStyle w:val="CodeBlock"/>
      </w:pPr>
      <w:r>
        <w:t xml:space="preserve">    desc                = "ATtiny861";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0x00, 0x10;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0x00, 0xB4, 0x00,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    stk500_devcode      = 0x21;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avr910_devcode      = 0x5e;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   = 0x1e 0x93 0x0d;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   = 0xb3;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   = 0xb2;</w:t>
      </w:r>
    </w:p>
    <w:p w:rsidR="00B7086D" w:rsidRDefault="00B7086D" w:rsidP="00B7086D">
      <w:pPr>
        <w:pStyle w:val="CodeBlock"/>
      </w:pPr>
      <w:r>
        <w:t xml:space="preserve">    chip_erase_delay    = 4000;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pgm_enable          = "1 0 1 0  1 1 0 0   0 1 0 1  0 0 1 1",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   = "1 0 1 0  1 1 0 0   1 0 0 x  x x x x",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0xC4, 0xE4, 0xC4, 0xE4, 0xCC, 0xEC, 0xCC, 0xEC,</w:t>
      </w:r>
    </w:p>
    <w:p w:rsidR="00B7086D" w:rsidRDefault="00B7086D" w:rsidP="00B7086D">
      <w:pPr>
        <w:pStyle w:val="CodeBlock"/>
      </w:pPr>
      <w:r>
        <w:t xml:space="preserve">        0xD4, 0xF4, 0xD4, 0xF4, 0xDC, 0xFC, 0xDC, 0xFC,</w:t>
      </w:r>
    </w:p>
    <w:p w:rsidR="00B7086D" w:rsidRDefault="00B7086D" w:rsidP="00B7086D">
      <w:pPr>
        <w:pStyle w:val="CodeBlock"/>
      </w:pPr>
      <w:r>
        <w:t xml:space="preserve">        0xC8, 0xE8, 0xD8, 0xF8, 0x4C, 0x6C, 0x5C, 0x7C,</w:t>
      </w:r>
    </w:p>
    <w:p w:rsidR="00B7086D" w:rsidRDefault="00B7086D" w:rsidP="00B7086D">
      <w:pPr>
        <w:pStyle w:val="CodeBlock"/>
      </w:pPr>
      <w:r>
        <w:t xml:space="preserve">        0xEC, 0xBC, 0x00, 0x06,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lastRenderedPageBreak/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2;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min_write_delay = 4000;</w:t>
      </w:r>
    </w:p>
    <w:p w:rsidR="00B7086D" w:rsidRDefault="00B7086D" w:rsidP="00B7086D">
      <w:pPr>
        <w:pStyle w:val="CodeBlock"/>
      </w:pPr>
      <w:r>
        <w:t xml:space="preserve">        max_write_delay = 4000;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 1  0  1  0   0  0  0  0    x x x x  x x x a8",</w:t>
      </w:r>
    </w:p>
    <w:p w:rsidR="00B7086D" w:rsidRDefault="00B7086D" w:rsidP="00B7086D">
      <w:pPr>
        <w:pStyle w:val="CodeBlock"/>
      </w:pPr>
      <w:r>
        <w:t xml:space="preserve">                          "a7 a6 a5 a4  a3 a2 a1 a0    o o o o  o o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 1  0  0   0  0  0  0    x x x x  x x x a8",</w:t>
      </w:r>
    </w:p>
    <w:p w:rsidR="00B7086D" w:rsidRDefault="00B7086D" w:rsidP="00B7086D">
      <w:pPr>
        <w:pStyle w:val="CodeBlock"/>
      </w:pPr>
      <w:r>
        <w:t xml:space="preserve">                          "a7 a6 a5 a4  a3 a2 a1 a0    i i i i  i i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read_lo         = "  0  0  1  0   0   0  0  0",</w:t>
      </w:r>
    </w:p>
    <w:p w:rsidR="00B7086D" w:rsidRDefault="00B7086D" w:rsidP="00B7086D">
      <w:pPr>
        <w:pStyle w:val="CodeBlock"/>
      </w:pPr>
      <w:r>
        <w:t xml:space="preserve">                          "  x  x  x  x a11 a10 a9 a8",</w:t>
      </w:r>
    </w:p>
    <w:p w:rsidR="00B7086D" w:rsidRDefault="00B7086D" w:rsidP="00B7086D">
      <w:pPr>
        <w:pStyle w:val="CodeBlock"/>
      </w:pPr>
      <w:r>
        <w:t xml:space="preserve">                          " a7 a6 a5 a4  a3  a2 a1 a0",</w:t>
      </w:r>
    </w:p>
    <w:p w:rsidR="00B7086D" w:rsidRDefault="00B7086D" w:rsidP="00B7086D">
      <w:pPr>
        <w:pStyle w:val="CodeBlock"/>
      </w:pPr>
      <w:r>
        <w:t xml:space="preserve">                          "  o  o  o  o   o 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0  1  0   1   0  0  0",</w:t>
      </w:r>
    </w:p>
    <w:p w:rsidR="00B7086D" w:rsidRDefault="00B7086D" w:rsidP="00B7086D">
      <w:pPr>
        <w:pStyle w:val="CodeBlock"/>
      </w:pPr>
      <w:r>
        <w:t xml:space="preserve">                          "  x  x  x  x a11 a10 a9 a8",</w:t>
      </w:r>
    </w:p>
    <w:p w:rsidR="00B7086D" w:rsidRDefault="00B7086D" w:rsidP="00B7086D">
      <w:pPr>
        <w:pStyle w:val="CodeBlock"/>
      </w:pPr>
      <w:r>
        <w:t xml:space="preserve">                          " a7 a6 a5 a4  a3  a2 a1 a0",</w:t>
      </w:r>
    </w:p>
    <w:p w:rsidR="00B7086D" w:rsidRDefault="00B7086D" w:rsidP="00B7086D">
      <w:pPr>
        <w:pStyle w:val="CodeBlock"/>
      </w:pPr>
      <w:r>
        <w:t xml:space="preserve">                          "  o  o  o  o   o   o  o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1  0  0   0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a4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    loadpage_hi     = "  0  1  0  0   1  0  0  0",</w:t>
      </w:r>
    </w:p>
    <w:p w:rsidR="00B7086D" w:rsidRDefault="00B7086D" w:rsidP="00B7086D">
      <w:pPr>
        <w:pStyle w:val="CodeBlock"/>
      </w:pPr>
      <w:r>
        <w:t xml:space="preserve">                          "  x  x  x  x   x  x  x  x",</w:t>
      </w:r>
    </w:p>
    <w:p w:rsidR="00B7086D" w:rsidRDefault="00B7086D" w:rsidP="00B7086D">
      <w:pPr>
        <w:pStyle w:val="CodeBlock"/>
      </w:pPr>
      <w:r>
        <w:t xml:space="preserve">                          "  x  x  x a4  a3 a2 a1 a0",</w:t>
      </w:r>
    </w:p>
    <w:p w:rsidR="00B7086D" w:rsidRDefault="00B7086D" w:rsidP="00B7086D">
      <w:pPr>
        <w:pStyle w:val="CodeBlock"/>
      </w:pPr>
      <w:r>
        <w:t xml:space="preserve">                          "  i  i  i  i   i  i  i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1  0  0   1   1  0  0",</w:t>
      </w:r>
    </w:p>
    <w:p w:rsidR="00B7086D" w:rsidRDefault="00B7086D" w:rsidP="00B7086D">
      <w:pPr>
        <w:pStyle w:val="CodeBlock"/>
      </w:pPr>
      <w:r>
        <w:t xml:space="preserve">                          "  x  x  x  x a11 a10 a9 a8",</w:t>
      </w:r>
    </w:p>
    <w:p w:rsidR="00B7086D" w:rsidRDefault="00B7086D" w:rsidP="00B7086D">
      <w:pPr>
        <w:pStyle w:val="CodeBlock"/>
      </w:pPr>
      <w:r>
        <w:t xml:space="preserve">                          " a7 a6 a5  x   x   x  x  x",</w:t>
      </w:r>
    </w:p>
    <w:p w:rsidR="00B7086D" w:rsidRDefault="00B7086D" w:rsidP="00B7086D">
      <w:pPr>
        <w:pStyle w:val="CodeBlock"/>
      </w:pPr>
      <w:r>
        <w:t xml:space="preserve">                          "  x  x  x  x   x   x  x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a1 a0 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1  0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"x  x  x  x   x  x  x  x    x x x x  x x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 0  1  0   1  1  0  0    1 1 1 1  1 1 i i",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 x  x  x   x  x  x  x    x x x x  x x x x";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4500;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4500;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 x x x x  x x x x",</w:t>
      </w:r>
    </w:p>
    <w:p w:rsidR="00B7086D" w:rsidRDefault="00B7086D" w:rsidP="00B7086D">
      <w:pPr>
        <w:pStyle w:val="CodeBlock"/>
      </w:pPr>
      <w:r>
        <w:t xml:space="preserve">                          "0  0  0  0   0  0  0  0    o o o o  o o o o";</w:t>
      </w:r>
    </w:p>
    <w:p w:rsidR="00B7086D" w:rsidRDefault="00B7086D" w:rsidP="00B7086D">
      <w:pPr>
        <w:pStyle w:val="CodeBlock"/>
      </w:pPr>
      <w:r>
        <w:lastRenderedPageBreak/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ATmega48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"m48";</w:t>
      </w:r>
    </w:p>
    <w:p w:rsidR="00B7086D" w:rsidRDefault="00B7086D" w:rsidP="00B7086D">
      <w:pPr>
        <w:pStyle w:val="CodeBlock"/>
      </w:pPr>
      <w:r>
        <w:t xml:space="preserve">    desc             = "ATmega48";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0xB6, 0x01, 0x11;</w:t>
      </w:r>
    </w:p>
    <w:p w:rsidR="00B7086D" w:rsidRDefault="00B7086D" w:rsidP="00B7086D">
      <w:pPr>
        <w:pStyle w:val="CodeBlock"/>
      </w:pPr>
      <w:r>
        <w:t xml:space="preserve">     eeprom_instr  = 0xBD, 0xF2, 0xBD, 0xE1, 0xBB, 0xCF, 0xB4, 0x00,</w:t>
      </w:r>
    </w:p>
    <w:p w:rsidR="00B7086D" w:rsidRDefault="00B7086D" w:rsidP="00B7086D">
      <w:pPr>
        <w:pStyle w:val="CodeBlock"/>
      </w:pPr>
      <w:r>
        <w:tab/>
        <w:t xml:space="preserve">             0xBE, 0x01, 0xB6, 0x01, 0xBC, 0x00, 0xBB, 0xBF,</w:t>
      </w:r>
    </w:p>
    <w:p w:rsidR="00B7086D" w:rsidRDefault="00B7086D" w:rsidP="00B7086D">
      <w:pPr>
        <w:pStyle w:val="CodeBlock"/>
      </w:pPr>
      <w:r>
        <w:tab/>
        <w:t xml:space="preserve">             0x99, 0xF9, 0xBB, 0xAF;</w:t>
      </w:r>
    </w:p>
    <w:p w:rsidR="00B7086D" w:rsidRDefault="00B7086D" w:rsidP="00B7086D">
      <w:pPr>
        <w:pStyle w:val="CodeBlock"/>
      </w:pPr>
      <w:r>
        <w:t xml:space="preserve">    stk500_devcode   = 0x59;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avr910_devcode   = 0x;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0x92 0x05;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0xc2;</w:t>
      </w:r>
    </w:p>
    <w:p w:rsidR="00B7086D" w:rsidRDefault="00B7086D" w:rsidP="00B7086D">
      <w:pPr>
        <w:pStyle w:val="CodeBlock"/>
      </w:pPr>
      <w:r>
        <w:t xml:space="preserve">    chip_erase_delay = 45000;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size            = 256;</w:t>
      </w:r>
    </w:p>
    <w:p w:rsidR="00B7086D" w:rsidRDefault="00B7086D" w:rsidP="00B7086D">
      <w:pPr>
        <w:pStyle w:val="CodeBlock"/>
      </w:pPr>
      <w:r>
        <w:t xml:space="preserve">        min_write_delay = 3600;</w:t>
      </w:r>
    </w:p>
    <w:p w:rsidR="00B7086D" w:rsidRDefault="00B7086D" w:rsidP="00B7086D">
      <w:pPr>
        <w:pStyle w:val="CodeBlock"/>
      </w:pPr>
      <w:r>
        <w:t xml:space="preserve">        max_write_delay = 3600;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lastRenderedPageBreak/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0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  0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  0 a10  a9  a8",</w:t>
      </w:r>
    </w:p>
    <w:p w:rsidR="00B7086D" w:rsidRDefault="00B7086D" w:rsidP="00B7086D">
      <w:pPr>
        <w:pStyle w:val="CodeBlock"/>
      </w:pPr>
      <w:r>
        <w:t xml:space="preserve">                          " a7  a6  a5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lastRenderedPageBreak/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i";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"0  0  0  0   0  0  0  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ATmega48P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"m48"</w:t>
      </w:r>
    </w:p>
    <w:p w:rsidR="00B7086D" w:rsidRDefault="00B7086D" w:rsidP="00B7086D">
      <w:pPr>
        <w:pStyle w:val="CodeBlock"/>
      </w:pPr>
      <w:r>
        <w:t xml:space="preserve">    id               = "m48p";</w:t>
      </w:r>
    </w:p>
    <w:p w:rsidR="00B7086D" w:rsidRDefault="00B7086D" w:rsidP="00B7086D">
      <w:pPr>
        <w:pStyle w:val="CodeBlock"/>
      </w:pPr>
      <w:r>
        <w:t xml:space="preserve">    desc             = "ATmega48P";</w:t>
      </w:r>
    </w:p>
    <w:p w:rsidR="00B7086D" w:rsidRDefault="00B7086D" w:rsidP="00B7086D">
      <w:pPr>
        <w:pStyle w:val="CodeBlock"/>
      </w:pPr>
      <w:r>
        <w:t xml:space="preserve">    signature        = 0x1e 0x92 0x0a;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ATmega88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lastRenderedPageBreak/>
        <w:t xml:space="preserve">    id               = "m88";</w:t>
      </w:r>
    </w:p>
    <w:p w:rsidR="00B7086D" w:rsidRDefault="00B7086D" w:rsidP="00B7086D">
      <w:pPr>
        <w:pStyle w:val="CodeBlock"/>
      </w:pPr>
      <w:r>
        <w:t xml:space="preserve">    desc             = "ATmega88";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0xB6, 0x01, 0x11;</w:t>
      </w:r>
    </w:p>
    <w:p w:rsidR="00B7086D" w:rsidRDefault="00B7086D" w:rsidP="00B7086D">
      <w:pPr>
        <w:pStyle w:val="CodeBlock"/>
      </w:pPr>
      <w:r>
        <w:t xml:space="preserve">     eeprom_instr  = 0xBD, 0xF2, 0xBD, 0xE1, 0xBB, 0xCF, 0xB4, 0x00,</w:t>
      </w:r>
    </w:p>
    <w:p w:rsidR="00B7086D" w:rsidRDefault="00B7086D" w:rsidP="00B7086D">
      <w:pPr>
        <w:pStyle w:val="CodeBlock"/>
      </w:pPr>
      <w:r>
        <w:tab/>
        <w:t xml:space="preserve">             0xBE, 0x01, 0xB6, 0x01, 0xBC, 0x00, 0xBB, 0xBF,</w:t>
      </w:r>
    </w:p>
    <w:p w:rsidR="00B7086D" w:rsidRDefault="00B7086D" w:rsidP="00B7086D">
      <w:pPr>
        <w:pStyle w:val="CodeBlock"/>
      </w:pPr>
      <w:r>
        <w:tab/>
        <w:t xml:space="preserve">             0x99, 0xF9, 0xBB, 0xAF;</w:t>
      </w:r>
    </w:p>
    <w:p w:rsidR="00B7086D" w:rsidRDefault="00B7086D" w:rsidP="00B7086D">
      <w:pPr>
        <w:pStyle w:val="CodeBlock"/>
      </w:pPr>
      <w:r>
        <w:t xml:space="preserve">    stk500_devcode   = 0x73;</w:t>
      </w:r>
    </w:p>
    <w:p w:rsidR="00B7086D" w:rsidRDefault="00B7086D" w:rsidP="00B7086D">
      <w:pPr>
        <w:pStyle w:val="CodeBlock"/>
      </w:pPr>
      <w:r>
        <w:t>#    avr910_devcode   = 0x;</w:t>
      </w:r>
    </w:p>
    <w:p w:rsidR="00B7086D" w:rsidRDefault="00B7086D" w:rsidP="00B7086D">
      <w:pPr>
        <w:pStyle w:val="CodeBlock"/>
      </w:pPr>
      <w:r>
        <w:t xml:space="preserve">    signature        = 0x1e 0x93 0x0a;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0xc2;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3600;</w:t>
      </w:r>
    </w:p>
    <w:p w:rsidR="00B7086D" w:rsidRDefault="00B7086D" w:rsidP="00B7086D">
      <w:pPr>
        <w:pStyle w:val="CodeBlock"/>
      </w:pPr>
      <w:r>
        <w:t xml:space="preserve">        max_write_delay = 3600;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lastRenderedPageBreak/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x x x x  x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"0  0  0  0   0  0  0  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ATmega88P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"m88"</w:t>
      </w:r>
    </w:p>
    <w:p w:rsidR="00B7086D" w:rsidRDefault="00B7086D" w:rsidP="00B7086D">
      <w:pPr>
        <w:pStyle w:val="CodeBlock"/>
      </w:pPr>
      <w:r>
        <w:t xml:space="preserve">    id               = "m88p";</w:t>
      </w:r>
    </w:p>
    <w:p w:rsidR="00B7086D" w:rsidRDefault="00B7086D" w:rsidP="00B7086D">
      <w:pPr>
        <w:pStyle w:val="CodeBlock"/>
      </w:pPr>
      <w:r>
        <w:t xml:space="preserve">    desc             = "ATmega88P";</w:t>
      </w:r>
    </w:p>
    <w:p w:rsidR="00B7086D" w:rsidRDefault="00B7086D" w:rsidP="00B7086D">
      <w:pPr>
        <w:pStyle w:val="CodeBlock"/>
      </w:pPr>
      <w:r>
        <w:t xml:space="preserve">    signature        = 0x1e 0x93 0x0f;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= "m168";</w:t>
      </w:r>
    </w:p>
    <w:p w:rsidR="00B7086D" w:rsidRDefault="00B7086D" w:rsidP="00B7086D">
      <w:pPr>
        <w:pStyle w:val="CodeBlock"/>
      </w:pPr>
      <w:r>
        <w:t xml:space="preserve">    desc            = "ATmega168";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0xB6, 0x01, 0x11;</w:t>
      </w:r>
    </w:p>
    <w:p w:rsidR="00B7086D" w:rsidRDefault="00B7086D" w:rsidP="00B7086D">
      <w:pPr>
        <w:pStyle w:val="CodeBlock"/>
      </w:pPr>
      <w:r>
        <w:t xml:space="preserve">     eeprom_instr  = 0xBD, 0xF2, 0xBD, 0xE1, 0xBB, 0xCF, 0xB4, 0x00,</w:t>
      </w:r>
    </w:p>
    <w:p w:rsidR="00B7086D" w:rsidRDefault="00B7086D" w:rsidP="00B7086D">
      <w:pPr>
        <w:pStyle w:val="CodeBlock"/>
      </w:pPr>
      <w:r>
        <w:tab/>
        <w:t xml:space="preserve">             0xBE, 0x01, 0xB6, 0x01, 0xBC, 0x00, 0xBB, 0xBF,</w:t>
      </w:r>
    </w:p>
    <w:p w:rsidR="00B7086D" w:rsidRDefault="00B7086D" w:rsidP="00B7086D">
      <w:pPr>
        <w:pStyle w:val="CodeBlock"/>
      </w:pPr>
      <w:r>
        <w:tab/>
        <w:t xml:space="preserve">             0x99, 0xF9, 0xBB, 0xAF;</w:t>
      </w:r>
    </w:p>
    <w:p w:rsidR="00B7086D" w:rsidRDefault="00B7086D" w:rsidP="00B7086D">
      <w:pPr>
        <w:pStyle w:val="CodeBlock"/>
      </w:pPr>
      <w:r>
        <w:t xml:space="preserve">    stk500_devcode  = 0x86;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# avr910_devcode = 0x;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= 0x1e 0x94 0x06;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 xml:space="preserve">    pagel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= 0xc2;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1 1 0 0 0 1 0 1 0 0 1 1",</w:t>
      </w:r>
    </w:p>
    <w:p w:rsidR="00B7086D" w:rsidRDefault="00B7086D" w:rsidP="00B7086D">
      <w:pPr>
        <w:pStyle w:val="CodeBlock"/>
      </w:pPr>
      <w:r>
        <w:t xml:space="preserve">                       "x x x x x x x x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1 1 0 0 1 0 0 x x x x x",</w:t>
      </w:r>
    </w:p>
    <w:p w:rsidR="00B7086D" w:rsidRDefault="00B7086D" w:rsidP="00B7086D">
      <w:pPr>
        <w:pStyle w:val="CodeBlock"/>
      </w:pPr>
      <w:r>
        <w:t xml:space="preserve">                       "x x x x x x x x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         = 200;</w:t>
      </w:r>
    </w:p>
    <w:p w:rsidR="00B7086D" w:rsidRDefault="00B7086D" w:rsidP="00B7086D">
      <w:pPr>
        <w:pStyle w:val="CodeBlock"/>
      </w:pPr>
      <w:r>
        <w:t xml:space="preserve">    stabdelay       = 100;</w:t>
      </w:r>
    </w:p>
    <w:p w:rsidR="00B7086D" w:rsidRDefault="00B7086D" w:rsidP="00B7086D">
      <w:pPr>
        <w:pStyle w:val="CodeBlock"/>
      </w:pPr>
      <w:r>
        <w:t xml:space="preserve">    cmdexedelay     = 25;</w:t>
      </w:r>
    </w:p>
    <w:p w:rsidR="00B7086D" w:rsidRDefault="00B7086D" w:rsidP="00B7086D">
      <w:pPr>
        <w:pStyle w:val="CodeBlock"/>
      </w:pPr>
      <w:r>
        <w:t xml:space="preserve">    synchloops      = 32;</w:t>
      </w:r>
    </w:p>
    <w:p w:rsidR="00B7086D" w:rsidRDefault="00B7086D" w:rsidP="00B7086D">
      <w:pPr>
        <w:pStyle w:val="CodeBlock"/>
      </w:pPr>
      <w:r>
        <w:t xml:space="preserve">    bytedelay       = 0;</w:t>
      </w:r>
    </w:p>
    <w:p w:rsidR="00B7086D" w:rsidRDefault="00B7086D" w:rsidP="00B7086D">
      <w:pPr>
        <w:pStyle w:val="CodeBlock"/>
      </w:pPr>
      <w:r>
        <w:t xml:space="preserve">    pollindex       = 3;</w:t>
      </w:r>
    </w:p>
    <w:p w:rsidR="00B7086D" w:rsidRDefault="00B7086D" w:rsidP="00B7086D">
      <w:pPr>
        <w:pStyle w:val="CodeBlock"/>
      </w:pPr>
      <w:r>
        <w:t xml:space="preserve">    pollvalue       = 0x53;</w:t>
      </w:r>
    </w:p>
    <w:p w:rsidR="00B7086D" w:rsidRDefault="00B7086D" w:rsidP="00B7086D">
      <w:pPr>
        <w:pStyle w:val="CodeBlock"/>
      </w:pPr>
      <w:r>
        <w:t xml:space="preserve">    predelay        = 1;</w:t>
      </w:r>
    </w:p>
    <w:p w:rsidR="00B7086D" w:rsidRDefault="00B7086D" w:rsidP="00B7086D">
      <w:pPr>
        <w:pStyle w:val="CodeBlock"/>
      </w:pPr>
      <w:r>
        <w:t xml:space="preserve">    postdelay       = 1;</w:t>
      </w:r>
    </w:p>
    <w:p w:rsidR="00B7086D" w:rsidRDefault="00B7086D" w:rsidP="00B7086D">
      <w:pPr>
        <w:pStyle w:val="CodeBlock"/>
      </w:pPr>
      <w:r>
        <w:t xml:space="preserve">    pollmethod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min_write_delay = 3600;</w:t>
      </w:r>
    </w:p>
    <w:p w:rsidR="00B7086D" w:rsidRDefault="00B7086D" w:rsidP="00B7086D">
      <w:pPr>
        <w:pStyle w:val="CodeBlock"/>
      </w:pPr>
      <w:r>
        <w:t xml:space="preserve">        max_write_delay = 3600;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1 0 1 0 0 0 0 0",</w:t>
      </w:r>
    </w:p>
    <w:p w:rsidR="00B7086D" w:rsidRDefault="00B7086D" w:rsidP="00B7086D">
      <w:pPr>
        <w:pStyle w:val="CodeBlock"/>
      </w:pPr>
      <w:r>
        <w:t xml:space="preserve">                          " 0 0 0 x x x x a8",</w:t>
      </w:r>
    </w:p>
    <w:p w:rsidR="00B7086D" w:rsidRDefault="00B7086D" w:rsidP="00B7086D">
      <w:pPr>
        <w:pStyle w:val="CodeBlock"/>
      </w:pPr>
      <w:r>
        <w:t xml:space="preserve">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" o o o o o o o o";</w:t>
      </w:r>
    </w:p>
    <w:p w:rsidR="00B7086D" w:rsidRDefault="00B7086D" w:rsidP="00B7086D">
      <w:pPr>
        <w:pStyle w:val="CodeBlock"/>
      </w:pPr>
      <w:r>
        <w:t xml:space="preserve">    </w:t>
      </w:r>
    </w:p>
    <w:p w:rsidR="00B7086D" w:rsidRDefault="00B7086D" w:rsidP="00B7086D">
      <w:pPr>
        <w:pStyle w:val="CodeBlock"/>
      </w:pPr>
      <w:r>
        <w:t xml:space="preserve">        write           = " 1 1 0 0 0 0 0 0",</w:t>
      </w:r>
    </w:p>
    <w:p w:rsidR="00B7086D" w:rsidRDefault="00B7086D" w:rsidP="00B7086D">
      <w:pPr>
        <w:pStyle w:val="CodeBlock"/>
      </w:pPr>
      <w:r>
        <w:t xml:space="preserve">                          " 0 0 0 x x x x a8",</w:t>
      </w:r>
    </w:p>
    <w:p w:rsidR="00B7086D" w:rsidRDefault="00B7086D" w:rsidP="00B7086D">
      <w:pPr>
        <w:pStyle w:val="CodeBlock"/>
      </w:pPr>
      <w:r>
        <w:t xml:space="preserve">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" i i i i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0 0 1 0 0 0 0 0",</w:t>
      </w:r>
    </w:p>
    <w:p w:rsidR="00B7086D" w:rsidRDefault="00B7086D" w:rsidP="00B7086D">
      <w:pPr>
        <w:pStyle w:val="CodeBlock"/>
      </w:pPr>
      <w:r>
        <w:t xml:space="preserve">                          " 0 0 0 a12 a11 a10 a9 a8",</w:t>
      </w:r>
    </w:p>
    <w:p w:rsidR="00B7086D" w:rsidRDefault="00B7086D" w:rsidP="00B7086D">
      <w:pPr>
        <w:pStyle w:val="CodeBlock"/>
      </w:pPr>
      <w:r>
        <w:t xml:space="preserve">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" o o o o o o o o";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Default="00B7086D" w:rsidP="00B7086D">
      <w:pPr>
        <w:pStyle w:val="CodeBlock"/>
      </w:pPr>
      <w:r>
        <w:t xml:space="preserve">        read_hi          = " 0 0 1 0 1 0 0 0",</w:t>
      </w:r>
    </w:p>
    <w:p w:rsidR="00B7086D" w:rsidRDefault="00B7086D" w:rsidP="00B7086D">
      <w:pPr>
        <w:pStyle w:val="CodeBlock"/>
      </w:pPr>
      <w:r>
        <w:t xml:space="preserve">                           " 0 0 0 a12 a11 a10 a9 a8",</w:t>
      </w:r>
    </w:p>
    <w:p w:rsidR="00B7086D" w:rsidRDefault="00B7086D" w:rsidP="00B7086D">
      <w:pPr>
        <w:pStyle w:val="CodeBlock"/>
      </w:pPr>
      <w:r>
        <w:t xml:space="preserve"> 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 " o o o o o o o o";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Default="00B7086D" w:rsidP="00B7086D">
      <w:pPr>
        <w:pStyle w:val="CodeBlock"/>
      </w:pPr>
      <w:r>
        <w:t xml:space="preserve">        loadpage_lo     = " 0 1 0 0 0 0 0 0",</w:t>
      </w:r>
    </w:p>
    <w:p w:rsidR="00B7086D" w:rsidRDefault="00B7086D" w:rsidP="00B7086D">
      <w:pPr>
        <w:pStyle w:val="CodeBlock"/>
      </w:pPr>
      <w:r>
        <w:t xml:space="preserve">                          " 0 0 0 x x x x x",</w:t>
      </w:r>
    </w:p>
    <w:p w:rsidR="00B7086D" w:rsidRDefault="00B7086D" w:rsidP="00B7086D">
      <w:pPr>
        <w:pStyle w:val="CodeBlock"/>
      </w:pPr>
      <w:r>
        <w:t xml:space="preserve">                          " x x a5 a4 a3 a2 a1 a0",</w:t>
      </w:r>
    </w:p>
    <w:p w:rsidR="00B7086D" w:rsidRDefault="00B7086D" w:rsidP="00B7086D">
      <w:pPr>
        <w:pStyle w:val="CodeBlock"/>
      </w:pPr>
      <w:r>
        <w:t xml:space="preserve">                          " i i i i i i i i";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Default="00B7086D" w:rsidP="00B7086D">
      <w:pPr>
        <w:pStyle w:val="CodeBlock"/>
      </w:pPr>
      <w:r>
        <w:t xml:space="preserve">        loadpage_hi     = " 0 1 0 0 1 0 0 0",</w:t>
      </w:r>
    </w:p>
    <w:p w:rsidR="00B7086D" w:rsidRDefault="00B7086D" w:rsidP="00B7086D">
      <w:pPr>
        <w:pStyle w:val="CodeBlock"/>
      </w:pPr>
      <w:r>
        <w:t xml:space="preserve">                          " 0 0 0 x x x x x",</w:t>
      </w:r>
    </w:p>
    <w:p w:rsidR="00B7086D" w:rsidRDefault="00B7086D" w:rsidP="00B7086D">
      <w:pPr>
        <w:pStyle w:val="CodeBlock"/>
      </w:pPr>
      <w:r>
        <w:t xml:space="preserve">                          " x x a5 a4 a3 a2 a1 a0",</w:t>
      </w:r>
    </w:p>
    <w:p w:rsidR="00B7086D" w:rsidRDefault="00B7086D" w:rsidP="00B7086D">
      <w:pPr>
        <w:pStyle w:val="CodeBlock"/>
      </w:pPr>
      <w:r>
        <w:t xml:space="preserve">                          " i i i i i i i i";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Default="00B7086D" w:rsidP="00B7086D">
      <w:pPr>
        <w:pStyle w:val="CodeBlock"/>
      </w:pPr>
      <w:r>
        <w:t xml:space="preserve">        writepage       = " 0 1 0 0 1 1 0 0",</w:t>
      </w:r>
    </w:p>
    <w:p w:rsidR="00B7086D" w:rsidRDefault="00B7086D" w:rsidP="00B7086D">
      <w:pPr>
        <w:pStyle w:val="CodeBlock"/>
      </w:pPr>
      <w:r>
        <w:t xml:space="preserve">                          " 0 0 0 a12 a11 a10 a9 a8",</w:t>
      </w:r>
    </w:p>
    <w:p w:rsidR="00B7086D" w:rsidRDefault="00B7086D" w:rsidP="00B7086D">
      <w:pPr>
        <w:pStyle w:val="CodeBlock"/>
      </w:pPr>
      <w:r>
        <w:t xml:space="preserve">                          " a7 a6 x x x x x x",</w:t>
      </w:r>
    </w:p>
    <w:p w:rsidR="00B7086D" w:rsidRDefault="00B7086D" w:rsidP="00B7086D">
      <w:pPr>
        <w:pStyle w:val="CodeBlock"/>
      </w:pPr>
      <w:r>
        <w:t xml:space="preserve">                          "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mode        = 0x41;</w:t>
      </w:r>
    </w:p>
    <w:p w:rsidR="00B7086D" w:rsidRDefault="00B7086D" w:rsidP="00B7086D">
      <w:pPr>
        <w:pStyle w:val="CodeBlock"/>
      </w:pPr>
      <w:r>
        <w:t xml:space="preserve">        delay       = 6;</w:t>
      </w:r>
    </w:p>
    <w:p w:rsidR="00B7086D" w:rsidRDefault="00B7086D" w:rsidP="00B7086D">
      <w:pPr>
        <w:pStyle w:val="CodeBlock"/>
      </w:pPr>
      <w:r>
        <w:t xml:space="preserve">        blocksize   = 128;</w:t>
      </w:r>
    </w:p>
    <w:p w:rsidR="00B7086D" w:rsidRDefault="00B7086D" w:rsidP="00B7086D">
      <w:pPr>
        <w:pStyle w:val="CodeBlock"/>
      </w:pPr>
      <w:r>
        <w:t xml:space="preserve">        readsize    = 256;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0 0 0 0 0 0 0 0 0 0 0 0",</w:t>
      </w:r>
    </w:p>
    <w:p w:rsidR="00B7086D" w:rsidRDefault="00B7086D" w:rsidP="00B7086D">
      <w:pPr>
        <w:pStyle w:val="CodeBlock"/>
      </w:pPr>
      <w:r>
        <w:t xml:space="preserve">                          "x x x x x x x x o o o o o o o o";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1 1 0 0 1 0 1 0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x x x x i i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  <w:r>
        <w:t xml:space="preserve">    </w:t>
      </w: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1 0 0 0 0 0 0 0 1 0 0 0",</w:t>
      </w:r>
    </w:p>
    <w:p w:rsidR="00B7086D" w:rsidRDefault="00B7086D" w:rsidP="00B7086D">
      <w:pPr>
        <w:pStyle w:val="CodeBlock"/>
      </w:pPr>
      <w:r>
        <w:t xml:space="preserve">                          "x x x x x x x x o o o o o o o o";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1 1 0 0 1 0 1 0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x x x x i i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  <w:r>
        <w:t xml:space="preserve">    </w:t>
      </w:r>
    </w:p>
    <w:p w:rsidR="00B7086D" w:rsidRDefault="00B7086D" w:rsidP="00B7086D">
      <w:pPr>
        <w:pStyle w:val="CodeBlock"/>
      </w:pPr>
      <w:r>
        <w:lastRenderedPageBreak/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0 0 0 0 0 0 0 0 1 0 0 0",</w:t>
      </w:r>
    </w:p>
    <w:p w:rsidR="00B7086D" w:rsidRDefault="00B7086D" w:rsidP="00B7086D">
      <w:pPr>
        <w:pStyle w:val="CodeBlock"/>
      </w:pPr>
      <w:r>
        <w:t xml:space="preserve">                          "x x x x x x x x x x x x x o o o";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1 1 0 0 1 0 1 0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x x x x x x x x x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  <w:r>
        <w:t xml:space="preserve">    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1 0 0 0 0 0 0 0 0 0 0 0",</w:t>
      </w:r>
    </w:p>
    <w:p w:rsidR="00B7086D" w:rsidRDefault="00B7086D" w:rsidP="00B7086D">
      <w:pPr>
        <w:pStyle w:val="CodeBlock"/>
      </w:pPr>
      <w:r>
        <w:t xml:space="preserve">                          "x x x x x x x x x x o o o o o o";</w:t>
      </w:r>
    </w:p>
    <w:p w:rsidR="00B7086D" w:rsidRDefault="00B7086D" w:rsidP="00B7086D">
      <w:pPr>
        <w:pStyle w:val="CodeBlock"/>
      </w:pPr>
      <w:r>
        <w:t xml:space="preserve">        </w:t>
      </w:r>
    </w:p>
    <w:p w:rsidR="00B7086D" w:rsidRDefault="00B7086D" w:rsidP="00B7086D">
      <w:pPr>
        <w:pStyle w:val="CodeBlock"/>
      </w:pPr>
      <w:r>
        <w:t xml:space="preserve">        write           = "1 0 1 0 1 1 0 0 1 1 1 x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x x x x 1 1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  <w:r>
        <w:t xml:space="preserve">    </w:t>
      </w: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1 0 0 0 0 0 0 x x x x x",</w:t>
      </w:r>
    </w:p>
    <w:p w:rsidR="00B7086D" w:rsidRDefault="00B7086D" w:rsidP="00B7086D">
      <w:pPr>
        <w:pStyle w:val="CodeBlock"/>
      </w:pPr>
      <w:r>
        <w:t xml:space="preserve">                          "0 0 0 0 0 0 0 0 o o o o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  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0 1 1 0 0 0 0 0 0 0 x x x x x",</w:t>
      </w:r>
    </w:p>
    <w:p w:rsidR="00B7086D" w:rsidRDefault="00B7086D" w:rsidP="00B7086D">
      <w:pPr>
        <w:pStyle w:val="CodeBlock"/>
      </w:pPr>
      <w:r>
        <w:t xml:space="preserve">                          "x x x x x x a1 a0 o o o o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ATmega168P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"m168"</w:t>
      </w:r>
    </w:p>
    <w:p w:rsidR="00B7086D" w:rsidRDefault="00B7086D" w:rsidP="00B7086D">
      <w:pPr>
        <w:pStyle w:val="CodeBlock"/>
      </w:pPr>
      <w:r>
        <w:t xml:space="preserve">    id              = "m168p";</w:t>
      </w:r>
    </w:p>
    <w:p w:rsidR="00B7086D" w:rsidRDefault="00B7086D" w:rsidP="00B7086D">
      <w:pPr>
        <w:pStyle w:val="CodeBlock"/>
      </w:pPr>
      <w:r>
        <w:t xml:space="preserve">    desc            = "ATmega168P";</w:t>
      </w:r>
    </w:p>
    <w:p w:rsidR="00B7086D" w:rsidRDefault="00B7086D" w:rsidP="00B7086D">
      <w:pPr>
        <w:pStyle w:val="CodeBlock"/>
      </w:pPr>
      <w:r>
        <w:t xml:space="preserve">    signature       = 0x1e 0x94 0x0b;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ATtiny88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"t88";</w:t>
      </w:r>
    </w:p>
    <w:p w:rsidR="00B7086D" w:rsidRDefault="00B7086D" w:rsidP="00B7086D">
      <w:pPr>
        <w:pStyle w:val="CodeBlock"/>
      </w:pPr>
      <w:r>
        <w:t xml:space="preserve">    desc             = "ATtiny88";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0xB6, 0x01, 0x11;</w:t>
      </w:r>
    </w:p>
    <w:p w:rsidR="00B7086D" w:rsidRDefault="00B7086D" w:rsidP="00B7086D">
      <w:pPr>
        <w:pStyle w:val="CodeBlock"/>
      </w:pPr>
      <w:r>
        <w:t xml:space="preserve">     eeprom_instr  = 0xBD, 0xF2, 0xBD, 0xE1, 0xBB, 0xCF, 0xB4, 0x00,</w:t>
      </w:r>
    </w:p>
    <w:p w:rsidR="00B7086D" w:rsidRDefault="00B7086D" w:rsidP="00B7086D">
      <w:pPr>
        <w:pStyle w:val="CodeBlock"/>
      </w:pPr>
      <w:r>
        <w:tab/>
        <w:t xml:space="preserve">             0xBE, 0x01, 0xB6, 0x01, 0xBC, 0x00, 0xBB, 0xBF,</w:t>
      </w:r>
    </w:p>
    <w:p w:rsidR="00B7086D" w:rsidRDefault="00B7086D" w:rsidP="00B7086D">
      <w:pPr>
        <w:pStyle w:val="CodeBlock"/>
      </w:pPr>
      <w:r>
        <w:tab/>
        <w:t xml:space="preserve">             0x99, 0xF9, 0xBB, 0xAF;</w:t>
      </w:r>
    </w:p>
    <w:p w:rsidR="00B7086D" w:rsidRDefault="00B7086D" w:rsidP="00B7086D">
      <w:pPr>
        <w:pStyle w:val="CodeBlock"/>
      </w:pPr>
      <w:r>
        <w:t xml:space="preserve">    stk500_devcode   = 0x73;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   avr910_devcode   = 0x;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0x93 0x11;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0xc2;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size            = 64;</w:t>
      </w:r>
    </w:p>
    <w:p w:rsidR="00B7086D" w:rsidRDefault="00B7086D" w:rsidP="00B7086D">
      <w:pPr>
        <w:pStyle w:val="CodeBlock"/>
      </w:pPr>
      <w:r>
        <w:t xml:space="preserve">        min_write_delay = 3600;</w:t>
      </w:r>
    </w:p>
    <w:p w:rsidR="00B7086D" w:rsidRDefault="00B7086D" w:rsidP="00B7086D">
      <w:pPr>
        <w:pStyle w:val="CodeBlock"/>
      </w:pPr>
      <w:r>
        <w:t xml:space="preserve">        max_write_delay = 3600;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ab/>
        <w:t>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64;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lastRenderedPageBreak/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0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0 0 0 0 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 x x x x  x x x i";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 0  1  1   1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"0  0  0  0   0  0  0  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ATmega328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</w:r>
      <w:r>
        <w:tab/>
        <w:t>= "m328";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</w:r>
      <w:r>
        <w:tab/>
        <w:t>= "ATmega328";</w:t>
      </w:r>
    </w:p>
    <w:p w:rsidR="00B7086D" w:rsidRDefault="00B7086D" w:rsidP="00B7086D">
      <w:pPr>
        <w:pStyle w:val="CodeBlock"/>
      </w:pPr>
      <w:r>
        <w:t xml:space="preserve">    has_debugwire</w:t>
      </w:r>
      <w:r>
        <w:tab/>
        <w:t>= yes;</w:t>
      </w:r>
    </w:p>
    <w:p w:rsidR="00B7086D" w:rsidRDefault="00B7086D" w:rsidP="00B7086D">
      <w:pPr>
        <w:pStyle w:val="CodeBlock"/>
      </w:pPr>
      <w:r>
        <w:t xml:space="preserve">    flash_instr</w:t>
      </w:r>
      <w:r>
        <w:tab/>
      </w:r>
      <w:r>
        <w:tab/>
        <w:t>= 0xB6, 0x01, 0x11;</w:t>
      </w:r>
    </w:p>
    <w:p w:rsidR="00B7086D" w:rsidRDefault="00B7086D" w:rsidP="00B7086D">
      <w:pPr>
        <w:pStyle w:val="CodeBlock"/>
      </w:pPr>
      <w:r>
        <w:t xml:space="preserve">    eeprom_instr</w:t>
      </w:r>
      <w:r>
        <w:tab/>
        <w:t>= 0xBD, 0xF2, 0xBD, 0xE1, 0xBB, 0xCF, 0xB4, 0x00,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0xBE, 0x01, 0xB6, 0x01, 0xBC, 0x00, 0xBB, 0xBF,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0x99, 0xF9, 0xBB, 0xAF;</w:t>
      </w:r>
    </w:p>
    <w:p w:rsidR="00B7086D" w:rsidRDefault="00B7086D" w:rsidP="00B7086D">
      <w:pPr>
        <w:pStyle w:val="CodeBlock"/>
      </w:pPr>
      <w:r>
        <w:t xml:space="preserve">    stk500_devcode</w:t>
      </w:r>
      <w:r>
        <w:tab/>
        <w:t>= 0x86;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# avr910_devcode</w:t>
      </w:r>
      <w:r w:rsidRPr="00B7086D">
        <w:rPr>
          <w:lang w:val="sv-SE"/>
        </w:rPr>
        <w:tab/>
        <w:t>= 0x;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0x1e 0x95 0x14;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</w:t>
      </w:r>
      <w:r>
        <w:tab/>
      </w:r>
      <w:r>
        <w:tab/>
      </w:r>
      <w:r>
        <w:tab/>
        <w:t>= 0xc2;</w:t>
      </w:r>
    </w:p>
    <w:p w:rsidR="00B7086D" w:rsidRDefault="00B7086D" w:rsidP="00B7086D">
      <w:pPr>
        <w:pStyle w:val="CodeBlock"/>
      </w:pPr>
      <w:r>
        <w:t xml:space="preserve">    chip_erase_delay</w:t>
      </w:r>
      <w:r>
        <w:tab/>
        <w:t>= 9000;</w:t>
      </w:r>
    </w:p>
    <w:p w:rsidR="00B7086D" w:rsidRDefault="00B7086D" w:rsidP="00B7086D">
      <w:pPr>
        <w:pStyle w:val="CodeBlock"/>
      </w:pPr>
      <w:r>
        <w:t xml:space="preserve">    pgm_enable = "1 0 1 0 1 1 0 0 0 1 0 1 0 0 1 1",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"x x x x x x x x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= "1 0 1 0 1 1 0 0 1 0 0 x x x x x",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"x x x x x x x x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=</w:t>
      </w:r>
    </w:p>
    <w:p w:rsidR="00B7086D" w:rsidRDefault="00B7086D" w:rsidP="00B7086D">
      <w:pPr>
        <w:pStyle w:val="CodeBlock"/>
      </w:pPr>
      <w:r>
        <w:tab/>
        <w:t>0x0E, 0x1E, 0x0F, 0x1F, 0x2E, 0x3E, 0x2F, 0x3F,</w:t>
      </w:r>
    </w:p>
    <w:p w:rsidR="00B7086D" w:rsidRDefault="00B7086D" w:rsidP="00B7086D">
      <w:pPr>
        <w:pStyle w:val="CodeBlock"/>
      </w:pPr>
      <w:r>
        <w:tab/>
        <w:t>0x4E, 0x5E, 0x4F, 0x5F, 0x6E, 0x7E, 0x6F, 0x7F,</w:t>
      </w:r>
    </w:p>
    <w:p w:rsidR="00B7086D" w:rsidRDefault="00B7086D" w:rsidP="00B7086D">
      <w:pPr>
        <w:pStyle w:val="CodeBlock"/>
      </w:pPr>
      <w:r>
        <w:tab/>
        <w:t>0x66, 0x76, 0x67, 0x77, 0x6A, 0x7A, 0x6B, 0x7B,</w:t>
      </w:r>
    </w:p>
    <w:p w:rsidR="00B7086D" w:rsidRDefault="00B7086D" w:rsidP="00B7086D">
      <w:pPr>
        <w:pStyle w:val="CodeBlock"/>
      </w:pPr>
      <w:r>
        <w:tab/>
        <w:t>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</w:t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progmodedelay</w:t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latchcycles</w:t>
      </w:r>
      <w:r>
        <w:tab/>
      </w:r>
      <w:r>
        <w:tab/>
        <w:t>= 5;</w:t>
      </w:r>
    </w:p>
    <w:p w:rsidR="00B7086D" w:rsidRDefault="00B7086D" w:rsidP="00B7086D">
      <w:pPr>
        <w:pStyle w:val="CodeBlock"/>
      </w:pPr>
      <w:r>
        <w:t xml:space="preserve">    togglevtg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poweroffdelay</w:t>
      </w:r>
      <w:r>
        <w:tab/>
        <w:t>= 15;</w:t>
      </w:r>
    </w:p>
    <w:p w:rsidR="00B7086D" w:rsidRDefault="00B7086D" w:rsidP="00B7086D">
      <w:pPr>
        <w:pStyle w:val="CodeBlock"/>
      </w:pPr>
      <w:r>
        <w:lastRenderedPageBreak/>
        <w:t xml:space="preserve">    resetdelayms</w:t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resetdelayus</w:t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hvleavestabdelay</w:t>
      </w:r>
      <w:r>
        <w:tab/>
        <w:t>= 15;</w:t>
      </w:r>
    </w:p>
    <w:p w:rsidR="00B7086D" w:rsidRDefault="00B7086D" w:rsidP="00B7086D">
      <w:pPr>
        <w:pStyle w:val="CodeBlock"/>
      </w:pPr>
      <w:r>
        <w:t xml:space="preserve">    resetdelay</w:t>
      </w:r>
      <w:r>
        <w:tab/>
      </w:r>
      <w:r>
        <w:tab/>
        <w:t>= 15;</w:t>
      </w:r>
    </w:p>
    <w:p w:rsidR="00B7086D" w:rsidRDefault="00B7086D" w:rsidP="00B7086D">
      <w:pPr>
        <w:pStyle w:val="CodeBlock"/>
      </w:pPr>
      <w:r>
        <w:t xml:space="preserve">    chiperasepulsewidth</w:t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ab/>
        <w:t>paged</w:t>
      </w:r>
      <w:r>
        <w:tab/>
      </w:r>
      <w:r>
        <w:tab/>
        <w:t>= no;</w:t>
      </w:r>
    </w:p>
    <w:p w:rsidR="00B7086D" w:rsidRDefault="00B7086D" w:rsidP="00B7086D">
      <w:pPr>
        <w:pStyle w:val="CodeBlock"/>
      </w:pPr>
      <w:r>
        <w:tab/>
        <w:t>page_size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1024;</w:t>
      </w:r>
    </w:p>
    <w:p w:rsidR="00B7086D" w:rsidRDefault="00B7086D" w:rsidP="00B7086D">
      <w:pPr>
        <w:pStyle w:val="CodeBlock"/>
      </w:pPr>
      <w:r>
        <w:tab/>
        <w:t>min_write_delay = 3600;</w:t>
      </w:r>
    </w:p>
    <w:p w:rsidR="00B7086D" w:rsidRDefault="00B7086D" w:rsidP="00B7086D">
      <w:pPr>
        <w:pStyle w:val="CodeBlock"/>
      </w:pPr>
      <w:r>
        <w:tab/>
        <w:t>max_write_delay = 3600;</w:t>
      </w:r>
    </w:p>
    <w:p w:rsidR="00B7086D" w:rsidRDefault="00B7086D" w:rsidP="00B7086D">
      <w:pPr>
        <w:pStyle w:val="CodeBlock"/>
      </w:pPr>
      <w:r>
        <w:tab/>
        <w:t>readback_p1</w:t>
      </w:r>
      <w:r>
        <w:tab/>
        <w:t>= 0xff;</w:t>
      </w:r>
    </w:p>
    <w:p w:rsidR="00B7086D" w:rsidRDefault="00B7086D" w:rsidP="00B7086D">
      <w:pPr>
        <w:pStyle w:val="CodeBlock"/>
      </w:pPr>
      <w:r>
        <w:tab/>
        <w:t>readback_p2</w:t>
      </w:r>
      <w:r>
        <w:tab/>
        <w:t>= 0xff;</w:t>
      </w:r>
    </w:p>
    <w:p w:rsidR="00B7086D" w:rsidRDefault="00B7086D" w:rsidP="00B7086D">
      <w:pPr>
        <w:pStyle w:val="CodeBlock"/>
      </w:pPr>
      <w:r>
        <w:tab/>
        <w:t>read = " 1 0 1 0 0 0 0 0",</w:t>
      </w:r>
    </w:p>
    <w:p w:rsidR="00B7086D" w:rsidRDefault="00B7086D" w:rsidP="00B7086D">
      <w:pPr>
        <w:pStyle w:val="CodeBlock"/>
      </w:pPr>
      <w:r>
        <w:tab/>
        <w:t xml:space="preserve">       " 0 0 0 x x x a9 a8",</w:t>
      </w:r>
    </w:p>
    <w:p w:rsidR="00B7086D" w:rsidRDefault="00B7086D" w:rsidP="00B7086D">
      <w:pPr>
        <w:pStyle w:val="CodeBlock"/>
      </w:pPr>
      <w:r>
        <w:tab/>
        <w:t xml:space="preserve">       " a7 a6 a5 a4 a3 a2 a1 a0",</w:t>
      </w:r>
    </w:p>
    <w:p w:rsidR="00B7086D" w:rsidRDefault="00B7086D" w:rsidP="00B7086D">
      <w:pPr>
        <w:pStyle w:val="CodeBlock"/>
      </w:pPr>
      <w:r>
        <w:tab/>
        <w:t xml:space="preserve">       " o o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= " 1 1 0 0 0 0 0 0",</w:t>
      </w:r>
    </w:p>
    <w:p w:rsidR="00B7086D" w:rsidRDefault="00B7086D" w:rsidP="00B7086D">
      <w:pPr>
        <w:pStyle w:val="CodeBlock"/>
      </w:pPr>
      <w:r>
        <w:tab/>
        <w:t xml:space="preserve">      </w:t>
      </w:r>
      <w:r>
        <w:tab/>
        <w:t>" 0 0 0 x x x a9 a8",</w:t>
      </w:r>
    </w:p>
    <w:p w:rsidR="00B7086D" w:rsidRDefault="00B7086D" w:rsidP="00B7086D">
      <w:pPr>
        <w:pStyle w:val="CodeBlock"/>
      </w:pPr>
      <w:r>
        <w:tab/>
      </w:r>
      <w:r>
        <w:tab/>
        <w:t>" a7 a6 a5 a4 a3 a2 a1 a0",</w:t>
      </w:r>
    </w:p>
    <w:p w:rsidR="00B7086D" w:rsidRDefault="00B7086D" w:rsidP="00B7086D">
      <w:pPr>
        <w:pStyle w:val="CodeBlock"/>
      </w:pPr>
      <w:r>
        <w:tab/>
      </w:r>
      <w:r>
        <w:tab/>
        <w:t>" i i i i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 = " 1 1 0 0 0 0 0 1",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  " 0 0 0 0 0 0 0 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  " 0 0 0 0 0 0 a1 a0",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  " i i i i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 = " 1 1 0 0 0 0 1 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" 0 0 x x x x a9 a8",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" a7 a6 a5 a4 a3 a2 0 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"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ab/>
        <w:t>paged</w:t>
      </w:r>
      <w:r>
        <w:tab/>
      </w:r>
      <w:r>
        <w:tab/>
        <w:t>= yes;</w:t>
      </w:r>
    </w:p>
    <w:p w:rsidR="00B7086D" w:rsidRDefault="00B7086D" w:rsidP="00B7086D">
      <w:pPr>
        <w:pStyle w:val="CodeBlock"/>
      </w:pPr>
      <w:r>
        <w:tab/>
        <w:t>size</w:t>
      </w:r>
      <w:r>
        <w:tab/>
      </w:r>
      <w:r>
        <w:tab/>
        <w:t>= 32768;</w:t>
      </w:r>
    </w:p>
    <w:p w:rsidR="00B7086D" w:rsidRDefault="00B7086D" w:rsidP="00B7086D">
      <w:pPr>
        <w:pStyle w:val="CodeBlock"/>
      </w:pPr>
      <w:r>
        <w:tab/>
        <w:t>page_size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num_pages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min_write_delay = 4500;</w:t>
      </w:r>
    </w:p>
    <w:p w:rsidR="00B7086D" w:rsidRDefault="00B7086D" w:rsidP="00B7086D">
      <w:pPr>
        <w:pStyle w:val="CodeBlock"/>
      </w:pPr>
      <w:r>
        <w:tab/>
        <w:t>max_write_delay = 4500;</w:t>
      </w:r>
    </w:p>
    <w:p w:rsidR="00B7086D" w:rsidRDefault="00B7086D" w:rsidP="00B7086D">
      <w:pPr>
        <w:pStyle w:val="CodeBlock"/>
      </w:pPr>
      <w:r>
        <w:tab/>
        <w:t>readback_p1</w:t>
      </w:r>
      <w:r>
        <w:tab/>
        <w:t>= 0xff;</w:t>
      </w:r>
    </w:p>
    <w:p w:rsidR="00B7086D" w:rsidRDefault="00B7086D" w:rsidP="00B7086D">
      <w:pPr>
        <w:pStyle w:val="CodeBlock"/>
      </w:pPr>
      <w:r>
        <w:tab/>
        <w:t>readback_p2</w:t>
      </w:r>
      <w:r>
        <w:tab/>
        <w:t>= 0xff;</w:t>
      </w:r>
    </w:p>
    <w:p w:rsidR="00B7086D" w:rsidRDefault="00B7086D" w:rsidP="00B7086D">
      <w:pPr>
        <w:pStyle w:val="CodeBlock"/>
      </w:pPr>
      <w:r>
        <w:tab/>
        <w:t>read_lo = " 0 0 1 0 0 0 0 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" 0 0 a13 a12 a11 a10 a9 a8",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" a7 a6 a5 a4 a3 a2 a1 a0",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" o o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read_hi = " 0 0 1 0 1 0 0 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" 0 0 a13 a12 a11 a10 a9 a8",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" a7 a6 a5 a4 a3 a2 a1 a0",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" o o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 = " 0 1 0 0 0 0 0 0",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  " 0 0 0 x x x x x",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  " x x a5 a4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  <w:t xml:space="preserve">      </w:t>
      </w:r>
      <w:r w:rsidRPr="00B7086D">
        <w:rPr>
          <w:lang w:val="sv-SE"/>
        </w:rPr>
        <w:t>" i i i i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loadpage_hi = " 0 1 0 0 1 0 0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    </w:t>
      </w:r>
      <w:r>
        <w:t>" 0 0 0 x x x x x",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  " x x a5 a4 a3 a2 a1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  <w:t xml:space="preserve">      </w:t>
      </w:r>
      <w:r w:rsidRPr="00B7086D">
        <w:rPr>
          <w:lang w:val="sv-SE"/>
        </w:rPr>
        <w:t>" i i i i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 = " 0 1 0 0 1 1 0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  </w:t>
      </w:r>
      <w:r>
        <w:t>" 0 0 a13 a12 a11 a10 a9 a8",</w:t>
      </w:r>
    </w:p>
    <w:p w:rsidR="00B7086D" w:rsidRDefault="00B7086D" w:rsidP="00B7086D">
      <w:pPr>
        <w:pStyle w:val="CodeBlock"/>
      </w:pPr>
      <w:r>
        <w:tab/>
      </w:r>
      <w:r>
        <w:tab/>
        <w:t xml:space="preserve">    " a7 a6 x x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  <w:t xml:space="preserve">    </w:t>
      </w:r>
      <w:r w:rsidRPr="00B7086D">
        <w:rPr>
          <w:lang w:val="sv-SE"/>
        </w:rPr>
        <w:t>" x x x x x x x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ab/>
        <w:t>size = 1;</w:t>
      </w:r>
    </w:p>
    <w:p w:rsidR="00B7086D" w:rsidRDefault="00B7086D" w:rsidP="00B7086D">
      <w:pPr>
        <w:pStyle w:val="CodeBlock"/>
      </w:pPr>
      <w:r>
        <w:tab/>
        <w:t>min_write_delay = 4500;</w:t>
      </w:r>
    </w:p>
    <w:p w:rsidR="00B7086D" w:rsidRDefault="00B7086D" w:rsidP="00B7086D">
      <w:pPr>
        <w:pStyle w:val="CodeBlock"/>
      </w:pPr>
      <w:r>
        <w:tab/>
        <w:t>max_write_delay = 4500;</w:t>
      </w:r>
    </w:p>
    <w:p w:rsidR="00B7086D" w:rsidRDefault="00B7086D" w:rsidP="00B7086D">
      <w:pPr>
        <w:pStyle w:val="CodeBlock"/>
      </w:pPr>
      <w:r>
        <w:tab/>
        <w:t>read = "0 1 0 1 0 0 0 0 0 0 0 0 0 0 0 0",</w:t>
      </w:r>
    </w:p>
    <w:p w:rsidR="00B7086D" w:rsidRDefault="00B7086D" w:rsidP="00B7086D">
      <w:pPr>
        <w:pStyle w:val="CodeBlock"/>
      </w:pPr>
      <w:r>
        <w:tab/>
        <w:t xml:space="preserve">       "x x x x x x x x o o o o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 w:rsidRPr="00B7086D">
        <w:rPr>
          <w:lang w:val="sv-SE"/>
        </w:rPr>
        <w:t>write = "1 0 1 0 1 1 0 0 1 0 1 0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 xml:space="preserve">      </w:t>
      </w:r>
      <w:r w:rsidRPr="00B7086D">
        <w:rPr>
          <w:lang w:val="sv-SE"/>
        </w:rPr>
        <w:tab/>
        <w:t>"x x x x x x x x i i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ab/>
        <w:t>size = 1;</w:t>
      </w:r>
    </w:p>
    <w:p w:rsidR="00B7086D" w:rsidRDefault="00B7086D" w:rsidP="00B7086D">
      <w:pPr>
        <w:pStyle w:val="CodeBlock"/>
      </w:pPr>
      <w:r>
        <w:tab/>
        <w:t>min_write_delay = 4500;</w:t>
      </w:r>
    </w:p>
    <w:p w:rsidR="00B7086D" w:rsidRDefault="00B7086D" w:rsidP="00B7086D">
      <w:pPr>
        <w:pStyle w:val="CodeBlock"/>
      </w:pPr>
      <w:r>
        <w:tab/>
        <w:t>max_write_delay = 4500;</w:t>
      </w:r>
    </w:p>
    <w:p w:rsidR="00B7086D" w:rsidRDefault="00B7086D" w:rsidP="00B7086D">
      <w:pPr>
        <w:pStyle w:val="CodeBlock"/>
      </w:pPr>
      <w:r>
        <w:tab/>
        <w:t>read = "0 1 0 1 1 0 0 0 0 0 0 0 1 0 0 0",</w:t>
      </w:r>
    </w:p>
    <w:p w:rsidR="00B7086D" w:rsidRDefault="00B7086D" w:rsidP="00B7086D">
      <w:pPr>
        <w:pStyle w:val="CodeBlock"/>
      </w:pPr>
      <w:r>
        <w:tab/>
        <w:t xml:space="preserve">       "x x x x x x x x o o o o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 w:rsidRPr="00B7086D">
        <w:rPr>
          <w:lang w:val="sv-SE"/>
        </w:rPr>
        <w:t>write = "1 0 1 0 1 1 0 0 1 0 1 0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 xml:space="preserve">      </w:t>
      </w:r>
      <w:r w:rsidRPr="00B7086D">
        <w:rPr>
          <w:lang w:val="sv-SE"/>
        </w:rPr>
        <w:tab/>
        <w:t>"x x x x x x x x i i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ab/>
        <w:t>size = 1;</w:t>
      </w:r>
    </w:p>
    <w:p w:rsidR="00B7086D" w:rsidRDefault="00B7086D" w:rsidP="00B7086D">
      <w:pPr>
        <w:pStyle w:val="CodeBlock"/>
      </w:pPr>
      <w:r>
        <w:tab/>
        <w:t>min_write_delay = 4500;</w:t>
      </w:r>
    </w:p>
    <w:p w:rsidR="00B7086D" w:rsidRDefault="00B7086D" w:rsidP="00B7086D">
      <w:pPr>
        <w:pStyle w:val="CodeBlock"/>
      </w:pPr>
      <w:r>
        <w:tab/>
        <w:t>max_write_delay = 4500;</w:t>
      </w:r>
    </w:p>
    <w:p w:rsidR="00B7086D" w:rsidRDefault="00B7086D" w:rsidP="00B7086D">
      <w:pPr>
        <w:pStyle w:val="CodeBlock"/>
      </w:pPr>
      <w:r>
        <w:tab/>
        <w:t>read = "0 1 0 1 0 0 0 0 0 0 0 0 1 0 0 0",</w:t>
      </w:r>
    </w:p>
    <w:p w:rsidR="00B7086D" w:rsidRDefault="00B7086D" w:rsidP="00B7086D">
      <w:pPr>
        <w:pStyle w:val="CodeBlock"/>
      </w:pPr>
      <w:r>
        <w:tab/>
        <w:t xml:space="preserve">       "x x x x x x x x x x x x x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 w:rsidRPr="00B7086D">
        <w:rPr>
          <w:lang w:val="sv-SE"/>
        </w:rPr>
        <w:t>write = "1 0 1 0 1 1 0 0 1 0 1 0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 xml:space="preserve">      </w:t>
      </w:r>
      <w:r w:rsidRPr="00B7086D">
        <w:rPr>
          <w:lang w:val="sv-SE"/>
        </w:rPr>
        <w:tab/>
        <w:t>"x x x x x x x x x x x x x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ab/>
        <w:t>size = 1;</w:t>
      </w:r>
    </w:p>
    <w:p w:rsidR="00B7086D" w:rsidRDefault="00B7086D" w:rsidP="00B7086D">
      <w:pPr>
        <w:pStyle w:val="CodeBlock"/>
      </w:pPr>
      <w:r>
        <w:tab/>
        <w:t>min_write_delay = 4500;</w:t>
      </w:r>
    </w:p>
    <w:p w:rsidR="00B7086D" w:rsidRDefault="00B7086D" w:rsidP="00B7086D">
      <w:pPr>
        <w:pStyle w:val="CodeBlock"/>
      </w:pPr>
      <w:r>
        <w:tab/>
        <w:t>max_write_delay = 4500;</w:t>
      </w:r>
    </w:p>
    <w:p w:rsidR="00B7086D" w:rsidRDefault="00B7086D" w:rsidP="00B7086D">
      <w:pPr>
        <w:pStyle w:val="CodeBlock"/>
      </w:pPr>
      <w:r>
        <w:tab/>
        <w:t>read = "0 1 0 1 1 0 0 0 0 0 0 0 0 0 0 0",</w:t>
      </w:r>
    </w:p>
    <w:p w:rsidR="00B7086D" w:rsidRDefault="00B7086D" w:rsidP="00B7086D">
      <w:pPr>
        <w:pStyle w:val="CodeBlock"/>
      </w:pPr>
      <w:r>
        <w:tab/>
        <w:t xml:space="preserve">       "x x x x x x x x x x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 = "1 0 1 0 1 1 0 0 1 1 1 x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  <w:t xml:space="preserve">      </w:t>
      </w:r>
      <w:r>
        <w:tab/>
      </w:r>
      <w:r w:rsidRPr="00B7086D">
        <w:rPr>
          <w:lang w:val="sv-SE"/>
        </w:rPr>
        <w:t>"x x x x x x x x 1 1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ab/>
        <w:t>size = 1;</w:t>
      </w:r>
    </w:p>
    <w:p w:rsidR="00B7086D" w:rsidRDefault="00B7086D" w:rsidP="00B7086D">
      <w:pPr>
        <w:pStyle w:val="CodeBlock"/>
      </w:pPr>
      <w:r>
        <w:tab/>
        <w:t>read = "0 0 1 1 1 0 0 0 0 0 0 x x x x x",</w:t>
      </w:r>
    </w:p>
    <w:p w:rsidR="00B7086D" w:rsidRDefault="00B7086D" w:rsidP="00B7086D">
      <w:pPr>
        <w:pStyle w:val="CodeBlock"/>
      </w:pPr>
      <w:r>
        <w:tab/>
        <w:t xml:space="preserve">       "0 0 0 0 0 0 0 0 o o o o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ab/>
        <w:t>size = 3;</w:t>
      </w:r>
    </w:p>
    <w:p w:rsidR="00B7086D" w:rsidRDefault="00B7086D" w:rsidP="00B7086D">
      <w:pPr>
        <w:pStyle w:val="CodeBlock"/>
      </w:pPr>
      <w:r>
        <w:lastRenderedPageBreak/>
        <w:tab/>
        <w:t>read = "0 0 1 1 0 0 0 0 0 0 0 x x x x x",</w:t>
      </w:r>
    </w:p>
    <w:p w:rsidR="00B7086D" w:rsidRDefault="00B7086D" w:rsidP="00B7086D">
      <w:pPr>
        <w:pStyle w:val="CodeBlock"/>
      </w:pPr>
      <w:r>
        <w:tab/>
        <w:t xml:space="preserve">       "x x x x x x a1 a0 o o o o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"m328"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</w:r>
      <w:r>
        <w:tab/>
        <w:t>= "m328p";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</w:r>
      <w:r>
        <w:tab/>
        <w:t>= "ATmega328P";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</w:r>
      <w:r>
        <w:tab/>
        <w:t>= 0x1e 0x95 0x0F;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ATtiny2313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"t2313";</w:t>
      </w:r>
    </w:p>
    <w:p w:rsidR="00B7086D" w:rsidRDefault="00B7086D" w:rsidP="00B7086D">
      <w:pPr>
        <w:pStyle w:val="CodeBlock"/>
      </w:pPr>
      <w:r>
        <w:t xml:space="preserve">     desc          = "ATtiny2313";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0xB2, 0x0F, 0x1F;</w:t>
      </w:r>
    </w:p>
    <w:p w:rsidR="00B7086D" w:rsidRDefault="00B7086D" w:rsidP="00B7086D">
      <w:pPr>
        <w:pStyle w:val="CodeBlock"/>
      </w:pPr>
      <w:r>
        <w:t xml:space="preserve">     eeprom_instr  = 0xBB, 0xFE,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0xBA, 0x0F, 0xB2, 0x0F,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 xml:space="preserve">     stk500_devcode   = 0x23;</w:t>
      </w:r>
    </w:p>
    <w:p w:rsidR="00B7086D" w:rsidRDefault="00B7086D" w:rsidP="00B7086D">
      <w:pPr>
        <w:pStyle w:val="CodeBlock"/>
      </w:pPr>
      <w:r>
        <w:t>##   Use the ATtiny26 devcode:</w:t>
      </w:r>
    </w:p>
    <w:p w:rsidR="00B7086D" w:rsidRDefault="00B7086D" w:rsidP="00B7086D">
      <w:pPr>
        <w:pStyle w:val="CodeBlock"/>
      </w:pPr>
      <w:r>
        <w:t xml:space="preserve">     avr910_devcode   = 0x5e;</w:t>
      </w:r>
    </w:p>
    <w:p w:rsidR="00B7086D" w:rsidRDefault="00B7086D" w:rsidP="00B7086D">
      <w:pPr>
        <w:pStyle w:val="CodeBlock"/>
      </w:pPr>
      <w:r>
        <w:t xml:space="preserve">     signature        = 0x1e 0x91 0x0a;</w:t>
      </w:r>
    </w:p>
    <w:p w:rsidR="00B7086D" w:rsidRDefault="00B7086D" w:rsidP="00B7086D">
      <w:pPr>
        <w:pStyle w:val="CodeBlock"/>
      </w:pPr>
      <w:r>
        <w:t xml:space="preserve">     pagel            = 0xD4;</w:t>
      </w:r>
    </w:p>
    <w:p w:rsidR="00B7086D" w:rsidRDefault="00B7086D" w:rsidP="00B7086D">
      <w:pPr>
        <w:pStyle w:val="CodeBlock"/>
      </w:pPr>
      <w:r>
        <w:t xml:space="preserve">     bs2              = 0xD6;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9000;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0x0E, 0x1E, 0x2E, 0x3E, 0x2E, 0x3E,</w:t>
      </w:r>
    </w:p>
    <w:p w:rsidR="00B7086D" w:rsidRDefault="00B7086D" w:rsidP="00B7086D">
      <w:pPr>
        <w:pStyle w:val="CodeBlock"/>
      </w:pPr>
      <w:r>
        <w:t xml:space="preserve">        0x4E, 0x5E, 0x4E, 0x5E, 0x6E, 0x7E, 0x6E, 0x7E,</w:t>
      </w:r>
    </w:p>
    <w:p w:rsidR="00B7086D" w:rsidRDefault="00B7086D" w:rsidP="00B7086D">
      <w:pPr>
        <w:pStyle w:val="CodeBlock"/>
      </w:pPr>
      <w:r>
        <w:t xml:space="preserve">        0x26, 0x36, 0x66, 0x76, 0x2A, 0x3A, 0x6A, 0x7A,</w:t>
      </w:r>
    </w:p>
    <w:p w:rsidR="00B7086D" w:rsidRDefault="00B7086D" w:rsidP="00B7086D">
      <w:pPr>
        <w:pStyle w:val="CodeBlock"/>
      </w:pPr>
      <w:r>
        <w:t xml:space="preserve">        0x2E,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128;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"x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"x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2048;</w:t>
      </w:r>
    </w:p>
    <w:p w:rsidR="00B7086D" w:rsidRDefault="00B7086D" w:rsidP="00B7086D">
      <w:pPr>
        <w:pStyle w:val="CodeBlock"/>
      </w:pPr>
      <w:r>
        <w:t xml:space="preserve">         page_size       = 32;</w:t>
      </w:r>
    </w:p>
    <w:p w:rsidR="00B7086D" w:rsidRDefault="00B7086D" w:rsidP="00B7086D">
      <w:pPr>
        <w:pStyle w:val="CodeBlock"/>
      </w:pPr>
      <w:r>
        <w:t xml:space="preserve">         num_pages       = 64;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 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 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information in the data sheet of April/2004 is wrong, this works:</w:t>
      </w: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 x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information in the data sheet of April/2004 is wrong, this works:</w:t>
      </w:r>
    </w:p>
    <w:p w:rsidR="00B7086D" w:rsidRDefault="00B7086D" w:rsidP="00B7086D">
      <w:pPr>
        <w:pStyle w:val="CodeBlock"/>
      </w:pPr>
      <w: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 x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The information in the data sheet of April/2004 is wrong, this works:</w:t>
      </w:r>
    </w:p>
    <w:p w:rsidR="00B7086D" w:rsidRDefault="00B7086D" w:rsidP="00B7086D">
      <w:pPr>
        <w:pStyle w:val="CodeBlock"/>
      </w:pPr>
      <w:r>
        <w:t xml:space="preserve">         writepage       = "  0  1  0  0   1  1  0  0",</w:t>
      </w:r>
    </w:p>
    <w:p w:rsidR="00B7086D" w:rsidRDefault="00B7086D" w:rsidP="00B7086D">
      <w:pPr>
        <w:pStyle w:val="CodeBlock"/>
      </w:pPr>
      <w:r>
        <w:t xml:space="preserve">                           "  0  0  0  0   0  0 a9 a8",</w:t>
      </w:r>
    </w:p>
    <w:p w:rsidR="00B7086D" w:rsidRDefault="00B7086D" w:rsidP="00B7086D">
      <w:pPr>
        <w:pStyle w:val="CodeBlock"/>
      </w:pPr>
      <w:r>
        <w:t xml:space="preserve">                           " a7 a6 a5 a4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lastRenderedPageBreak/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ATtiny2313 has Signature Bytes: 0x1E 0x91 0x0A.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</w:t>
      </w:r>
      <w:r>
        <w:t>read           = "0 1 0 1  1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x x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># The Tiny2313 has calibration data for both 4 MHz and 8 MHz.</w:t>
      </w:r>
    </w:p>
    <w:p w:rsidR="00B7086D" w:rsidRDefault="00B7086D" w:rsidP="00B7086D">
      <w:pPr>
        <w:pStyle w:val="CodeBlock"/>
      </w:pPr>
      <w:r>
        <w:t># The information in the data sheet of April/2004 is wrong, this works: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2;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ATtiny4313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"t4313";</w:t>
      </w:r>
    </w:p>
    <w:p w:rsidR="00B7086D" w:rsidRDefault="00B7086D" w:rsidP="00B7086D">
      <w:pPr>
        <w:pStyle w:val="CodeBlock"/>
      </w:pPr>
      <w:r>
        <w:t xml:space="preserve">     desc          = "ATtiny4313";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lastRenderedPageBreak/>
        <w:t xml:space="preserve">     flash_instr   = 0xB2, 0x0F, 0x1F;</w:t>
      </w:r>
    </w:p>
    <w:p w:rsidR="00B7086D" w:rsidRDefault="00B7086D" w:rsidP="00B7086D">
      <w:pPr>
        <w:pStyle w:val="CodeBlock"/>
      </w:pPr>
      <w:r>
        <w:t xml:space="preserve">     eeprom_instr  = 0xBB, 0xFE,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0xBA, 0x0F, 0xB2, 0x0F,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 xml:space="preserve">     stk500_devcode   = 0x23;</w:t>
      </w:r>
    </w:p>
    <w:p w:rsidR="00B7086D" w:rsidRDefault="00B7086D" w:rsidP="00B7086D">
      <w:pPr>
        <w:pStyle w:val="CodeBlock"/>
      </w:pPr>
      <w:r>
        <w:t>##   Use the ATtiny26 devcode:</w:t>
      </w:r>
    </w:p>
    <w:p w:rsidR="00B7086D" w:rsidRDefault="00B7086D" w:rsidP="00B7086D">
      <w:pPr>
        <w:pStyle w:val="CodeBlock"/>
      </w:pPr>
      <w:r>
        <w:t xml:space="preserve">     avr910_devcode   = 0x5e;</w:t>
      </w:r>
    </w:p>
    <w:p w:rsidR="00B7086D" w:rsidRDefault="00B7086D" w:rsidP="00B7086D">
      <w:pPr>
        <w:pStyle w:val="CodeBlock"/>
      </w:pPr>
      <w:r>
        <w:t xml:space="preserve">     signature        = 0x1e 0x92 0x0d;</w:t>
      </w:r>
    </w:p>
    <w:p w:rsidR="00B7086D" w:rsidRDefault="00B7086D" w:rsidP="00B7086D">
      <w:pPr>
        <w:pStyle w:val="CodeBlock"/>
      </w:pPr>
      <w:r>
        <w:t xml:space="preserve">     pagel            = 0xD4;</w:t>
      </w:r>
    </w:p>
    <w:p w:rsidR="00B7086D" w:rsidRDefault="00B7086D" w:rsidP="00B7086D">
      <w:pPr>
        <w:pStyle w:val="CodeBlock"/>
      </w:pPr>
      <w:r>
        <w:t xml:space="preserve">     bs2              = 0xD6;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9000;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0x0E, 0x1E, 0x2E, 0x3E, 0x2E, 0x3E,</w:t>
      </w:r>
    </w:p>
    <w:p w:rsidR="00B7086D" w:rsidRDefault="00B7086D" w:rsidP="00B7086D">
      <w:pPr>
        <w:pStyle w:val="CodeBlock"/>
      </w:pPr>
      <w:r>
        <w:t xml:space="preserve">        0x4E, 0x5E, 0x4E, 0x5E, 0x6E, 0x7E, 0x6E, 0x7E,</w:t>
      </w:r>
    </w:p>
    <w:p w:rsidR="00B7086D" w:rsidRDefault="00B7086D" w:rsidP="00B7086D">
      <w:pPr>
        <w:pStyle w:val="CodeBlock"/>
      </w:pPr>
      <w:r>
        <w:t xml:space="preserve">        0x26, 0x36, 0x66, 0x76, 0x2A, 0x3A, 0x6A, 0x7A,</w:t>
      </w:r>
    </w:p>
    <w:p w:rsidR="00B7086D" w:rsidRDefault="00B7086D" w:rsidP="00B7086D">
      <w:pPr>
        <w:pStyle w:val="CodeBlock"/>
      </w:pPr>
      <w:r>
        <w:t xml:space="preserve">        0x2E,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256;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 0  1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 1  0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4096;</w:t>
      </w:r>
    </w:p>
    <w:p w:rsidR="00B7086D" w:rsidRDefault="00B7086D" w:rsidP="00B7086D">
      <w:pPr>
        <w:pStyle w:val="CodeBlock"/>
      </w:pPr>
      <w:r>
        <w:t xml:space="preserve">         page_size       = 64;</w:t>
      </w:r>
    </w:p>
    <w:p w:rsidR="00B7086D" w:rsidRDefault="00B7086D" w:rsidP="00B7086D">
      <w:pPr>
        <w:pStyle w:val="CodeBlock"/>
      </w:pPr>
      <w:r>
        <w:t xml:space="preserve">         num_pages       = 64;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a10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a10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writepage       = "  0  1  0  0   1 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0  0  0   0 a10 a9 a8",</w:t>
      </w:r>
    </w:p>
    <w:p w:rsidR="00B7086D" w:rsidRDefault="00B7086D" w:rsidP="00B7086D">
      <w:pPr>
        <w:pStyle w:val="CodeBlock"/>
      </w:pPr>
      <w:r>
        <w:t xml:space="preserve">                           " a7 a6 a5  x   x 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x  x  x  x   x 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ATtiny4313 has Signature Bytes: 0x1E 0x92 0x0D.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</w:t>
      </w:r>
      <w:r>
        <w:t>read           = "0 1 0 1  1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x x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2;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AT90PWM2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"pwm2";</w:t>
      </w:r>
    </w:p>
    <w:p w:rsidR="00B7086D" w:rsidRDefault="00B7086D" w:rsidP="00B7086D">
      <w:pPr>
        <w:pStyle w:val="CodeBlock"/>
      </w:pPr>
      <w:r>
        <w:t xml:space="preserve">     desc          = "AT90PWM2";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0xB6, 0x01, 0x11;</w:t>
      </w:r>
    </w:p>
    <w:p w:rsidR="00B7086D" w:rsidRDefault="00B7086D" w:rsidP="00B7086D">
      <w:pPr>
        <w:pStyle w:val="CodeBlock"/>
      </w:pPr>
      <w:r>
        <w:t xml:space="preserve">     eeprom_instr  = 0xBD, 0xF2, 0xBD, 0xE1, 0xBB, 0xCF, 0xB4, 0x00,</w:t>
      </w:r>
    </w:p>
    <w:p w:rsidR="00B7086D" w:rsidRDefault="00B7086D" w:rsidP="00B7086D">
      <w:pPr>
        <w:pStyle w:val="CodeBlock"/>
      </w:pPr>
      <w:r>
        <w:tab/>
        <w:t xml:space="preserve">             0xBE, 0x01, 0xB6, 0x01, 0xBC, 0x00, 0xBB, 0xBF,</w:t>
      </w:r>
    </w:p>
    <w:p w:rsidR="00B7086D" w:rsidRDefault="00B7086D" w:rsidP="00B7086D">
      <w:pPr>
        <w:pStyle w:val="CodeBlock"/>
      </w:pPr>
      <w:r>
        <w:tab/>
        <w:t xml:space="preserve">             0x99, 0xF9, 0xBB, 0xAF;</w:t>
      </w:r>
    </w:p>
    <w:p w:rsidR="00B7086D" w:rsidRDefault="00B7086D" w:rsidP="00B7086D">
      <w:pPr>
        <w:pStyle w:val="CodeBlock"/>
      </w:pPr>
      <w:r>
        <w:t xml:space="preserve">     stk500_devcode   = 0x65;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##  avr910_devcode   = ?;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signature        = 0x1e 0x93 0x81;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pagel            = 0xD8;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</w:t>
      </w:r>
      <w:r>
        <w:t>bs2              = 0xE2;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9000;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lastRenderedPageBreak/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512;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0 0 0 x  x x x a8",</w:t>
      </w:r>
    </w:p>
    <w:p w:rsidR="00B7086D" w:rsidRDefault="00B7086D" w:rsidP="00B7086D">
      <w:pPr>
        <w:pStyle w:val="CodeBlock"/>
      </w:pPr>
      <w:r>
        <w:t xml:space="preserve">                           "a7 a6 a5 a4  a3 a2 a1 a0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0 0 0 x  x x x a8",</w:t>
      </w:r>
    </w:p>
    <w:p w:rsidR="00B7086D" w:rsidRDefault="00B7086D" w:rsidP="00B7086D">
      <w:pPr>
        <w:pStyle w:val="CodeBlock"/>
      </w:pPr>
      <w:r>
        <w:t xml:space="preserve">                           "a7 a6 a5 a4  a3 a2 a1 a0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8192;</w:t>
      </w:r>
    </w:p>
    <w:p w:rsidR="00B7086D" w:rsidRDefault="00B7086D" w:rsidP="00B7086D">
      <w:pPr>
        <w:pStyle w:val="CodeBlock"/>
      </w:pPr>
      <w:r>
        <w:t xml:space="preserve">         page_size       = 64;</w:t>
      </w:r>
    </w:p>
    <w:p w:rsidR="00B7086D" w:rsidRDefault="00B7086D" w:rsidP="00B7086D">
      <w:pPr>
        <w:pStyle w:val="CodeBlock"/>
      </w:pPr>
      <w:r>
        <w:t xml:space="preserve">         num_pages       = 128;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a11 a10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a11 a10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writepage       = "  0  1  0  0   1   1   0   0",</w:t>
      </w:r>
    </w:p>
    <w:p w:rsidR="00B7086D" w:rsidRDefault="00B7086D" w:rsidP="00B7086D">
      <w:pPr>
        <w:pStyle w:val="CodeBlock"/>
      </w:pPr>
      <w:r>
        <w:t xml:space="preserve">                           "  0  0  0  0   a11 a10 a9  a8",</w:t>
      </w:r>
    </w:p>
    <w:p w:rsidR="00B7086D" w:rsidRDefault="00B7086D" w:rsidP="00B7086D">
      <w:pPr>
        <w:pStyle w:val="CodeBlock"/>
      </w:pPr>
      <w:r>
        <w:t xml:space="preserve">                           " a7 a6 a5  x   x   x   x   x",</w:t>
      </w:r>
    </w:p>
    <w:p w:rsidR="00B7086D" w:rsidRDefault="00B7086D" w:rsidP="00B7086D">
      <w:pPr>
        <w:pStyle w:val="CodeBlock"/>
      </w:pPr>
      <w:r>
        <w:t xml:space="preserve">                           "  x  x  x  x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AT90PWM2 has Signature Bytes: 0x1E 0x93 0x81.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x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1 1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</w:t>
      </w:r>
      <w:r>
        <w:t>read            = "0 1 0 1  1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x x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0 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AT90PWM3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Completely identical to AT90PWM2 (including the signature!)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"pwm2"</w:t>
      </w:r>
    </w:p>
    <w:p w:rsidR="00B7086D" w:rsidRDefault="00B7086D" w:rsidP="00B7086D">
      <w:pPr>
        <w:pStyle w:val="CodeBlock"/>
      </w:pPr>
      <w:r>
        <w:t xml:space="preserve">     id            = "pwm3";</w:t>
      </w:r>
    </w:p>
    <w:p w:rsidR="00B7086D" w:rsidRDefault="00B7086D" w:rsidP="00B7086D">
      <w:pPr>
        <w:pStyle w:val="CodeBlock"/>
      </w:pPr>
      <w:r>
        <w:t xml:space="preserve">     desc          = "AT90PWM3";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AT90PWM2B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Same as AT90PWM2 but different signature.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"pwm2"</w:t>
      </w:r>
    </w:p>
    <w:p w:rsidR="00B7086D" w:rsidRDefault="00B7086D" w:rsidP="00B7086D">
      <w:pPr>
        <w:pStyle w:val="CodeBlock"/>
      </w:pPr>
      <w:r>
        <w:t xml:space="preserve">     id            = "pwm2b";</w:t>
      </w:r>
    </w:p>
    <w:p w:rsidR="00B7086D" w:rsidRDefault="00B7086D" w:rsidP="00B7086D">
      <w:pPr>
        <w:pStyle w:val="CodeBlock"/>
      </w:pPr>
      <w:r>
        <w:t xml:space="preserve">     desc          = "AT90PWM2B";</w:t>
      </w:r>
    </w:p>
    <w:p w:rsidR="00B7086D" w:rsidRDefault="00B7086D" w:rsidP="00B7086D">
      <w:pPr>
        <w:pStyle w:val="CodeBlock"/>
      </w:pPr>
      <w:r>
        <w:t xml:space="preserve">     signature     = 0x1e 0x93 0x83;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AT90PWM3B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Completely identical to AT90PWM2B (including the signature!)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"pwm2b"</w:t>
      </w:r>
    </w:p>
    <w:p w:rsidR="00B7086D" w:rsidRDefault="00B7086D" w:rsidP="00B7086D">
      <w:pPr>
        <w:pStyle w:val="CodeBlock"/>
      </w:pPr>
      <w:r>
        <w:t xml:space="preserve">     id            = "pwm3b";</w:t>
      </w:r>
    </w:p>
    <w:p w:rsidR="00B7086D" w:rsidRDefault="00B7086D" w:rsidP="00B7086D">
      <w:pPr>
        <w:pStyle w:val="CodeBlock"/>
      </w:pPr>
      <w:r>
        <w:t xml:space="preserve">     desc          = "AT90PWM3B";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AT90PWM316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 Similar to AT90PWM3B, but with 16 kiB flash, 512 B EEPROM, and 1024 B SRAM.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"pwm3b"</w:t>
      </w:r>
    </w:p>
    <w:p w:rsidR="00B7086D" w:rsidRDefault="00B7086D" w:rsidP="00B7086D">
      <w:pPr>
        <w:pStyle w:val="CodeBlock"/>
      </w:pPr>
      <w:r>
        <w:t xml:space="preserve">     id            = "pwm316";</w:t>
      </w:r>
    </w:p>
    <w:p w:rsidR="00B7086D" w:rsidRDefault="00B7086D" w:rsidP="00B7086D">
      <w:pPr>
        <w:pStyle w:val="CodeBlock"/>
      </w:pPr>
      <w:r>
        <w:t xml:space="preserve">     desc          = "AT90PWM316";</w:t>
      </w:r>
    </w:p>
    <w:p w:rsidR="00B7086D" w:rsidRDefault="00B7086D" w:rsidP="00B7086D">
      <w:pPr>
        <w:pStyle w:val="CodeBlock"/>
      </w:pPr>
      <w:r>
        <w:t xml:space="preserve">     signature     = 0x1e 0x94 0x83;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  0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0x21;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ATtiny25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"t25";</w:t>
      </w:r>
    </w:p>
    <w:p w:rsidR="00B7086D" w:rsidRDefault="00B7086D" w:rsidP="00B7086D">
      <w:pPr>
        <w:pStyle w:val="CodeBlock"/>
      </w:pPr>
      <w:r>
        <w:t xml:space="preserve">     desc          = "ATtiny25";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0x02, 0x12;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0x02, 0xB4, 0x02,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## no STK500 devcode in XML file, use the ATtiny45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</w:t>
      </w:r>
      <w:r w:rsidRPr="00B7086D">
        <w:rPr>
          <w:lang w:val="sv-SE"/>
        </w:rPr>
        <w:t>stk500_devcode   = 0x14;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 avr910_devcode   = 0x20;</w:t>
      </w:r>
    </w:p>
    <w:p w:rsidR="00B7086D" w:rsidRDefault="00B7086D" w:rsidP="00B7086D">
      <w:pPr>
        <w:pStyle w:val="CodeBlock"/>
      </w:pPr>
      <w:r>
        <w:t xml:space="preserve">     signature        = 0x1e 0x91 0x08;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4500;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0x66,</w:t>
      </w:r>
    </w:p>
    <w:p w:rsidR="00B7086D" w:rsidRDefault="00B7086D" w:rsidP="00B7086D">
      <w:pPr>
        <w:pStyle w:val="CodeBlock"/>
      </w:pPr>
      <w:r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lastRenderedPageBreak/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128;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"x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"x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2048;</w:t>
      </w:r>
    </w:p>
    <w:p w:rsidR="00B7086D" w:rsidRDefault="00B7086D" w:rsidP="00B7086D">
      <w:pPr>
        <w:pStyle w:val="CodeBlock"/>
      </w:pPr>
      <w:r>
        <w:t xml:space="preserve">         page_size       = 32;</w:t>
      </w:r>
    </w:p>
    <w:p w:rsidR="00B7086D" w:rsidRDefault="00B7086D" w:rsidP="00B7086D">
      <w:pPr>
        <w:pStyle w:val="CodeBlock"/>
      </w:pPr>
      <w:r>
        <w:t xml:space="preserve">         num_pages       = 64;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 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 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 x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 x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writepage       = "  0  1  0  0   1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0  0  0   0  0 a9 a8",</w:t>
      </w:r>
    </w:p>
    <w:p w:rsidR="00B7086D" w:rsidRDefault="00B7086D" w:rsidP="00B7086D">
      <w:pPr>
        <w:pStyle w:val="CodeBlock"/>
      </w:pPr>
      <w:r>
        <w:t xml:space="preserve">                           " a7 a6 a5 a4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ATtiny25 has Signature Bytes: 0x1E 0x91 0x08.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2;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"t45";</w:t>
      </w:r>
    </w:p>
    <w:p w:rsidR="00B7086D" w:rsidRDefault="00B7086D" w:rsidP="00B7086D">
      <w:pPr>
        <w:pStyle w:val="CodeBlock"/>
      </w:pPr>
      <w:r>
        <w:t xml:space="preserve">     desc          = "ATtiny45";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0x02, 0x12;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0x02, 0xB4, 0x02,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 xml:space="preserve">     stk500_devcode   = 0x14;</w:t>
      </w:r>
    </w:p>
    <w:p w:rsidR="00B7086D" w:rsidRDefault="00B7086D" w:rsidP="00B7086D">
      <w:pPr>
        <w:pStyle w:val="CodeBlock"/>
      </w:pPr>
      <w:r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 avr910_devcode   = 0x20;</w:t>
      </w:r>
    </w:p>
    <w:p w:rsidR="00B7086D" w:rsidRDefault="00B7086D" w:rsidP="00B7086D">
      <w:pPr>
        <w:pStyle w:val="CodeBlock"/>
      </w:pPr>
      <w:r>
        <w:t xml:space="preserve">     signature        = 0x1e 0x92 0x06;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4500;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  =</w:t>
      </w:r>
    </w:p>
    <w:p w:rsidR="00B7086D" w:rsidRDefault="00B7086D" w:rsidP="00B7086D">
      <w:pPr>
        <w:pStyle w:val="CodeBlock"/>
      </w:pPr>
      <w:r>
        <w:tab/>
        <w:t>0x4C, 0x0C, 0x1C, 0x2C, 0x3C, 0x64, 0x74, 0x66,</w:t>
      </w:r>
    </w:p>
    <w:p w:rsidR="00B7086D" w:rsidRDefault="00B7086D" w:rsidP="00B7086D">
      <w:pPr>
        <w:pStyle w:val="CodeBlock"/>
      </w:pPr>
      <w:r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256;</w:t>
      </w:r>
    </w:p>
    <w:p w:rsidR="00B7086D" w:rsidRDefault="00B7086D" w:rsidP="00B7086D">
      <w:pPr>
        <w:pStyle w:val="CodeBlock"/>
      </w:pPr>
      <w:r>
        <w:t xml:space="preserve"> 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4096;</w:t>
      </w:r>
    </w:p>
    <w:p w:rsidR="00B7086D" w:rsidRDefault="00B7086D" w:rsidP="00B7086D">
      <w:pPr>
        <w:pStyle w:val="CodeBlock"/>
      </w:pPr>
      <w:r>
        <w:t xml:space="preserve">         page_size       = 64;</w:t>
      </w:r>
    </w:p>
    <w:p w:rsidR="00B7086D" w:rsidRDefault="00B7086D" w:rsidP="00B7086D">
      <w:pPr>
        <w:pStyle w:val="CodeBlock"/>
      </w:pPr>
      <w:r>
        <w:t xml:space="preserve">         num_pages       = 64;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a10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a10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writepage       = "  0  1  0  0   1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0  0  0   0 a10 a9 a8",</w:t>
      </w:r>
    </w:p>
    <w:p w:rsidR="00B7086D" w:rsidRDefault="00B7086D" w:rsidP="00B7086D">
      <w:pPr>
        <w:pStyle w:val="CodeBlock"/>
      </w:pPr>
      <w:r>
        <w:t xml:space="preserve">                           " a7 a6 a5  x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ATtiny45 has Signature Bytes: 0x1E 0x92 0x08. (Data sheet 2586C-AVR-06/05 (doc2586.pdf) indicates otherwise!)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lastRenderedPageBreak/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2;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ATtiny85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"t85";</w:t>
      </w:r>
    </w:p>
    <w:p w:rsidR="00B7086D" w:rsidRDefault="00B7086D" w:rsidP="00B7086D">
      <w:pPr>
        <w:pStyle w:val="CodeBlock"/>
      </w:pPr>
      <w:r>
        <w:t xml:space="preserve">     desc          = "ATtiny85";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0x02, 0x12;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0x02, 0xB4, 0x02,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## no STK500 devcode in XML file, use the ATtiny45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</w:t>
      </w:r>
      <w:r w:rsidRPr="00B7086D">
        <w:rPr>
          <w:lang w:val="sv-SE"/>
        </w:rPr>
        <w:t>stk500_devcode   = 0x14;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 avr910_devcode   = 0x20;</w:t>
      </w:r>
    </w:p>
    <w:p w:rsidR="00B7086D" w:rsidRDefault="00B7086D" w:rsidP="00B7086D">
      <w:pPr>
        <w:pStyle w:val="CodeBlock"/>
      </w:pPr>
      <w:r>
        <w:t xml:space="preserve">     signature        = 0x1e 0x93 0x0b;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400000;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0x66,</w:t>
      </w:r>
    </w:p>
    <w:p w:rsidR="00B7086D" w:rsidRDefault="00B7086D" w:rsidP="00B7086D">
      <w:pPr>
        <w:pStyle w:val="CodeBlock"/>
      </w:pPr>
      <w:r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512;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 0 0 0 x  x x x a8",</w:t>
      </w:r>
    </w:p>
    <w:p w:rsidR="00B7086D" w:rsidRDefault="00B7086D" w:rsidP="00B7086D">
      <w:pPr>
        <w:pStyle w:val="CodeBlock"/>
      </w:pPr>
      <w:r>
        <w:t xml:space="preserve"> 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 0 0 0 x  x x x a8",</w:t>
      </w:r>
    </w:p>
    <w:p w:rsidR="00B7086D" w:rsidRDefault="00B7086D" w:rsidP="00B7086D">
      <w:pPr>
        <w:pStyle w:val="CodeBlock"/>
      </w:pPr>
      <w:r>
        <w:t xml:space="preserve"> 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12;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8192;</w:t>
      </w:r>
    </w:p>
    <w:p w:rsidR="00B7086D" w:rsidRDefault="00B7086D" w:rsidP="00B7086D">
      <w:pPr>
        <w:pStyle w:val="CodeBlock"/>
      </w:pPr>
      <w:r>
        <w:t xml:space="preserve">         page_size       = 64;</w:t>
      </w:r>
    </w:p>
    <w:p w:rsidR="00B7086D" w:rsidRDefault="00B7086D" w:rsidP="00B7086D">
      <w:pPr>
        <w:pStyle w:val="CodeBlock"/>
      </w:pPr>
      <w:r>
        <w:t xml:space="preserve">         num_pages       = 128;</w:t>
      </w:r>
    </w:p>
    <w:p w:rsidR="00B7086D" w:rsidRDefault="00B7086D" w:rsidP="00B7086D">
      <w:pPr>
        <w:pStyle w:val="CodeBlock"/>
      </w:pPr>
      <w:r>
        <w:t xml:space="preserve">         min_write_delay = 30000;</w:t>
      </w:r>
    </w:p>
    <w:p w:rsidR="00B7086D" w:rsidRDefault="00B7086D" w:rsidP="00B7086D">
      <w:pPr>
        <w:pStyle w:val="CodeBlock"/>
      </w:pPr>
      <w:r>
        <w:t xml:space="preserve">         max_write_delay = 30000;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lastRenderedPageBreak/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writepage       = "  0  1  0  0   1   1   0  0",</w:t>
      </w:r>
    </w:p>
    <w:p w:rsidR="00B7086D" w:rsidRDefault="00B7086D" w:rsidP="00B7086D">
      <w:pPr>
        <w:pStyle w:val="CodeBlock"/>
      </w:pPr>
      <w:r>
        <w:t xml:space="preserve">                           "  0  0  0  0  a11 a10 a9 a8",</w:t>
      </w:r>
    </w:p>
    <w:p w:rsidR="00B7086D" w:rsidRDefault="00B7086D" w:rsidP="00B7086D">
      <w:pPr>
        <w:pStyle w:val="CodeBlock"/>
      </w:pPr>
      <w:r>
        <w:t xml:space="preserve">                           " a7 a6 a5  x   x  x  x  x",</w:t>
      </w:r>
    </w:p>
    <w:p w:rsidR="00B7086D" w:rsidRDefault="00B7086D" w:rsidP="00B7086D">
      <w:pPr>
        <w:pStyle w:val="CodeBlock"/>
      </w:pPr>
      <w:r>
        <w:t xml:space="preserve">                           "  x  x  x  x   x  x  x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ATtiny85 has Signature Bytes: 0x1E 0x93 0x08.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2;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ATmega640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Almost same as ATmega1280, except for different memory sizes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"m640";</w:t>
      </w:r>
    </w:p>
    <w:p w:rsidR="00B7086D" w:rsidRDefault="00B7086D" w:rsidP="00B7086D">
      <w:pPr>
        <w:pStyle w:val="CodeBlock"/>
      </w:pPr>
      <w:r>
        <w:t xml:space="preserve">    desc             = "ATmega640";</w:t>
      </w:r>
    </w:p>
    <w:p w:rsidR="00B7086D" w:rsidRDefault="00B7086D" w:rsidP="00B7086D">
      <w:pPr>
        <w:pStyle w:val="CodeBlock"/>
      </w:pPr>
      <w:r>
        <w:t xml:space="preserve">    signature        = 0x1e 0x96 0x08;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0xB2;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lastRenderedPageBreak/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a11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x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ATmega1280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>part</w:t>
      </w:r>
    </w:p>
    <w:p w:rsidR="00B7086D" w:rsidRDefault="00B7086D" w:rsidP="00B7086D">
      <w:pPr>
        <w:pStyle w:val="CodeBlock"/>
      </w:pPr>
      <w:r>
        <w:t xml:space="preserve">    id               = "m1280";</w:t>
      </w:r>
    </w:p>
    <w:p w:rsidR="00B7086D" w:rsidRDefault="00B7086D" w:rsidP="00B7086D">
      <w:pPr>
        <w:pStyle w:val="CodeBlock"/>
      </w:pPr>
      <w:r>
        <w:t xml:space="preserve">    desc             = "ATmega1280";</w:t>
      </w:r>
    </w:p>
    <w:p w:rsidR="00B7086D" w:rsidRDefault="00B7086D" w:rsidP="00B7086D">
      <w:pPr>
        <w:pStyle w:val="CodeBlock"/>
      </w:pPr>
      <w:r>
        <w:t xml:space="preserve">    signature        = 0x1e 0x97 0x03;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0xB2;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a11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x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ATmega1281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Identical to ATmega1280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"m1280"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id               = "m1281";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desc             = "ATmega1281";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0x97 0x04;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ATmega2560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"m2560";</w:t>
      </w:r>
    </w:p>
    <w:p w:rsidR="00B7086D" w:rsidRDefault="00B7086D" w:rsidP="00B7086D">
      <w:pPr>
        <w:pStyle w:val="CodeBlock"/>
      </w:pPr>
      <w:r>
        <w:t xml:space="preserve">    desc             = "ATmega2560";</w:t>
      </w:r>
    </w:p>
    <w:p w:rsidR="00B7086D" w:rsidRDefault="00B7086D" w:rsidP="00B7086D">
      <w:pPr>
        <w:pStyle w:val="CodeBlock"/>
      </w:pPr>
      <w:r>
        <w:t xml:space="preserve">    signature        = 0x1e 0x98 0x01;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0xB2;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lastRenderedPageBreak/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0x02;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4;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a11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262144;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1024;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load_ext_addr   = "  0   1   0   0      1   1   0   1",</w:t>
      </w:r>
    </w:p>
    <w:p w:rsidR="00B7086D" w:rsidRDefault="00B7086D" w:rsidP="00B7086D">
      <w:pPr>
        <w:pStyle w:val="CodeBlock"/>
      </w:pPr>
      <w:r>
        <w:t xml:space="preserve">                          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 0   0 a16",</w:t>
      </w:r>
    </w:p>
    <w:p w:rsidR="00B7086D" w:rsidRDefault="00B7086D" w:rsidP="00B7086D">
      <w:pPr>
        <w:pStyle w:val="CodeBlock"/>
      </w:pPr>
      <w:r>
        <w:t xml:space="preserve">                          "  0   0   0   0      0   0   0   0";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lastRenderedPageBreak/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x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ATmega2561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"m2560"</w:t>
      </w:r>
    </w:p>
    <w:p w:rsidR="00B7086D" w:rsidRDefault="00B7086D" w:rsidP="00B7086D">
      <w:pPr>
        <w:pStyle w:val="CodeBlock"/>
      </w:pPr>
      <w:r>
        <w:t xml:space="preserve">    id               = "m2561";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desc             = "ATmega2561";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0x98 0x02;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ATmega128RFA1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Identical to ATmega2561 but half the ROM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"m2561"</w:t>
      </w:r>
    </w:p>
    <w:p w:rsidR="00B7086D" w:rsidRDefault="00B7086D" w:rsidP="00B7086D">
      <w:pPr>
        <w:pStyle w:val="CodeBlock"/>
      </w:pPr>
      <w:r>
        <w:t xml:space="preserve">    id               = "m128rfa1";</w:t>
      </w:r>
    </w:p>
    <w:p w:rsidR="00B7086D" w:rsidRDefault="00B7086D" w:rsidP="00B7086D">
      <w:pPr>
        <w:pStyle w:val="CodeBlock"/>
      </w:pPr>
      <w:r>
        <w:t xml:space="preserve">    desc             = "ATmega128RFA1";</w:t>
      </w:r>
    </w:p>
    <w:p w:rsidR="00B7086D" w:rsidRDefault="00B7086D" w:rsidP="00B7086D">
      <w:pPr>
        <w:pStyle w:val="CodeBlock"/>
      </w:pPr>
      <w:r>
        <w:t xml:space="preserve">    signature        = 0x1e 0xa7 0x01;</w:t>
      </w:r>
    </w:p>
    <w:p w:rsidR="00B7086D" w:rsidRDefault="00B7086D" w:rsidP="00B7086D">
      <w:pPr>
        <w:pStyle w:val="CodeBlock"/>
      </w:pPr>
      <w:r>
        <w:t xml:space="preserve">    chip_erase_delay = 55000;</w:t>
      </w:r>
    </w:p>
    <w:p w:rsidR="00B7086D" w:rsidRDefault="00B7086D" w:rsidP="00B7086D">
      <w:pPr>
        <w:pStyle w:val="CodeBlock"/>
      </w:pPr>
      <w:r>
        <w:t xml:space="preserve">    bs2              = 0xE2;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50000;</w:t>
      </w:r>
    </w:p>
    <w:p w:rsidR="00B7086D" w:rsidRDefault="00B7086D" w:rsidP="00B7086D">
      <w:pPr>
        <w:pStyle w:val="CodeBlock"/>
      </w:pPr>
      <w:r>
        <w:t xml:space="preserve">        max_write_delay = 50000;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ATmega256RFR2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"m2561"</w:t>
      </w:r>
    </w:p>
    <w:p w:rsidR="00B7086D" w:rsidRDefault="00B7086D" w:rsidP="00B7086D">
      <w:pPr>
        <w:pStyle w:val="CodeBlock"/>
      </w:pPr>
      <w:r>
        <w:t xml:space="preserve">    id               = "m256rfr2";</w:t>
      </w:r>
    </w:p>
    <w:p w:rsidR="00B7086D" w:rsidRDefault="00B7086D" w:rsidP="00B7086D">
      <w:pPr>
        <w:pStyle w:val="CodeBlock"/>
      </w:pPr>
      <w:r>
        <w:t xml:space="preserve">    desc             = "ATmega256RFR2";</w:t>
      </w:r>
    </w:p>
    <w:p w:rsidR="00B7086D" w:rsidRDefault="00B7086D" w:rsidP="00B7086D">
      <w:pPr>
        <w:pStyle w:val="CodeBlock"/>
      </w:pPr>
      <w:r>
        <w:t xml:space="preserve">    signature        = 0x1e 0xa8 0x02;</w:t>
      </w:r>
    </w:p>
    <w:p w:rsidR="00B7086D" w:rsidRDefault="00B7086D" w:rsidP="00B7086D">
      <w:pPr>
        <w:pStyle w:val="CodeBlock"/>
      </w:pPr>
      <w:r>
        <w:t xml:space="preserve">    chip_erase_delay = 55000;</w:t>
      </w:r>
    </w:p>
    <w:p w:rsidR="00B7086D" w:rsidRDefault="00B7086D" w:rsidP="00B7086D">
      <w:pPr>
        <w:pStyle w:val="CodeBlock"/>
      </w:pPr>
      <w:r>
        <w:t xml:space="preserve">    bs2              = 0xE2;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ocdrev              = 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ATmega128RFR2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part parent "m128rfa1"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id               = "m128rfr2";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desc             = "ATmega128RFR2";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0xa7 0x02;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># ATmega64RFR2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part parent "m128rfa1"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id               = "m64rfr2";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desc             = "ATmega64RFR2";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0xa6 0x02;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50000;</w:t>
      </w:r>
    </w:p>
    <w:p w:rsidR="00B7086D" w:rsidRDefault="00B7086D" w:rsidP="00B7086D">
      <w:pPr>
        <w:pStyle w:val="CodeBlock"/>
      </w:pPr>
      <w:r>
        <w:t xml:space="preserve">        max_write_delay = 50000;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ATmega2564RFR2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"m256rfr2"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id               = "m2564rfr2";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desc             = "ATmega2564RFR2";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0xa8 0x03;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ATmega1284RFR2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"m128rfr2"</w:t>
      </w:r>
    </w:p>
    <w:p w:rsidR="00B7086D" w:rsidRDefault="00B7086D" w:rsidP="00B7086D">
      <w:pPr>
        <w:pStyle w:val="CodeBlock"/>
      </w:pPr>
      <w:r>
        <w:t xml:space="preserve">    id               = "m1284rfr2";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desc             = "ATmega1284RFR2";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0xa7 0x03;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ATmega644RFR2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"m64rfr2"</w:t>
      </w:r>
    </w:p>
    <w:p w:rsidR="00B7086D" w:rsidRDefault="00B7086D" w:rsidP="00B7086D">
      <w:pPr>
        <w:pStyle w:val="CodeBlock"/>
      </w:pPr>
      <w:r>
        <w:t xml:space="preserve">    id               = "m644rfr2";</w:t>
      </w:r>
    </w:p>
    <w:p w:rsidR="00B7086D" w:rsidRDefault="00B7086D" w:rsidP="00B7086D">
      <w:pPr>
        <w:pStyle w:val="CodeBlock"/>
      </w:pPr>
      <w:r>
        <w:t xml:space="preserve">    desc             = "ATmega644RFR2";</w:t>
      </w:r>
    </w:p>
    <w:p w:rsidR="00B7086D" w:rsidRDefault="00B7086D" w:rsidP="00B7086D">
      <w:pPr>
        <w:pStyle w:val="CodeBlock"/>
      </w:pPr>
      <w:r>
        <w:t xml:space="preserve">    signature        = 0x1e 0xa6 0x03;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ATtiny24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"t24";</w:t>
      </w:r>
    </w:p>
    <w:p w:rsidR="00B7086D" w:rsidRDefault="00B7086D" w:rsidP="00B7086D">
      <w:pPr>
        <w:pStyle w:val="CodeBlock"/>
      </w:pPr>
      <w:r>
        <w:t xml:space="preserve">     desc          = "ATtiny24";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0x07, 0x17;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0x07, 0xB4, 0x07,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## no STK500 devcode in XML file, use the ATtiny45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</w:t>
      </w:r>
      <w:r w:rsidRPr="00B7086D">
        <w:rPr>
          <w:lang w:val="sv-SE"/>
        </w:rPr>
        <w:t>stk500_devcode   = 0x14;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 avr910_devcode   = 0x20;</w:t>
      </w:r>
    </w:p>
    <w:p w:rsidR="00B7086D" w:rsidRDefault="00B7086D" w:rsidP="00B7086D">
      <w:pPr>
        <w:pStyle w:val="CodeBlock"/>
      </w:pPr>
      <w:r>
        <w:t xml:space="preserve">     signature        = 0x1e 0x91 0x0b;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4500;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0x66,</w:t>
      </w:r>
    </w:p>
    <w:p w:rsidR="00B7086D" w:rsidRDefault="00B7086D" w:rsidP="00B7086D">
      <w:pPr>
        <w:pStyle w:val="CodeBlock"/>
      </w:pPr>
      <w:r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0x0F;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70;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128;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"x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0 0 0 x  x x x x",</w:t>
      </w:r>
    </w:p>
    <w:p w:rsidR="00B7086D" w:rsidRDefault="00B7086D" w:rsidP="00B7086D">
      <w:pPr>
        <w:pStyle w:val="CodeBlock"/>
      </w:pPr>
      <w:r>
        <w:t xml:space="preserve">                           "x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2048;</w:t>
      </w:r>
    </w:p>
    <w:p w:rsidR="00B7086D" w:rsidRDefault="00B7086D" w:rsidP="00B7086D">
      <w:pPr>
        <w:pStyle w:val="CodeBlock"/>
      </w:pPr>
      <w:r>
        <w:t xml:space="preserve">         page_size       = 32;</w:t>
      </w:r>
    </w:p>
    <w:p w:rsidR="00B7086D" w:rsidRDefault="00B7086D" w:rsidP="00B7086D">
      <w:pPr>
        <w:pStyle w:val="CodeBlock"/>
      </w:pPr>
      <w:r>
        <w:t xml:space="preserve">         num_pages       = 64;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 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 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 x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 x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writepage       = "  0  1  0  0   1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0  0  0   0  0 a9 a8",</w:t>
      </w:r>
    </w:p>
    <w:p w:rsidR="00B7086D" w:rsidRDefault="00B7086D" w:rsidP="00B7086D">
      <w:pPr>
        <w:pStyle w:val="CodeBlock"/>
      </w:pPr>
      <w:r>
        <w:t xml:space="preserve">                           " a7 a6 a5 a4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lastRenderedPageBreak/>
        <w:t>#   ATtiny24 has Signature Bytes: 0x1E 0x91 0x0B.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x x x x  x x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</w:t>
      </w:r>
      <w:r>
        <w:t>read            = "0 1 0 1  1 0 0 0  0 0 0 0  0 0 0 0",</w:t>
      </w:r>
    </w:p>
    <w:p w:rsidR="00B7086D" w:rsidRDefault="00B7086D" w:rsidP="00B7086D">
      <w:pPr>
        <w:pStyle w:val="CodeBlock"/>
      </w:pPr>
      <w:r>
        <w:t xml:space="preserve">                           "0 0 0 0  0 0 0 0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"t44";</w:t>
      </w:r>
    </w:p>
    <w:p w:rsidR="00B7086D" w:rsidRDefault="00B7086D" w:rsidP="00B7086D">
      <w:pPr>
        <w:pStyle w:val="CodeBlock"/>
      </w:pPr>
      <w:r>
        <w:t xml:space="preserve">     desc          = "ATtiny44";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0x07, 0x17;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 xml:space="preserve">                     0xBC, 0x07, 0xB4, 0x07, 0xBA, 0x0D, 0xBB, 0xBC,</w:t>
      </w:r>
    </w:p>
    <w:p w:rsidR="00B7086D" w:rsidRDefault="00B7086D" w:rsidP="00B7086D">
      <w:pPr>
        <w:pStyle w:val="CodeBlock"/>
      </w:pPr>
      <w:r>
        <w:t xml:space="preserve">                     0x99, 0xE1, 0xBB, 0xAC;</w:t>
      </w:r>
    </w:p>
    <w:p w:rsidR="00B7086D" w:rsidRDefault="00B7086D" w:rsidP="00B7086D">
      <w:pPr>
        <w:pStyle w:val="CodeBlock"/>
      </w:pPr>
      <w:r>
        <w:t>## no STK500 devcode in XML file, use the ATtiny45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</w:t>
      </w:r>
      <w:r w:rsidRPr="00B7086D">
        <w:rPr>
          <w:lang w:val="sv-SE"/>
        </w:rPr>
        <w:t>stk500_devcode   = 0x14;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 avr910_devcode   = 0x20;</w:t>
      </w:r>
    </w:p>
    <w:p w:rsidR="00B7086D" w:rsidRDefault="00B7086D" w:rsidP="00B7086D">
      <w:pPr>
        <w:pStyle w:val="CodeBlock"/>
      </w:pPr>
      <w:r>
        <w:t xml:space="preserve">     signature        = 0x1e 0x92 0x07;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4500;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0x66,</w:t>
      </w:r>
    </w:p>
    <w:p w:rsidR="00B7086D" w:rsidRDefault="00B7086D" w:rsidP="00B7086D">
      <w:pPr>
        <w:pStyle w:val="CodeBlock"/>
      </w:pPr>
      <w:r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0x0F;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70;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256;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lastRenderedPageBreak/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4096;</w:t>
      </w:r>
    </w:p>
    <w:p w:rsidR="00B7086D" w:rsidRDefault="00B7086D" w:rsidP="00B7086D">
      <w:pPr>
        <w:pStyle w:val="CodeBlock"/>
      </w:pPr>
      <w:r>
        <w:t xml:space="preserve">         page_size       = 64;</w:t>
      </w:r>
    </w:p>
    <w:p w:rsidR="00B7086D" w:rsidRDefault="00B7086D" w:rsidP="00B7086D">
      <w:pPr>
        <w:pStyle w:val="CodeBlock"/>
      </w:pPr>
      <w:r>
        <w:t xml:space="preserve">         num_pages       = 64;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a10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  0  a10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writepage       = "  0  1  0  0   1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 </w:t>
      </w:r>
      <w:r>
        <w:t>"  0  0  0  0   0 a10 a9 a8",</w:t>
      </w:r>
    </w:p>
    <w:p w:rsidR="00B7086D" w:rsidRDefault="00B7086D" w:rsidP="00B7086D">
      <w:pPr>
        <w:pStyle w:val="CodeBlock"/>
      </w:pPr>
      <w:r>
        <w:t xml:space="preserve">                           " a7 a6 a5  x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ATtiny44 has Signature Bytes: 0x1E 0x92 0x07.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x x x x  x x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</w:t>
      </w:r>
      <w:r>
        <w:t>read            = "0 1 0 1  1 0 0 0  0 0 0 0  0 0 0 0",</w:t>
      </w:r>
    </w:p>
    <w:p w:rsidR="00B7086D" w:rsidRDefault="00B7086D" w:rsidP="00B7086D">
      <w:pPr>
        <w:pStyle w:val="CodeBlock"/>
      </w:pPr>
      <w:r>
        <w:t xml:space="preserve">                           "0 0 0 0  0 0 0 0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ATtiny84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 id            = "t84";</w:t>
      </w:r>
    </w:p>
    <w:p w:rsidR="00B7086D" w:rsidRDefault="00B7086D" w:rsidP="00B7086D">
      <w:pPr>
        <w:pStyle w:val="CodeBlock"/>
      </w:pPr>
      <w:r>
        <w:t xml:space="preserve">     desc          = "ATtiny84";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0xB4, 0x07, 0x17;</w:t>
      </w:r>
    </w:p>
    <w:p w:rsidR="00B7086D" w:rsidRDefault="00B7086D" w:rsidP="00B7086D">
      <w:pPr>
        <w:pStyle w:val="CodeBlock"/>
      </w:pPr>
      <w:r>
        <w:t xml:space="preserve">     eeprom_instr  = 0xBB, 0xFF, 0xBB, 0xEE, 0xBB, 0xCC, 0xB2, 0x0D,</w:t>
      </w:r>
    </w:p>
    <w:p w:rsidR="00B7086D" w:rsidRDefault="00B7086D" w:rsidP="00B7086D">
      <w:pPr>
        <w:pStyle w:val="CodeBlock"/>
      </w:pPr>
      <w:r>
        <w:tab/>
        <w:t xml:space="preserve">             0xBC, 0x07, 0xB4, 0x07, 0xBA, 0x0D, 0xBB, 0xBC,</w:t>
      </w:r>
    </w:p>
    <w:p w:rsidR="00B7086D" w:rsidRDefault="00B7086D" w:rsidP="00B7086D">
      <w:pPr>
        <w:pStyle w:val="CodeBlock"/>
      </w:pPr>
      <w:r>
        <w:tab/>
        <w:t xml:space="preserve">             0x99, 0xE1, 0xBB, 0xAC;</w:t>
      </w:r>
    </w:p>
    <w:p w:rsidR="00B7086D" w:rsidRDefault="00B7086D" w:rsidP="00B7086D">
      <w:pPr>
        <w:pStyle w:val="CodeBlock"/>
      </w:pPr>
      <w:r>
        <w:t>## no STK500 devcode in XML file, use the ATtiny45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</w:t>
      </w:r>
      <w:r w:rsidRPr="00B7086D">
        <w:rPr>
          <w:lang w:val="sv-SE"/>
        </w:rPr>
        <w:t>stk500_devcode   = 0x14;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 avr910_devcode   = 0x20;</w:t>
      </w:r>
    </w:p>
    <w:p w:rsidR="00B7086D" w:rsidRDefault="00B7086D" w:rsidP="00B7086D">
      <w:pPr>
        <w:pStyle w:val="CodeBlock"/>
      </w:pPr>
      <w:r>
        <w:t xml:space="preserve">     signature        = 0x1e 0x93 0x0c;</w:t>
      </w:r>
    </w:p>
    <w:p w:rsidR="00B7086D" w:rsidRDefault="00B7086D" w:rsidP="00B7086D">
      <w:pPr>
        <w:pStyle w:val="CodeBlock"/>
      </w:pPr>
      <w:r>
        <w:t xml:space="preserve">     reset            = io;</w:t>
      </w:r>
    </w:p>
    <w:p w:rsidR="00B7086D" w:rsidRDefault="00B7086D" w:rsidP="00B7086D">
      <w:pPr>
        <w:pStyle w:val="CodeBlock"/>
      </w:pPr>
      <w:r>
        <w:t xml:space="preserve">     chip_erase_delay = 4500;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hvsp_controlstack   =</w:t>
      </w:r>
    </w:p>
    <w:p w:rsidR="00B7086D" w:rsidRDefault="00B7086D" w:rsidP="00B7086D">
      <w:pPr>
        <w:pStyle w:val="CodeBlock"/>
      </w:pPr>
      <w:r>
        <w:t xml:space="preserve">        0x4C, 0x0C, 0x1C, 0x2C, 0x3C, 0x64, 0x74, 0x66,</w:t>
      </w:r>
    </w:p>
    <w:p w:rsidR="00B7086D" w:rsidRDefault="00B7086D" w:rsidP="00B7086D">
      <w:pPr>
        <w:pStyle w:val="CodeBlock"/>
      </w:pPr>
      <w:r>
        <w:lastRenderedPageBreak/>
        <w:t xml:space="preserve">        0x68, 0x78, 0x68, 0x68, 0x7A, 0x6A, 0x68, 0x78,</w:t>
      </w:r>
    </w:p>
    <w:p w:rsidR="00B7086D" w:rsidRDefault="00B7086D" w:rsidP="00B7086D">
      <w:pPr>
        <w:pStyle w:val="CodeBlock"/>
      </w:pPr>
      <w:r>
        <w:t xml:space="preserve">        0x78, 0x7D, 0x6D, 0x0C, 0x80, 0x40, 0x20, 0x10,</w:t>
      </w:r>
    </w:p>
    <w:p w:rsidR="00B7086D" w:rsidRDefault="00B7086D" w:rsidP="00B7086D">
      <w:pPr>
        <w:pStyle w:val="CodeBlock"/>
      </w:pPr>
      <w:r>
        <w:t xml:space="preserve">        0x11, 0x08, 0x04, 0x02, 0x03, 0x08, 0x04, 0x0F;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synchcycles         = 6;</w:t>
      </w:r>
    </w:p>
    <w:p w:rsidR="00B7086D" w:rsidRDefault="00B7086D" w:rsidP="00B7086D">
      <w:pPr>
        <w:pStyle w:val="CodeBlock"/>
      </w:pPr>
      <w:r>
        <w:t xml:space="preserve">    latchcycles         = 1;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25;</w:t>
      </w:r>
    </w:p>
    <w:p w:rsidR="00B7086D" w:rsidRDefault="00B7086D" w:rsidP="00B7086D">
      <w:pPr>
        <w:pStyle w:val="CodeBlock"/>
      </w:pPr>
      <w:r>
        <w:t xml:space="preserve">    resetdelayms        = 0;</w:t>
      </w:r>
    </w:p>
    <w:p w:rsidR="00B7086D" w:rsidRDefault="00B7086D" w:rsidP="00B7086D">
      <w:pPr>
        <w:pStyle w:val="CodeBlock"/>
      </w:pPr>
      <w:r>
        <w:t xml:space="preserve">    resetdelayus        = 70;</w:t>
      </w:r>
    </w:p>
    <w:p w:rsidR="00B7086D" w:rsidRDefault="00B7086D" w:rsidP="00B7086D">
      <w:pPr>
        <w:pStyle w:val="CodeBlock"/>
      </w:pPr>
      <w:r>
        <w:t xml:space="preserve">    hvleavestabdelay    = 100;</w:t>
      </w:r>
    </w:p>
    <w:p w:rsidR="00B7086D" w:rsidRDefault="00B7086D" w:rsidP="00B7086D">
      <w:pPr>
        <w:pStyle w:val="CodeBlock"/>
      </w:pPr>
      <w:r>
        <w:t xml:space="preserve">    resetdelay          = 25;</w:t>
      </w:r>
    </w:p>
    <w:p w:rsidR="00B7086D" w:rsidRDefault="00B7086D" w:rsidP="00B7086D">
      <w:pPr>
        <w:pStyle w:val="CodeBlock"/>
      </w:pPr>
      <w:r>
        <w:t xml:space="preserve">    chiperasepolltimeout = 40;</w:t>
      </w:r>
    </w:p>
    <w:p w:rsidR="00B7086D" w:rsidRDefault="00B7086D" w:rsidP="00B7086D">
      <w:pPr>
        <w:pStyle w:val="CodeBlock"/>
      </w:pPr>
      <w:r>
        <w:t xml:space="preserve">    chiperasetime       = 0;</w:t>
      </w:r>
    </w:p>
    <w:p w:rsidR="00B7086D" w:rsidRDefault="00B7086D" w:rsidP="00B7086D">
      <w:pPr>
        <w:pStyle w:val="CodeBlock"/>
      </w:pPr>
      <w:r>
        <w:t xml:space="preserve">    programfusepolltimeout = 25;</w:t>
      </w:r>
    </w:p>
    <w:p w:rsidR="00B7086D" w:rsidRDefault="00B7086D" w:rsidP="00B7086D">
      <w:pPr>
        <w:pStyle w:val="CodeBlock"/>
      </w:pPr>
      <w:r>
        <w:t xml:space="preserve">    programlockpolltimeout = 25;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"eeprom"</w:t>
      </w:r>
    </w:p>
    <w:p w:rsidR="00B7086D" w:rsidRDefault="00B7086D" w:rsidP="00B7086D">
      <w:pPr>
        <w:pStyle w:val="CodeBlock"/>
      </w:pPr>
      <w:r>
        <w:t xml:space="preserve">         size            = 512;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 min_write_delay = 4000;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            = "1  0  1  0   0  0  0  0    0 0 0 x  x x x a8",</w:t>
      </w:r>
    </w:p>
    <w:p w:rsidR="00B7086D" w:rsidRDefault="00B7086D" w:rsidP="00B7086D">
      <w:pPr>
        <w:pStyle w:val="CodeBlock"/>
      </w:pPr>
      <w:r>
        <w:t xml:space="preserve">                           "a7 a6 a5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           = "1  1  0  0   0  0  0  0    0 0 0 x  x x x a8",</w:t>
      </w:r>
    </w:p>
    <w:p w:rsidR="00B7086D" w:rsidRDefault="00B7086D" w:rsidP="00B7086D">
      <w:pPr>
        <w:pStyle w:val="CodeBlock"/>
      </w:pPr>
      <w:r>
        <w:t xml:space="preserve">                           "a7 a6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a1  a0",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x   x      x   x   x   x",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 memory "flash"</w:t>
      </w:r>
    </w:p>
    <w:p w:rsidR="00B7086D" w:rsidRDefault="00B7086D" w:rsidP="00B7086D">
      <w:pPr>
        <w:pStyle w:val="CodeBlock"/>
      </w:pPr>
      <w:r>
        <w:t xml:space="preserve">         paged           = yes;</w:t>
      </w:r>
    </w:p>
    <w:p w:rsidR="00B7086D" w:rsidRDefault="00B7086D" w:rsidP="00B7086D">
      <w:pPr>
        <w:pStyle w:val="CodeBlock"/>
      </w:pPr>
      <w:r>
        <w:t xml:space="preserve">         size            = 8192;</w:t>
      </w:r>
    </w:p>
    <w:p w:rsidR="00B7086D" w:rsidRDefault="00B7086D" w:rsidP="00B7086D">
      <w:pPr>
        <w:pStyle w:val="CodeBlock"/>
      </w:pPr>
      <w:r>
        <w:t xml:space="preserve">         page_size       = 64;</w:t>
      </w:r>
    </w:p>
    <w:p w:rsidR="00B7086D" w:rsidRDefault="00B7086D" w:rsidP="00B7086D">
      <w:pPr>
        <w:pStyle w:val="CodeBlock"/>
      </w:pPr>
      <w:r>
        <w:t xml:space="preserve">         num_pages       = 128;</w:t>
      </w:r>
    </w:p>
    <w:p w:rsidR="00B7086D" w:rsidRDefault="00B7086D" w:rsidP="00B7086D">
      <w:pPr>
        <w:pStyle w:val="CodeBlock"/>
      </w:pPr>
      <w:r>
        <w:t xml:space="preserve">         min_write_delay = 4500;</w:t>
      </w:r>
    </w:p>
    <w:p w:rsidR="00B7086D" w:rsidRDefault="00B7086D" w:rsidP="00B7086D">
      <w:pPr>
        <w:pStyle w:val="CodeBlock"/>
      </w:pPr>
      <w:r>
        <w:t xml:space="preserve">         max_write_delay = 4500;</w:t>
      </w:r>
    </w:p>
    <w:p w:rsidR="00B7086D" w:rsidRDefault="00B7086D" w:rsidP="00B7086D">
      <w:pPr>
        <w:pStyle w:val="CodeBlock"/>
      </w:pPr>
      <w:r>
        <w:t xml:space="preserve">         readback_p1     = 0xff;</w:t>
      </w:r>
    </w:p>
    <w:p w:rsidR="00B7086D" w:rsidRDefault="00B7086D" w:rsidP="00B7086D">
      <w:pPr>
        <w:pStyle w:val="CodeBlock"/>
      </w:pPr>
      <w:r>
        <w:t xml:space="preserve">         readback_p2     = 0xff;</w:t>
      </w:r>
    </w:p>
    <w:p w:rsidR="00B7086D" w:rsidRDefault="00B7086D" w:rsidP="00B7086D">
      <w:pPr>
        <w:pStyle w:val="CodeBlock"/>
      </w:pPr>
      <w:r>
        <w:t xml:space="preserve"> 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0  a11 a10  a9  a8",</w:t>
      </w:r>
    </w:p>
    <w:p w:rsidR="00B7086D" w:rsidRDefault="00B7086D" w:rsidP="00B7086D">
      <w:pPr>
        <w:pStyle w:val="CodeBlock"/>
      </w:pPr>
      <w:r>
        <w:t xml:space="preserve"> 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 "  x   x   x  a4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loadpage_hi     = "  0   1   0   0    1   0   0   0",</w:t>
      </w:r>
    </w:p>
    <w:p w:rsidR="00B7086D" w:rsidRDefault="00B7086D" w:rsidP="00B7086D">
      <w:pPr>
        <w:pStyle w:val="CodeBlock"/>
      </w:pPr>
      <w:r>
        <w:t xml:space="preserve"> 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 "  x   x   x  a4   a3  a2  a1  a0",</w:t>
      </w:r>
    </w:p>
    <w:p w:rsidR="00B7086D" w:rsidRDefault="00B7086D" w:rsidP="00B7086D">
      <w:pPr>
        <w:pStyle w:val="CodeBlock"/>
      </w:pPr>
      <w:r>
        <w:t xml:space="preserve">                           "  i   i   i   i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writepage       = "  0  1  0  0   1   1   0  0",</w:t>
      </w:r>
    </w:p>
    <w:p w:rsidR="00B7086D" w:rsidRDefault="00B7086D" w:rsidP="00B7086D">
      <w:pPr>
        <w:pStyle w:val="CodeBlock"/>
      </w:pPr>
      <w:r>
        <w:t xml:space="preserve">                           "  0  0  0  0  a11 a10 a9 a8",</w:t>
      </w:r>
    </w:p>
    <w:p w:rsidR="00B7086D" w:rsidRDefault="00B7086D" w:rsidP="00B7086D">
      <w:pPr>
        <w:pStyle w:val="CodeBlock"/>
      </w:pPr>
      <w:r>
        <w:t xml:space="preserve">                           " a7 a6 a5  x   x  x  x  x",</w:t>
      </w:r>
    </w:p>
    <w:p w:rsidR="00B7086D" w:rsidRDefault="00B7086D" w:rsidP="00B7086D">
      <w:pPr>
        <w:pStyle w:val="CodeBlock"/>
      </w:pPr>
      <w:r>
        <w:t xml:space="preserve">                           "  x  x  x  x   x  x  x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32;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>#   ATtiny84 has Signature Bytes: 0x1E 0x93 0x0C.</w:t>
      </w:r>
    </w:p>
    <w:p w:rsidR="00B7086D" w:rsidRDefault="00B7086D" w:rsidP="00B7086D">
      <w:pPr>
        <w:pStyle w:val="CodeBlock"/>
      </w:pPr>
      <w:r>
        <w:t xml:space="preserve">     memory "signature"</w:t>
      </w:r>
    </w:p>
    <w:p w:rsidR="00B7086D" w:rsidRDefault="00B7086D" w:rsidP="00B7086D">
      <w:pPr>
        <w:pStyle w:val="CodeBlock"/>
      </w:pPr>
      <w:r>
        <w:t xml:space="preserve">         size            = 3;</w:t>
      </w:r>
    </w:p>
    <w:p w:rsidR="00B7086D" w:rsidRDefault="00B7086D" w:rsidP="00B7086D">
      <w:pPr>
        <w:pStyle w:val="CodeBlock"/>
      </w:pPr>
      <w:r>
        <w:t xml:space="preserve"> 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"lock"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</w:t>
      </w:r>
      <w:r w:rsidRPr="00B7086D">
        <w:rPr>
          <w:lang w:val="sv-SE"/>
        </w:rPr>
        <w:t>"x x x x  x x x x  x x x x  x x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</w:t>
      </w:r>
      <w:r>
        <w:t>read            = "0 1 0 1  1 0 0 0  0 0 0 0  0 0 0 0",</w:t>
      </w:r>
    </w:p>
    <w:p w:rsidR="00B7086D" w:rsidRDefault="00B7086D" w:rsidP="00B7086D">
      <w:pPr>
        <w:pStyle w:val="CodeBlock"/>
      </w:pPr>
      <w:r>
        <w:t xml:space="preserve">                           "0 0 0 0  0 0 0 0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"lfuse"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"hfuse"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"efuse"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t xml:space="preserve"> 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memory "calibration"</w:t>
      </w:r>
    </w:p>
    <w:p w:rsidR="00B7086D" w:rsidRDefault="00B7086D" w:rsidP="00B7086D">
      <w:pPr>
        <w:pStyle w:val="CodeBlock"/>
      </w:pPr>
      <w:r>
        <w:t xml:space="preserve">         size            = 1;</w:t>
      </w:r>
    </w:p>
    <w:p w:rsidR="00B7086D" w:rsidRDefault="00B7086D" w:rsidP="00B7086D">
      <w:pPr>
        <w:pStyle w:val="CodeBlock"/>
      </w:pPr>
      <w:r>
        <w:lastRenderedPageBreak/>
        <w:t xml:space="preserve"> 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ATtiny43U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= "t43u";</w:t>
      </w:r>
    </w:p>
    <w:p w:rsidR="00B7086D" w:rsidRDefault="00B7086D" w:rsidP="00B7086D">
      <w:pPr>
        <w:pStyle w:val="CodeBlock"/>
      </w:pPr>
      <w:r>
        <w:t xml:space="preserve">    desc          = "ATtiny43u";</w:t>
      </w:r>
    </w:p>
    <w:p w:rsidR="00B7086D" w:rsidRDefault="00B7086D" w:rsidP="00B7086D">
      <w:pPr>
        <w:pStyle w:val="CodeBlock"/>
      </w:pPr>
      <w:r>
        <w:t xml:space="preserve">    has_debugwire = yes;</w:t>
      </w:r>
    </w:p>
    <w:p w:rsidR="00B7086D" w:rsidRDefault="00B7086D" w:rsidP="00B7086D">
      <w:pPr>
        <w:pStyle w:val="CodeBlock"/>
      </w:pPr>
      <w:r>
        <w:t xml:space="preserve">    flash_instr   = 0xB4, 0x07, 0x17;</w:t>
      </w:r>
    </w:p>
    <w:p w:rsidR="00B7086D" w:rsidRDefault="00B7086D" w:rsidP="00B7086D">
      <w:pPr>
        <w:pStyle w:val="CodeBlock"/>
      </w:pPr>
      <w:r>
        <w:t xml:space="preserve">    eeprom_instr  = 0xBB, 0xFF, 0xBB, 0xEE, 0xBB, 0xCC, 0xB2, 0x0D,</w:t>
      </w:r>
    </w:p>
    <w:p w:rsidR="00B7086D" w:rsidRDefault="00B7086D" w:rsidP="00B7086D">
      <w:pPr>
        <w:pStyle w:val="CodeBlock"/>
      </w:pPr>
      <w:r>
        <w:t xml:space="preserve">                         0xBC, 0x07, 0xB4, 0x07, 0xBA, 0x0D, 0xBB, 0xBC,</w:t>
      </w:r>
    </w:p>
    <w:p w:rsidR="00B7086D" w:rsidRDefault="00B7086D" w:rsidP="00B7086D">
      <w:pPr>
        <w:pStyle w:val="CodeBlock"/>
      </w:pPr>
      <w:r>
        <w:t xml:space="preserve">                         0x99, 0xE1, 0xBB, 0xAC;</w:t>
      </w:r>
    </w:p>
    <w:p w:rsidR="00B7086D" w:rsidRDefault="00B7086D" w:rsidP="00B7086D">
      <w:pPr>
        <w:pStyle w:val="CodeBlock"/>
      </w:pPr>
      <w:r>
        <w:t xml:space="preserve">    stk500_devcode   = 0x14;</w:t>
      </w:r>
    </w:p>
    <w:p w:rsidR="00B7086D" w:rsidRDefault="00B7086D" w:rsidP="00B7086D">
      <w:pPr>
        <w:pStyle w:val="CodeBlock"/>
      </w:pPr>
      <w:r>
        <w:t>##  avr910_devcode   = ?;</w:t>
      </w:r>
    </w:p>
    <w:p w:rsidR="00B7086D" w:rsidRDefault="00B7086D" w:rsidP="00B7086D">
      <w:pPr>
        <w:pStyle w:val="CodeBlock"/>
      </w:pPr>
      <w:r>
        <w:t>##  Try the AT90S2313 devcode:</w:t>
      </w:r>
    </w:p>
    <w:p w:rsidR="00B7086D" w:rsidRDefault="00B7086D" w:rsidP="00B7086D">
      <w:pPr>
        <w:pStyle w:val="CodeBlock"/>
      </w:pPr>
      <w:r>
        <w:t xml:space="preserve">    avr910_devcode   = 0x20;</w:t>
      </w:r>
    </w:p>
    <w:p w:rsidR="00B7086D" w:rsidRDefault="00B7086D" w:rsidP="00B7086D">
      <w:pPr>
        <w:pStyle w:val="CodeBlock"/>
      </w:pPr>
      <w:r>
        <w:t xml:space="preserve">    signature        = 0x1e 0x92 0x0C;</w:t>
      </w:r>
    </w:p>
    <w:p w:rsidR="00B7086D" w:rsidRDefault="00B7086D" w:rsidP="00B7086D">
      <w:pPr>
        <w:pStyle w:val="CodeBlock"/>
      </w:pPr>
      <w:r>
        <w:t xml:space="preserve">    reset            = io;</w:t>
      </w:r>
    </w:p>
    <w:p w:rsidR="00B7086D" w:rsidRDefault="00B7086D" w:rsidP="00B7086D">
      <w:pPr>
        <w:pStyle w:val="CodeBlock"/>
      </w:pPr>
      <w:r>
        <w:t xml:space="preserve">    chip_erase_delay = 1000;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                     = 200;</w:t>
      </w:r>
    </w:p>
    <w:p w:rsidR="00B7086D" w:rsidRDefault="00B7086D" w:rsidP="00B7086D">
      <w:pPr>
        <w:pStyle w:val="CodeBlock"/>
      </w:pPr>
      <w:r>
        <w:t xml:space="preserve">    stabdelay           = 100;</w:t>
      </w:r>
    </w:p>
    <w:p w:rsidR="00B7086D" w:rsidRDefault="00B7086D" w:rsidP="00B7086D">
      <w:pPr>
        <w:pStyle w:val="CodeBlock"/>
      </w:pPr>
      <w:r>
        <w:t xml:space="preserve">    cmdexedelay         = 25;</w:t>
      </w:r>
    </w:p>
    <w:p w:rsidR="00B7086D" w:rsidRDefault="00B7086D" w:rsidP="00B7086D">
      <w:pPr>
        <w:pStyle w:val="CodeBlock"/>
      </w:pPr>
      <w:r>
        <w:t xml:space="preserve">    synchloops          = 32;</w:t>
      </w:r>
    </w:p>
    <w:p w:rsidR="00B7086D" w:rsidRDefault="00B7086D" w:rsidP="00B7086D">
      <w:pPr>
        <w:pStyle w:val="CodeBlock"/>
      </w:pPr>
      <w:r>
        <w:t xml:space="preserve">    bytedelay           = 0;</w:t>
      </w:r>
    </w:p>
    <w:p w:rsidR="00B7086D" w:rsidRDefault="00B7086D" w:rsidP="00B7086D">
      <w:pPr>
        <w:pStyle w:val="CodeBlock"/>
      </w:pPr>
      <w:r>
        <w:t xml:space="preserve">    pollindex           = 3;</w:t>
      </w:r>
    </w:p>
    <w:p w:rsidR="00B7086D" w:rsidRDefault="00B7086D" w:rsidP="00B7086D">
      <w:pPr>
        <w:pStyle w:val="CodeBlock"/>
      </w:pPr>
      <w:r>
        <w:t xml:space="preserve">    pollvalue           = 0x53;</w:t>
      </w:r>
    </w:p>
    <w:p w:rsidR="00B7086D" w:rsidRDefault="00B7086D" w:rsidP="00B7086D">
      <w:pPr>
        <w:pStyle w:val="CodeBlock"/>
      </w:pPr>
      <w:r>
        <w:t xml:space="preserve">    predelay            = 1;</w:t>
      </w:r>
    </w:p>
    <w:p w:rsidR="00B7086D" w:rsidRDefault="00B7086D" w:rsidP="00B7086D">
      <w:pPr>
        <w:pStyle w:val="CodeBlock"/>
      </w:pPr>
      <w:r>
        <w:t xml:space="preserve">    postdelay           = 1;</w:t>
      </w:r>
    </w:p>
    <w:p w:rsidR="00B7086D" w:rsidRDefault="00B7086D" w:rsidP="00B7086D">
      <w:pPr>
        <w:pStyle w:val="CodeBlock"/>
      </w:pPr>
      <w:r>
        <w:t xml:space="preserve">    pollmethod          = 1;</w:t>
      </w:r>
    </w:p>
    <w:p w:rsidR="00B7086D" w:rsidRDefault="00B7086D" w:rsidP="00B7086D">
      <w:pPr>
        <w:pStyle w:val="CodeBlock"/>
      </w:pPr>
      <w:r>
        <w:t xml:space="preserve">        pp_controlstack = 0x0E, 0x1E, 0x0E, 0x1E, 0x2E, 0x3E, 0x2E, 0x3E, 0x4E, 0x5E,</w:t>
      </w:r>
    </w:p>
    <w:p w:rsidR="00B7086D" w:rsidRDefault="00B7086D" w:rsidP="00B7086D">
      <w:pPr>
        <w:pStyle w:val="CodeBlock"/>
      </w:pPr>
      <w:r>
        <w:t xml:space="preserve">                                         0x4E, 0x5E, 0x6E, 0x7E, 0x6E, 0x7E, 0x06, 0x16, 0x46, 0x56,</w:t>
      </w:r>
    </w:p>
    <w:p w:rsidR="00B7086D" w:rsidRDefault="00B7086D" w:rsidP="00B7086D">
      <w:pPr>
        <w:pStyle w:val="CodeBlock"/>
      </w:pPr>
      <w:r>
        <w:t xml:space="preserve">                                         0x0A, 0x1A, 0x4A, 0x5A, 0x1E, 0x7C, 0x00, 0x01, 0x00, 0x00,</w:t>
      </w:r>
    </w:p>
    <w:p w:rsidR="00B7086D" w:rsidRDefault="00B7086D" w:rsidP="00B7086D">
      <w:pPr>
        <w:pStyle w:val="CodeBlock"/>
      </w:pPr>
      <w:r>
        <w:t xml:space="preserve">                                        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hvspcmdexedelay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20;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        size            = 64;</w:t>
      </w:r>
    </w:p>
    <w:p w:rsidR="00B7086D" w:rsidRDefault="00B7086D" w:rsidP="00B7086D">
      <w:pPr>
        <w:pStyle w:val="CodeBlock"/>
      </w:pPr>
      <w:r>
        <w:t xml:space="preserve">                paged                   = yes;</w:t>
      </w:r>
    </w:p>
    <w:p w:rsidR="00B7086D" w:rsidRDefault="00B7086D" w:rsidP="00B7086D">
      <w:pPr>
        <w:pStyle w:val="CodeBlock"/>
      </w:pPr>
      <w:r>
        <w:t xml:space="preserve">                page_size       = 4;</w:t>
      </w:r>
    </w:p>
    <w:p w:rsidR="00B7086D" w:rsidRDefault="00B7086D" w:rsidP="00B7086D">
      <w:pPr>
        <w:pStyle w:val="CodeBlock"/>
      </w:pPr>
      <w:r>
        <w:t xml:space="preserve">                num_pages               = 16;</w:t>
      </w:r>
    </w:p>
    <w:p w:rsidR="00B7086D" w:rsidRDefault="00B7086D" w:rsidP="00B7086D">
      <w:pPr>
        <w:pStyle w:val="CodeBlock"/>
      </w:pPr>
      <w:r>
        <w:t xml:space="preserve">                min_write_delay = 4000;</w:t>
      </w:r>
    </w:p>
    <w:p w:rsidR="00B7086D" w:rsidRDefault="00B7086D" w:rsidP="00B7086D">
      <w:pPr>
        <w:pStyle w:val="CodeBlock"/>
      </w:pPr>
      <w:r>
        <w:lastRenderedPageBreak/>
        <w:t xml:space="preserve">                max_write_delay = 4500;</w:t>
      </w:r>
    </w:p>
    <w:p w:rsidR="00B7086D" w:rsidRDefault="00B7086D" w:rsidP="00B7086D">
      <w:pPr>
        <w:pStyle w:val="CodeBlock"/>
      </w:pPr>
      <w:r>
        <w:t xml:space="preserve">                readback_p1     = 0xff;</w:t>
      </w:r>
    </w:p>
    <w:p w:rsidR="00B7086D" w:rsidRDefault="00B7086D" w:rsidP="00B7086D">
      <w:pPr>
        <w:pStyle w:val="CodeBlock"/>
      </w:pPr>
      <w:r>
        <w:t xml:space="preserve">                readback_p2     = 0xff;</w:t>
      </w:r>
    </w:p>
    <w:p w:rsidR="00B7086D" w:rsidRDefault="00B7086D" w:rsidP="00B7086D">
      <w:pPr>
        <w:pStyle w:val="CodeBlock"/>
      </w:pPr>
      <w:r>
        <w:t xml:space="preserve">                read            = "1  0  1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         "0  0 a4  a3 a2 a1 a0   o o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       write           = "1  1  0  0   0  0  0  0    0 0 0 x  x x x x",</w:t>
      </w:r>
    </w:p>
    <w:p w:rsidR="00B7086D" w:rsidRDefault="00B7086D" w:rsidP="00B7086D">
      <w:pPr>
        <w:pStyle w:val="CodeBlock"/>
      </w:pPr>
      <w:r>
        <w:t xml:space="preserve">                                   "0  0 a5 a4  a3 a2 a1 a0 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       loadpage_lo     = "  1   1   0   0      0   0   0   1",</w:t>
      </w:r>
    </w:p>
    <w:p w:rsidR="00B7086D" w:rsidRDefault="00B7086D" w:rsidP="00B7086D">
      <w:pPr>
        <w:pStyle w:val="CodeBlock"/>
      </w:pPr>
      <w:r>
        <w:t xml:space="preserve">                                  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        "  0   0   0   0      0   0  a1  a0",</w:t>
      </w:r>
    </w:p>
    <w:p w:rsidR="00B7086D" w:rsidRDefault="00B7086D" w:rsidP="00B7086D">
      <w:pPr>
        <w:pStyle w:val="CodeBlock"/>
      </w:pPr>
      <w:r>
        <w:t xml:space="preserve">        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        writepage       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        "  0   0   x   x      x   x   x   x",</w:t>
      </w:r>
    </w:p>
    <w:p w:rsidR="00B7086D" w:rsidRDefault="00B7086D" w:rsidP="00B7086D">
      <w:pPr>
        <w:pStyle w:val="CodeBlock"/>
      </w:pPr>
      <w:r>
        <w:t xml:space="preserve">                                  "  0   0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mode            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</w:t>
      </w:r>
      <w:r>
        <w:t>delay           = 5;</w:t>
      </w:r>
    </w:p>
    <w:p w:rsidR="00B7086D" w:rsidRDefault="00B7086D" w:rsidP="00B7086D">
      <w:pPr>
        <w:pStyle w:val="CodeBlock"/>
      </w:pPr>
      <w:r>
        <w:t xml:space="preserve">                blocksize       = 4;</w:t>
      </w:r>
    </w:p>
    <w:p w:rsidR="00B7086D" w:rsidRDefault="00B7086D" w:rsidP="00B7086D">
      <w:pPr>
        <w:pStyle w:val="CodeBlock"/>
      </w:pPr>
      <w:r>
        <w:t xml:space="preserve">                readsize        = 256;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read_lo         = "  0   0   1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0  a10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  0  a10 a9  a8",</w:t>
      </w:r>
    </w:p>
    <w:p w:rsidR="00B7086D" w:rsidRDefault="00B7086D" w:rsidP="00B7086D">
      <w:pPr>
        <w:pStyle w:val="CodeBlock"/>
      </w:pPr>
      <w:r>
        <w:t xml:space="preserve">                          " a7  a6  a5  a4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0   0   0   0",</w:t>
      </w:r>
    </w:p>
    <w:p w:rsidR="00B7086D" w:rsidRDefault="00B7086D" w:rsidP="00B7086D">
      <w:pPr>
        <w:pStyle w:val="CodeBlock"/>
      </w:pPr>
      <w:r>
        <w:t xml:space="preserve">                          "  0   0   0   x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x    x   x   x   x",</w:t>
      </w:r>
    </w:p>
    <w:p w:rsidR="00B7086D" w:rsidRDefault="00B7086D" w:rsidP="00B7086D">
      <w:pPr>
        <w:pStyle w:val="CodeBlock"/>
      </w:pPr>
      <w:r>
        <w:t xml:space="preserve">                          "  x   x   x  a4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1  0  0   1  1  0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0  0  0   0 a10 a9 a8",</w:t>
      </w:r>
    </w:p>
    <w:p w:rsidR="00B7086D" w:rsidRDefault="00B7086D" w:rsidP="00B7086D">
      <w:pPr>
        <w:pStyle w:val="CodeBlock"/>
      </w:pPr>
      <w:r>
        <w:t xml:space="preserve">                          " a7 a6 a5  x   x  x  x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x  x  x   x  x  x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mode            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</w:t>
      </w:r>
      <w:r>
        <w:t>delay           = 10;</w:t>
      </w:r>
    </w:p>
    <w:p w:rsidR="00B7086D" w:rsidRDefault="00B7086D" w:rsidP="00B7086D">
      <w:pPr>
        <w:pStyle w:val="CodeBlock"/>
      </w:pPr>
      <w:r>
        <w:t xml:space="preserve">                blocksize       = 64;</w:t>
      </w:r>
    </w:p>
    <w:p w:rsidR="00B7086D" w:rsidRDefault="00B7086D" w:rsidP="00B7086D">
      <w:pPr>
        <w:pStyle w:val="CodeBlock"/>
      </w:pPr>
      <w:r>
        <w:t xml:space="preserve">                readsize        = 256;</w:t>
      </w:r>
    </w:p>
    <w:p w:rsidR="00B7086D" w:rsidRDefault="00B7086D" w:rsidP="00B7086D">
      <w:pPr>
        <w:pStyle w:val="CodeBlock"/>
      </w:pPr>
      <w:r>
        <w:t xml:space="preserve"> 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lastRenderedPageBreak/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x x x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2;</w:t>
      </w:r>
    </w:p>
    <w:p w:rsidR="00B7086D" w:rsidRDefault="00B7086D" w:rsidP="00B7086D">
      <w:pPr>
        <w:pStyle w:val="CodeBlock"/>
      </w:pPr>
      <w:r>
        <w:t xml:space="preserve">        read            = "0  0  1  1   1  0  0  0    0 0 0 x  x x x x",</w:t>
      </w:r>
    </w:p>
    <w:p w:rsidR="00B7086D" w:rsidRDefault="00B7086D" w:rsidP="00B7086D">
      <w:pPr>
        <w:pStyle w:val="CodeBlock"/>
      </w:pPr>
      <w:r>
        <w:t xml:space="preserve">                          "0  0  0  0   0  0  0  a0   o o o o  o o o o";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ATmega32u4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"m32u4";</w:t>
      </w:r>
    </w:p>
    <w:p w:rsidR="00B7086D" w:rsidRDefault="00B7086D" w:rsidP="00B7086D">
      <w:pPr>
        <w:pStyle w:val="CodeBlock"/>
      </w:pPr>
      <w:r>
        <w:t xml:space="preserve">    desc             = "ATmega32U4";</w:t>
      </w:r>
    </w:p>
    <w:p w:rsidR="00B7086D" w:rsidRDefault="00B7086D" w:rsidP="00B7086D">
      <w:pPr>
        <w:pStyle w:val="CodeBlock"/>
      </w:pPr>
      <w:r>
        <w:t xml:space="preserve">    signature        = 0x1e 0x95 0x87;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0xB2;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lastRenderedPageBreak/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  x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lastRenderedPageBreak/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AT90USB646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"usb646";</w:t>
      </w:r>
    </w:p>
    <w:p w:rsidR="00B7086D" w:rsidRDefault="00B7086D" w:rsidP="00B7086D">
      <w:pPr>
        <w:pStyle w:val="CodeBlock"/>
      </w:pPr>
      <w:r>
        <w:t xml:space="preserve">    desc             = "AT90USB646";</w:t>
      </w:r>
    </w:p>
    <w:p w:rsidR="00B7086D" w:rsidRDefault="00B7086D" w:rsidP="00B7086D">
      <w:pPr>
        <w:pStyle w:val="CodeBlock"/>
      </w:pPr>
      <w:r>
        <w:t xml:space="preserve">    signature        = 0x1e 0x96 0x82;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0xB2;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lastRenderedPageBreak/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  x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AT90USB647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identical to AT90USB646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"usb646"</w:t>
      </w:r>
    </w:p>
    <w:p w:rsidR="00B7086D" w:rsidRDefault="00B7086D" w:rsidP="00B7086D">
      <w:pPr>
        <w:pStyle w:val="CodeBlock"/>
      </w:pPr>
      <w:r>
        <w:t xml:space="preserve">    id               = "usb647";</w:t>
      </w:r>
    </w:p>
    <w:p w:rsidR="00B7086D" w:rsidRDefault="00B7086D" w:rsidP="00B7086D">
      <w:pPr>
        <w:pStyle w:val="CodeBlock"/>
      </w:pPr>
      <w:r>
        <w:t xml:space="preserve">    desc             = "AT90USB647";</w:t>
      </w:r>
    </w:p>
    <w:p w:rsidR="00B7086D" w:rsidRDefault="00B7086D" w:rsidP="00B7086D">
      <w:pPr>
        <w:pStyle w:val="CodeBlock"/>
      </w:pPr>
      <w:r>
        <w:t xml:space="preserve">    signature        = 0x1e 0x96 0x82;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AT90USB1286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"usb1286";</w:t>
      </w:r>
    </w:p>
    <w:p w:rsidR="00B7086D" w:rsidRDefault="00B7086D" w:rsidP="00B7086D">
      <w:pPr>
        <w:pStyle w:val="CodeBlock"/>
      </w:pPr>
      <w:r>
        <w:t xml:space="preserve">    desc             = "AT90USB1286";</w:t>
      </w:r>
    </w:p>
    <w:p w:rsidR="00B7086D" w:rsidRDefault="00B7086D" w:rsidP="00B7086D">
      <w:pPr>
        <w:pStyle w:val="CodeBlock"/>
      </w:pPr>
      <w:r>
        <w:t xml:space="preserve">    signature        = 0x1e 0x97 0x82;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 stk500_devcode   = 0xB2;</w:t>
      </w:r>
    </w:p>
    <w:p w:rsidR="00B7086D" w:rsidRDefault="00B7086D" w:rsidP="00B7086D">
      <w:pPr>
        <w:pStyle w:val="CodeBlock"/>
      </w:pPr>
      <w:r>
        <w:t>#    avr910_devcode   = 0x43;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0xA0;</w:t>
      </w:r>
    </w:p>
    <w:p w:rsidR="00B7086D" w:rsidRDefault="00B7086D" w:rsidP="00B7086D">
      <w:pPr>
        <w:pStyle w:val="CodeBlock"/>
      </w:pPr>
      <w:r>
        <w:t xml:space="preserve">    reset            = dedicated;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lastRenderedPageBreak/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rampz               = 0x3b;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4096;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 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loadpage_lo</w:t>
      </w:r>
      <w:r>
        <w:tab/>
        <w:t>= "  1   1   0   0      0   0   0   1",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 0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0   0   0   0      0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writepage</w:t>
      </w:r>
      <w:r w:rsidRPr="00B7086D">
        <w:rPr>
          <w:lang w:val="sv-SE"/>
        </w:rPr>
        <w:tab/>
        <w:t>= "  1   1   0   0      0   0   1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</w:t>
      </w:r>
      <w:r>
        <w:t>"  0   0   x   x      x a10  a9  a8",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a7  a6  a5  a4     a3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ab/>
      </w:r>
      <w:r>
        <w:tab/>
      </w:r>
      <w:r>
        <w:tab/>
        <w:t xml:space="preserve">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10;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131072;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a6  a5  a4     a3  a2  a1  a0",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256;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x x x x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x x x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x  x  x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>#------------------------------------------------------------</w:t>
      </w:r>
    </w:p>
    <w:p w:rsidR="00B7086D" w:rsidRDefault="00B7086D" w:rsidP="00B7086D">
      <w:pPr>
        <w:pStyle w:val="CodeBlock"/>
      </w:pPr>
      <w:r>
        <w:t># AT90USB1287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identical to AT90USB1286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"usb1286"</w:t>
      </w:r>
    </w:p>
    <w:p w:rsidR="00B7086D" w:rsidRDefault="00B7086D" w:rsidP="00B7086D">
      <w:pPr>
        <w:pStyle w:val="CodeBlock"/>
      </w:pPr>
      <w:r>
        <w:t xml:space="preserve">    id               = "usb1287";</w:t>
      </w:r>
    </w:p>
    <w:p w:rsidR="00B7086D" w:rsidRDefault="00B7086D" w:rsidP="00B7086D">
      <w:pPr>
        <w:pStyle w:val="CodeBlock"/>
      </w:pPr>
      <w:r>
        <w:t xml:space="preserve">    desc             = "AT90USB1287";</w:t>
      </w:r>
    </w:p>
    <w:p w:rsidR="00B7086D" w:rsidRDefault="00B7086D" w:rsidP="00B7086D">
      <w:pPr>
        <w:pStyle w:val="CodeBlock"/>
      </w:pPr>
      <w:r>
        <w:t xml:space="preserve">    signature        = 0x1e 0x97 0x82;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AT90USB162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"usb162";</w:t>
      </w:r>
    </w:p>
    <w:p w:rsidR="00B7086D" w:rsidRDefault="00B7086D" w:rsidP="00B7086D">
      <w:pPr>
        <w:pStyle w:val="CodeBlock"/>
      </w:pPr>
      <w:r>
        <w:t xml:space="preserve">    desc             = "AT90USB162";</w:t>
      </w:r>
    </w:p>
    <w:p w:rsidR="00B7086D" w:rsidRDefault="00B7086D" w:rsidP="00B7086D">
      <w:pPr>
        <w:pStyle w:val="CodeBlock"/>
      </w:pPr>
      <w:r>
        <w:t xml:space="preserve">    has_jtag         = no;</w:t>
      </w:r>
    </w:p>
    <w:p w:rsidR="00B7086D" w:rsidRDefault="00B7086D" w:rsidP="00B7086D">
      <w:pPr>
        <w:pStyle w:val="CodeBlock"/>
      </w:pPr>
      <w:r>
        <w:t xml:space="preserve">    has_debugwire    = yes;</w:t>
      </w:r>
    </w:p>
    <w:p w:rsidR="00B7086D" w:rsidRDefault="00B7086D" w:rsidP="00B7086D">
      <w:pPr>
        <w:pStyle w:val="CodeBlock"/>
      </w:pPr>
      <w:r>
        <w:t xml:space="preserve">    signature        = 0x1e 0x94 0x82;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reset            = io;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0xC6;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lastRenderedPageBreak/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AT90USB82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Changes against AT90USB162 (beside IDs)</w:t>
      </w:r>
    </w:p>
    <w:p w:rsidR="00B7086D" w:rsidRDefault="00B7086D" w:rsidP="00B7086D">
      <w:pPr>
        <w:pStyle w:val="CodeBlock"/>
      </w:pPr>
      <w:r>
        <w:t>#    memory "flash"</w:t>
      </w:r>
    </w:p>
    <w:p w:rsidR="00B7086D" w:rsidRDefault="00B7086D" w:rsidP="00B7086D">
      <w:pPr>
        <w:pStyle w:val="CodeBlock"/>
      </w:pPr>
      <w:r>
        <w:t>#        size            = 8192;</w:t>
      </w:r>
    </w:p>
    <w:p w:rsidR="00B7086D" w:rsidRDefault="00B7086D" w:rsidP="00B7086D">
      <w:pPr>
        <w:pStyle w:val="CodeBlock"/>
      </w:pPr>
      <w:r>
        <w:t>#        num_pages       = 64;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"usb82";</w:t>
      </w:r>
    </w:p>
    <w:p w:rsidR="00B7086D" w:rsidRDefault="00B7086D" w:rsidP="00B7086D">
      <w:pPr>
        <w:pStyle w:val="CodeBlock"/>
      </w:pPr>
      <w:r>
        <w:t xml:space="preserve">    desc             = "AT90USB82";</w:t>
      </w:r>
    </w:p>
    <w:p w:rsidR="00B7086D" w:rsidRDefault="00B7086D" w:rsidP="00B7086D">
      <w:pPr>
        <w:pStyle w:val="CodeBlock"/>
      </w:pPr>
      <w:r>
        <w:t xml:space="preserve">    has_jtag         = no;</w:t>
      </w:r>
    </w:p>
    <w:p w:rsidR="00B7086D" w:rsidRDefault="00B7086D" w:rsidP="00B7086D">
      <w:pPr>
        <w:pStyle w:val="CodeBlock"/>
      </w:pPr>
      <w:r>
        <w:t xml:space="preserve">    has_debugwire    = yes;</w:t>
      </w:r>
    </w:p>
    <w:p w:rsidR="00B7086D" w:rsidRDefault="00B7086D" w:rsidP="00B7086D">
      <w:pPr>
        <w:pStyle w:val="CodeBlock"/>
      </w:pPr>
      <w:r>
        <w:t xml:space="preserve">    signature        = 0x1e 0x93 0x82;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lastRenderedPageBreak/>
        <w:t xml:space="preserve">    reset            = io;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0xC6;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lastRenderedPageBreak/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64;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ATmega32U2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Changes against AT90USB162 (beside IDs)</w:t>
      </w:r>
    </w:p>
    <w:p w:rsidR="00B7086D" w:rsidRDefault="00B7086D" w:rsidP="00B7086D">
      <w:pPr>
        <w:pStyle w:val="CodeBlock"/>
      </w:pPr>
      <w:r>
        <w:t>#    memory "flash"</w:t>
      </w:r>
    </w:p>
    <w:p w:rsidR="00B7086D" w:rsidRDefault="00B7086D" w:rsidP="00B7086D">
      <w:pPr>
        <w:pStyle w:val="CodeBlock"/>
      </w:pPr>
      <w:r>
        <w:t>#        size            = 32768;</w:t>
      </w:r>
    </w:p>
    <w:p w:rsidR="00B7086D" w:rsidRDefault="00B7086D" w:rsidP="00B7086D">
      <w:pPr>
        <w:pStyle w:val="CodeBlock"/>
      </w:pPr>
      <w:r>
        <w:t>#        num_pages       = 256;</w:t>
      </w:r>
    </w:p>
    <w:p w:rsidR="00B7086D" w:rsidRDefault="00B7086D" w:rsidP="00B7086D">
      <w:pPr>
        <w:pStyle w:val="CodeBlock"/>
      </w:pPr>
      <w:r>
        <w:t>#    memory "eeprom"</w:t>
      </w:r>
    </w:p>
    <w:p w:rsidR="00B7086D" w:rsidRDefault="00B7086D" w:rsidP="00B7086D">
      <w:pPr>
        <w:pStyle w:val="CodeBlock"/>
      </w:pPr>
      <w:r>
        <w:t>#        size            = 1024;</w:t>
      </w:r>
    </w:p>
    <w:p w:rsidR="00B7086D" w:rsidRDefault="00B7086D" w:rsidP="00B7086D">
      <w:pPr>
        <w:pStyle w:val="CodeBlock"/>
      </w:pPr>
      <w:r>
        <w:t>#        num_pages       = 256;</w:t>
      </w: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"m32u2";</w:t>
      </w:r>
    </w:p>
    <w:p w:rsidR="00B7086D" w:rsidRDefault="00B7086D" w:rsidP="00B7086D">
      <w:pPr>
        <w:pStyle w:val="CodeBlock"/>
      </w:pPr>
      <w:r>
        <w:t xml:space="preserve">    desc             = "ATmega32U2";</w:t>
      </w:r>
    </w:p>
    <w:p w:rsidR="00B7086D" w:rsidRDefault="00B7086D" w:rsidP="00B7086D">
      <w:pPr>
        <w:pStyle w:val="CodeBlock"/>
      </w:pPr>
      <w:r>
        <w:t xml:space="preserve">    has_jtag         = no;</w:t>
      </w:r>
    </w:p>
    <w:p w:rsidR="00B7086D" w:rsidRDefault="00B7086D" w:rsidP="00B7086D">
      <w:pPr>
        <w:pStyle w:val="CodeBlock"/>
      </w:pPr>
      <w:r>
        <w:t xml:space="preserve">    has_debugwire    = yes;</w:t>
      </w:r>
    </w:p>
    <w:p w:rsidR="00B7086D" w:rsidRDefault="00B7086D" w:rsidP="00B7086D">
      <w:pPr>
        <w:pStyle w:val="CodeBlock"/>
      </w:pPr>
      <w:r>
        <w:t xml:space="preserve">    signature        = 0x1e 0x95 0x8a;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reset            = io;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0xC6;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lastRenderedPageBreak/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0 0 0 x  x x x x",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ATmega16U2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Changes against ATmega32U2 (beside IDs)</w:t>
      </w:r>
    </w:p>
    <w:p w:rsidR="00B7086D" w:rsidRDefault="00B7086D" w:rsidP="00B7086D">
      <w:pPr>
        <w:pStyle w:val="CodeBlock"/>
      </w:pPr>
      <w:r>
        <w:t>#    memory "flash"</w:t>
      </w:r>
    </w:p>
    <w:p w:rsidR="00B7086D" w:rsidRDefault="00B7086D" w:rsidP="00B7086D">
      <w:pPr>
        <w:pStyle w:val="CodeBlock"/>
      </w:pPr>
      <w:r>
        <w:t>#        size            = 16384;</w:t>
      </w:r>
    </w:p>
    <w:p w:rsidR="00B7086D" w:rsidRDefault="00B7086D" w:rsidP="00B7086D">
      <w:pPr>
        <w:pStyle w:val="CodeBlock"/>
      </w:pPr>
      <w:r>
        <w:t>#        num_pages       = 128;</w:t>
      </w:r>
    </w:p>
    <w:p w:rsidR="00B7086D" w:rsidRDefault="00B7086D" w:rsidP="00B7086D">
      <w:pPr>
        <w:pStyle w:val="CodeBlock"/>
      </w:pPr>
      <w:r>
        <w:t>#    memory "eeprom"</w:t>
      </w:r>
    </w:p>
    <w:p w:rsidR="00B7086D" w:rsidRDefault="00B7086D" w:rsidP="00B7086D">
      <w:pPr>
        <w:pStyle w:val="CodeBlock"/>
      </w:pPr>
      <w:r>
        <w:t>#        size            = 512;</w:t>
      </w:r>
    </w:p>
    <w:p w:rsidR="00B7086D" w:rsidRDefault="00B7086D" w:rsidP="00B7086D">
      <w:pPr>
        <w:pStyle w:val="CodeBlock"/>
      </w:pPr>
      <w:r>
        <w:t>#        num_pages       = 128;</w:t>
      </w: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"m16u2";</w:t>
      </w:r>
    </w:p>
    <w:p w:rsidR="00B7086D" w:rsidRDefault="00B7086D" w:rsidP="00B7086D">
      <w:pPr>
        <w:pStyle w:val="CodeBlock"/>
      </w:pPr>
      <w:r>
        <w:t xml:space="preserve">    desc             = "ATmega16U2";</w:t>
      </w:r>
    </w:p>
    <w:p w:rsidR="00B7086D" w:rsidRDefault="00B7086D" w:rsidP="00B7086D">
      <w:pPr>
        <w:pStyle w:val="CodeBlock"/>
      </w:pPr>
      <w:r>
        <w:t xml:space="preserve">    has_jtag         = no;</w:t>
      </w:r>
    </w:p>
    <w:p w:rsidR="00B7086D" w:rsidRDefault="00B7086D" w:rsidP="00B7086D">
      <w:pPr>
        <w:pStyle w:val="CodeBlock"/>
      </w:pPr>
      <w:r>
        <w:t xml:space="preserve">    has_debugwire    = yes;</w:t>
      </w:r>
    </w:p>
    <w:p w:rsidR="00B7086D" w:rsidRDefault="00B7086D" w:rsidP="00B7086D">
      <w:pPr>
        <w:pStyle w:val="CodeBlock"/>
      </w:pPr>
      <w:r>
        <w:t xml:space="preserve">    signature        = 0x1e 0x94 0x89;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reset            = io;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0xC6;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lastRenderedPageBreak/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ATmega8U2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Changes against ATmega16U2 (beside IDs)</w:t>
      </w:r>
    </w:p>
    <w:p w:rsidR="00B7086D" w:rsidRDefault="00B7086D" w:rsidP="00B7086D">
      <w:pPr>
        <w:pStyle w:val="CodeBlock"/>
      </w:pPr>
      <w:r>
        <w:t>#    memory "flash"</w:t>
      </w:r>
    </w:p>
    <w:p w:rsidR="00B7086D" w:rsidRDefault="00B7086D" w:rsidP="00B7086D">
      <w:pPr>
        <w:pStyle w:val="CodeBlock"/>
      </w:pPr>
      <w:r>
        <w:t>#        size            = 8192;</w:t>
      </w:r>
    </w:p>
    <w:p w:rsidR="00B7086D" w:rsidRDefault="00B7086D" w:rsidP="00B7086D">
      <w:pPr>
        <w:pStyle w:val="CodeBlock"/>
      </w:pPr>
      <w:r>
        <w:t>#        page_size       = 64;</w:t>
      </w:r>
    </w:p>
    <w:p w:rsidR="00B7086D" w:rsidRDefault="00B7086D" w:rsidP="00B7086D">
      <w:pPr>
        <w:pStyle w:val="CodeBlock"/>
      </w:pPr>
      <w:r>
        <w:t>#        blocksize       = 64;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"m8u2";</w:t>
      </w:r>
    </w:p>
    <w:p w:rsidR="00B7086D" w:rsidRDefault="00B7086D" w:rsidP="00B7086D">
      <w:pPr>
        <w:pStyle w:val="CodeBlock"/>
      </w:pPr>
      <w:r>
        <w:t xml:space="preserve">    desc             = "ATmega8U2";</w:t>
      </w:r>
    </w:p>
    <w:p w:rsidR="00B7086D" w:rsidRDefault="00B7086D" w:rsidP="00B7086D">
      <w:pPr>
        <w:pStyle w:val="CodeBlock"/>
      </w:pPr>
      <w:r>
        <w:t xml:space="preserve">    has_jtag         = no;</w:t>
      </w:r>
    </w:p>
    <w:p w:rsidR="00B7086D" w:rsidRDefault="00B7086D" w:rsidP="00B7086D">
      <w:pPr>
        <w:pStyle w:val="CodeBlock"/>
      </w:pPr>
      <w:r>
        <w:t xml:space="preserve">    has_debugwire    = yes;</w:t>
      </w:r>
    </w:p>
    <w:p w:rsidR="00B7086D" w:rsidRDefault="00B7086D" w:rsidP="00B7086D">
      <w:pPr>
        <w:pStyle w:val="CodeBlock"/>
      </w:pPr>
      <w:r>
        <w:lastRenderedPageBreak/>
        <w:t xml:space="preserve">    signature        = 0x1e 0x93 0x89;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reset            = io;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chip_erase       = "1 0 1 0  1 1 0 0    1 0 0 x  x x x x",</w:t>
      </w:r>
    </w:p>
    <w:p w:rsidR="00B7086D" w:rsidRDefault="00B7086D" w:rsidP="00B7086D">
      <w:pPr>
        <w:pStyle w:val="CodeBlock"/>
      </w:pPr>
      <w:r>
        <w:t xml:space="preserve">                       "x x x x  x x x x    x x x x  x x x x";</w:t>
      </w:r>
    </w:p>
    <w:p w:rsidR="00B7086D" w:rsidRDefault="00B7086D" w:rsidP="00B7086D">
      <w:pPr>
        <w:pStyle w:val="CodeBlock"/>
      </w:pPr>
      <w:r>
        <w:t xml:space="preserve">    pagel            = 0xD7;</w:t>
      </w:r>
    </w:p>
    <w:p w:rsidR="00B7086D" w:rsidRDefault="00B7086D" w:rsidP="00B7086D">
      <w:pPr>
        <w:pStyle w:val="CodeBlock"/>
      </w:pPr>
      <w:r>
        <w:t xml:space="preserve">    bs2              = 0xC6;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</w:t>
      </w:r>
      <w:r>
        <w:tab/>
      </w:r>
      <w:r>
        <w:tab/>
        <w:t>= 200;</w:t>
      </w:r>
    </w:p>
    <w:p w:rsidR="00B7086D" w:rsidRDefault="00B7086D" w:rsidP="00B7086D">
      <w:pPr>
        <w:pStyle w:val="CodeBlock"/>
      </w:pPr>
      <w:r>
        <w:t xml:space="preserve">    stabdelay</w:t>
      </w:r>
      <w:r>
        <w:tab/>
      </w:r>
      <w:r>
        <w:tab/>
        <w:t>= 100;</w:t>
      </w:r>
    </w:p>
    <w:p w:rsidR="00B7086D" w:rsidRDefault="00B7086D" w:rsidP="00B7086D">
      <w:pPr>
        <w:pStyle w:val="CodeBlock"/>
      </w:pPr>
      <w:r>
        <w:t xml:space="preserve">    cmdexedelay</w:t>
      </w:r>
      <w:r>
        <w:tab/>
      </w:r>
      <w:r>
        <w:tab/>
        <w:t>= 25;</w:t>
      </w:r>
    </w:p>
    <w:p w:rsidR="00B7086D" w:rsidRDefault="00B7086D" w:rsidP="00B7086D">
      <w:pPr>
        <w:pStyle w:val="CodeBlock"/>
      </w:pPr>
      <w:r>
        <w:t xml:space="preserve">    synchloops</w:t>
      </w:r>
      <w:r>
        <w:tab/>
      </w:r>
      <w:r>
        <w:tab/>
        <w:t>= 32;</w:t>
      </w:r>
    </w:p>
    <w:p w:rsidR="00B7086D" w:rsidRDefault="00B7086D" w:rsidP="00B7086D">
      <w:pPr>
        <w:pStyle w:val="CodeBlock"/>
      </w:pPr>
      <w:r>
        <w:t xml:space="preserve">    bytedelay</w:t>
      </w:r>
      <w:r>
        <w:tab/>
      </w:r>
      <w:r>
        <w:tab/>
        <w:t>= 0;</w:t>
      </w:r>
    </w:p>
    <w:p w:rsidR="00B7086D" w:rsidRDefault="00B7086D" w:rsidP="00B7086D">
      <w:pPr>
        <w:pStyle w:val="CodeBlock"/>
      </w:pPr>
      <w:r>
        <w:t xml:space="preserve">    pollindex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pollvalue</w:t>
      </w:r>
      <w:r>
        <w:tab/>
      </w:r>
      <w:r>
        <w:tab/>
        <w:t>= 0x53;</w:t>
      </w:r>
    </w:p>
    <w:p w:rsidR="00B7086D" w:rsidRDefault="00B7086D" w:rsidP="00B7086D">
      <w:pPr>
        <w:pStyle w:val="CodeBlock"/>
      </w:pPr>
      <w:r>
        <w:t xml:space="preserve">    predelay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postdelay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pollmethod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512;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loadpage_lo</w:t>
      </w:r>
      <w:r w:rsidRPr="00B7086D">
        <w:rPr>
          <w:lang w:val="sv-SE"/>
        </w:rPr>
        <w:tab/>
        <w:t>= "  1   1   0   0      0   0   0 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0   0   0   0      0   0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</w:r>
      <w:r w:rsidRPr="00B7086D">
        <w:rPr>
          <w:lang w:val="sv-SE"/>
        </w:rPr>
        <w:tab/>
      </w:r>
      <w:r w:rsidRPr="00B7086D">
        <w:rPr>
          <w:lang w:val="sv-SE"/>
        </w:rPr>
        <w:tab/>
        <w:t xml:space="preserve">  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writepage</w:t>
      </w:r>
      <w:r>
        <w:tab/>
        <w:t>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 0   0",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  <w:t xml:space="preserve">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ab/>
        <w:t>mode</w:t>
      </w:r>
      <w:r>
        <w:tab/>
      </w:r>
      <w:r>
        <w:tab/>
        <w:t>= 0x41;</w:t>
      </w:r>
    </w:p>
    <w:p w:rsidR="00B7086D" w:rsidRDefault="00B7086D" w:rsidP="00B7086D">
      <w:pPr>
        <w:pStyle w:val="CodeBlock"/>
      </w:pPr>
      <w:r>
        <w:tab/>
        <w:t>delay</w:t>
      </w:r>
      <w:r>
        <w:tab/>
      </w:r>
      <w:r>
        <w:tab/>
        <w:t>= 20;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8192;</w:t>
      </w:r>
    </w:p>
    <w:p w:rsidR="00B7086D" w:rsidRDefault="00B7086D" w:rsidP="00B7086D">
      <w:pPr>
        <w:pStyle w:val="CodeBlock"/>
      </w:pPr>
      <w:r>
        <w:t xml:space="preserve">        page_size       = 64;</w:t>
      </w:r>
    </w:p>
    <w:p w:rsidR="00B7086D" w:rsidRDefault="00B7086D" w:rsidP="00B7086D">
      <w:pPr>
        <w:pStyle w:val="CodeBlock"/>
      </w:pPr>
      <w:r>
        <w:t xml:space="preserve">        num_pages       = 128;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0x00;</w:t>
      </w:r>
    </w:p>
    <w:p w:rsidR="00B7086D" w:rsidRDefault="00B7086D" w:rsidP="00B7086D">
      <w:pPr>
        <w:pStyle w:val="CodeBlock"/>
      </w:pPr>
      <w:r>
        <w:t xml:space="preserve">        readback_p2     = 0x00;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x   x   x   x      x   x   x   x",</w:t>
      </w:r>
    </w:p>
    <w:p w:rsidR="00B7086D" w:rsidRDefault="00B7086D" w:rsidP="00B7086D">
      <w:pPr>
        <w:pStyle w:val="CodeBlock"/>
      </w:pPr>
      <w:r>
        <w:t xml:space="preserve">                          "  x   x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 x   x      x   x   x  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ab/>
        <w:t>mode</w:t>
      </w:r>
      <w:r w:rsidRPr="00B7086D">
        <w:rPr>
          <w:lang w:val="sv-SE"/>
        </w:rPr>
        <w:tab/>
      </w:r>
      <w:r w:rsidRPr="00B7086D">
        <w:rPr>
          <w:lang w:val="sv-SE"/>
        </w:rPr>
        <w:tab/>
        <w:t>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ab/>
      </w:r>
      <w:r>
        <w:t>delay</w:t>
      </w:r>
      <w:r>
        <w:tab/>
      </w:r>
      <w:r>
        <w:tab/>
        <w:t>= 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64;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size            = 1;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           = "1 0 1 0  1 1 0 0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 x x x x  i i i i  i i i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read            = "0 1 0 1  0 0 0 0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1 0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1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lastRenderedPageBreak/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write           = "1 0 1 0  1 1 0 0  1 0 1 0  0 1 0 0",</w:t>
      </w:r>
    </w:p>
    <w:p w:rsidR="00B7086D" w:rsidRDefault="00B7086D" w:rsidP="00B7086D">
      <w:pPr>
        <w:pStyle w:val="CodeBlock"/>
      </w:pPr>
      <w:r>
        <w:t xml:space="preserve">                          "x x x x  x x x x  i i i i 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"x x x x  x x x x  o o o o  o o o o";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 1 1 0 0   1 1 1 x 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 x x x x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 1 0 0 0    0 0 0 x  x x x x",</w:t>
      </w:r>
    </w:p>
    <w:p w:rsidR="00B7086D" w:rsidRDefault="00B7086D" w:rsidP="00B7086D">
      <w:pPr>
        <w:pStyle w:val="CodeBlock"/>
      </w:pPr>
      <w:r>
        <w:t xml:space="preserve">                          "0 0 0 0  0 0 0 0    o o o o  o o o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x   x  x  x  x",</w:t>
      </w:r>
    </w:p>
    <w:p w:rsidR="00B7086D" w:rsidRDefault="00B7086D" w:rsidP="00B7086D">
      <w:pPr>
        <w:pStyle w:val="CodeBlock"/>
      </w:pPr>
      <w:r>
        <w:t xml:space="preserve">                          "x  x  x  x   x  x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"m325";</w:t>
      </w:r>
    </w:p>
    <w:p w:rsidR="00B7086D" w:rsidRDefault="00B7086D" w:rsidP="00B7086D">
      <w:pPr>
        <w:pStyle w:val="CodeBlock"/>
      </w:pPr>
      <w:r>
        <w:t xml:space="preserve">    desc             = "ATmega325";</w:t>
      </w:r>
    </w:p>
    <w:p w:rsidR="00B7086D" w:rsidRDefault="00B7086D" w:rsidP="00B7086D">
      <w:pPr>
        <w:pStyle w:val="CodeBlock"/>
      </w:pPr>
      <w:r>
        <w:t xml:space="preserve">    signature        = 0x1e 0x95 0x05;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stk500_devcode   = 0x??; # No STK500v1 support?</w:t>
      </w:r>
    </w:p>
    <w:p w:rsidR="00B7086D" w:rsidRDefault="00B7086D" w:rsidP="00B7086D">
      <w:pPr>
        <w:pStyle w:val="CodeBlock"/>
      </w:pPr>
      <w:r>
        <w:t>#   avr910_devcode   = 0x??; # Try the ATmega16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avr910_devcode   = 0x74;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"0 0 0 0  0 0 0 0    0 0 0 0  0 0 0 0";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"0 0 0 0  0 0 0 0    0 0 0 0  0 0 0 0";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             = 200;</w:t>
      </w:r>
    </w:p>
    <w:p w:rsidR="00B7086D" w:rsidRDefault="00B7086D" w:rsidP="00B7086D">
      <w:pPr>
        <w:pStyle w:val="CodeBlock"/>
      </w:pPr>
      <w:r>
        <w:t xml:space="preserve">    stabdelay           = 100;</w:t>
      </w:r>
    </w:p>
    <w:p w:rsidR="00B7086D" w:rsidRDefault="00B7086D" w:rsidP="00B7086D">
      <w:pPr>
        <w:pStyle w:val="CodeBlock"/>
      </w:pPr>
      <w:r>
        <w:t xml:space="preserve">    cmdexedelay         = 25;</w:t>
      </w:r>
    </w:p>
    <w:p w:rsidR="00B7086D" w:rsidRDefault="00B7086D" w:rsidP="00B7086D">
      <w:pPr>
        <w:pStyle w:val="CodeBlock"/>
      </w:pPr>
      <w:r>
        <w:t xml:space="preserve">    synchloops          = 32;</w:t>
      </w:r>
    </w:p>
    <w:p w:rsidR="00B7086D" w:rsidRDefault="00B7086D" w:rsidP="00B7086D">
      <w:pPr>
        <w:pStyle w:val="CodeBlock"/>
      </w:pPr>
      <w:r>
        <w:t xml:space="preserve">    bytedelay           = 0;</w:t>
      </w:r>
    </w:p>
    <w:p w:rsidR="00B7086D" w:rsidRDefault="00B7086D" w:rsidP="00B7086D">
      <w:pPr>
        <w:pStyle w:val="CodeBlock"/>
      </w:pPr>
      <w:r>
        <w:t xml:space="preserve">    pollindex           = 3;</w:t>
      </w:r>
    </w:p>
    <w:p w:rsidR="00B7086D" w:rsidRDefault="00B7086D" w:rsidP="00B7086D">
      <w:pPr>
        <w:pStyle w:val="CodeBlock"/>
      </w:pPr>
      <w:r>
        <w:t xml:space="preserve">    pollvalue           = 0x53;</w:t>
      </w:r>
    </w:p>
    <w:p w:rsidR="00B7086D" w:rsidRDefault="00B7086D" w:rsidP="00B7086D">
      <w:pPr>
        <w:pStyle w:val="CodeBlock"/>
      </w:pPr>
      <w:r>
        <w:t xml:space="preserve">    predelay            = 1;</w:t>
      </w:r>
    </w:p>
    <w:p w:rsidR="00B7086D" w:rsidRDefault="00B7086D" w:rsidP="00B7086D">
      <w:pPr>
        <w:pStyle w:val="CodeBlock"/>
      </w:pPr>
      <w:r>
        <w:t xml:space="preserve">    postdelay           = 1;</w:t>
      </w:r>
    </w:p>
    <w:p w:rsidR="00B7086D" w:rsidRDefault="00B7086D" w:rsidP="00B7086D">
      <w:pPr>
        <w:pStyle w:val="CodeBlock"/>
      </w:pPr>
      <w:r>
        <w:t xml:space="preserve">    pollmethod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lastRenderedPageBreak/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4;  /* for parallel programming */</w:t>
      </w:r>
    </w:p>
    <w:p w:rsidR="00B7086D" w:rsidRDefault="00B7086D" w:rsidP="00B7086D">
      <w:pPr>
        <w:pStyle w:val="CodeBlock"/>
      </w:pPr>
      <w:r>
        <w:t xml:space="preserve">        size            = 1024;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 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 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loadpage_lo     = "  1   1   0   0      0   0   0   1",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  0   0   0   0      0   0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  0   0   0   0      0   0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writepage       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  0   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mode            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delay           = 10;</w:t>
      </w:r>
    </w:p>
    <w:p w:rsidR="00B7086D" w:rsidRDefault="00B7086D" w:rsidP="00B7086D">
      <w:pPr>
        <w:pStyle w:val="CodeBlock"/>
      </w:pPr>
      <w:r>
        <w:t xml:space="preserve">        blocksize       = 4;</w:t>
      </w:r>
    </w:p>
    <w:p w:rsidR="00B7086D" w:rsidRDefault="00B7086D" w:rsidP="00B7086D">
      <w:pPr>
        <w:pStyle w:val="CodeBlock"/>
      </w:pPr>
      <w:r>
        <w:t xml:space="preserve">        readsize        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32768;</w:t>
      </w:r>
    </w:p>
    <w:p w:rsidR="00B7086D" w:rsidRDefault="00B7086D" w:rsidP="00B7086D">
      <w:pPr>
        <w:pStyle w:val="CodeBlock"/>
      </w:pPr>
      <w:r>
        <w:t xml:space="preserve">        page_size       = 128;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lastRenderedPageBreak/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0   1   0   0      1   1   0   0",</w:t>
      </w:r>
    </w:p>
    <w:p w:rsidR="00B7086D" w:rsidRDefault="00B7086D" w:rsidP="00B7086D">
      <w:pPr>
        <w:pStyle w:val="CodeBlock"/>
      </w:pPr>
      <w:r>
        <w:t xml:space="preserve">                          "  0 a14 a13 a12    a11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mode            = 0x41;</w:t>
      </w:r>
    </w:p>
    <w:p w:rsidR="00B7086D" w:rsidRDefault="00B7086D" w:rsidP="00B7086D">
      <w:pPr>
        <w:pStyle w:val="CodeBlock"/>
      </w:pPr>
      <w:r>
        <w:t xml:space="preserve">        delay           = 10;</w:t>
      </w:r>
    </w:p>
    <w:p w:rsidR="00B7086D" w:rsidRDefault="00B7086D" w:rsidP="00B7086D">
      <w:pPr>
        <w:pStyle w:val="CodeBlock"/>
      </w:pPr>
      <w:r>
        <w:t xml:space="preserve">        blocksize       = 128;</w:t>
      </w:r>
    </w:p>
    <w:p w:rsidR="00B7086D" w:rsidRDefault="00B7086D" w:rsidP="00B7086D">
      <w:pPr>
        <w:pStyle w:val="CodeBlock"/>
      </w:pPr>
      <w:r>
        <w:t xml:space="preserve">        readsize        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1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"0 0 0 0  0 0 0 0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1 1 1 1  1 i i 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lastRenderedPageBreak/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0   0  0  0  0",</w:t>
      </w:r>
    </w:p>
    <w:p w:rsidR="00B7086D" w:rsidRDefault="00B7086D" w:rsidP="00B7086D">
      <w:pPr>
        <w:pStyle w:val="CodeBlock"/>
      </w:pPr>
      <w:r>
        <w:t xml:space="preserve">                          "0  0  0  0   0  0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0 0  0 0 0 0",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ATmega645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 = "m645";</w:t>
      </w:r>
    </w:p>
    <w:p w:rsidR="00B7086D" w:rsidRDefault="00B7086D" w:rsidP="00B7086D">
      <w:pPr>
        <w:pStyle w:val="CodeBlock"/>
      </w:pPr>
      <w:r>
        <w:t xml:space="preserve">    desc             = "ATmega645";</w:t>
      </w:r>
    </w:p>
    <w:p w:rsidR="00B7086D" w:rsidRDefault="00B7086D" w:rsidP="00B7086D">
      <w:pPr>
        <w:pStyle w:val="CodeBlock"/>
      </w:pPr>
      <w:r>
        <w:t xml:space="preserve">    signature        = 0x1E 0x96 0x05;</w:t>
      </w:r>
    </w:p>
    <w:p w:rsidR="00B7086D" w:rsidRDefault="00B7086D" w:rsidP="00B7086D">
      <w:pPr>
        <w:pStyle w:val="CodeBlock"/>
      </w:pPr>
      <w:r>
        <w:t xml:space="preserve">    has_jtag         = yes;</w:t>
      </w:r>
    </w:p>
    <w:p w:rsidR="00B7086D" w:rsidRDefault="00B7086D" w:rsidP="00B7086D">
      <w:pPr>
        <w:pStyle w:val="CodeBlock"/>
      </w:pPr>
      <w:r>
        <w:t>#   stk500_devcode   = 0x??; # No STK500v1 support?</w:t>
      </w:r>
    </w:p>
    <w:p w:rsidR="00B7086D" w:rsidRDefault="00B7086D" w:rsidP="00B7086D">
      <w:pPr>
        <w:pStyle w:val="CodeBlock"/>
      </w:pPr>
      <w:r>
        <w:t>#   avr910_devcode   = 0x??; # Try the ATmega16 one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avr910_devcode   = 0x74;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 = 0xd7;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 = 0xa0;</w:t>
      </w:r>
    </w:p>
    <w:p w:rsidR="00B7086D" w:rsidRDefault="00B7086D" w:rsidP="00B7086D">
      <w:pPr>
        <w:pStyle w:val="CodeBlock"/>
      </w:pPr>
      <w:r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 1 1 0 0    0 1 0 1  0 0 1 1",</w:t>
      </w:r>
    </w:p>
    <w:p w:rsidR="00B7086D" w:rsidRDefault="00B7086D" w:rsidP="00B7086D">
      <w:pPr>
        <w:pStyle w:val="CodeBlock"/>
      </w:pPr>
      <w:r>
        <w:t xml:space="preserve">                       "0 0 0 0  0 0 0 0    0 0 0 0  0 0 0 0";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 1 1 0 0    1 0 0 0  0 0 0 0",</w:t>
      </w:r>
    </w:p>
    <w:p w:rsidR="00B7086D" w:rsidRDefault="00B7086D" w:rsidP="00B7086D">
      <w:pPr>
        <w:pStyle w:val="CodeBlock"/>
      </w:pPr>
      <w:r>
        <w:t xml:space="preserve">                       "0 0 0 0  0 0 0 0    0 0 0 0  0 0 0 0";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             = 200;</w:t>
      </w:r>
    </w:p>
    <w:p w:rsidR="00B7086D" w:rsidRDefault="00B7086D" w:rsidP="00B7086D">
      <w:pPr>
        <w:pStyle w:val="CodeBlock"/>
      </w:pPr>
      <w:r>
        <w:t xml:space="preserve">    stabdelay           = 100;</w:t>
      </w:r>
    </w:p>
    <w:p w:rsidR="00B7086D" w:rsidRDefault="00B7086D" w:rsidP="00B7086D">
      <w:pPr>
        <w:pStyle w:val="CodeBlock"/>
      </w:pPr>
      <w:r>
        <w:t xml:space="preserve">    cmdexedelay         = 25;</w:t>
      </w:r>
    </w:p>
    <w:p w:rsidR="00B7086D" w:rsidRDefault="00B7086D" w:rsidP="00B7086D">
      <w:pPr>
        <w:pStyle w:val="CodeBlock"/>
      </w:pPr>
      <w:r>
        <w:t xml:space="preserve">    synchloops          = 32;</w:t>
      </w:r>
    </w:p>
    <w:p w:rsidR="00B7086D" w:rsidRDefault="00B7086D" w:rsidP="00B7086D">
      <w:pPr>
        <w:pStyle w:val="CodeBlock"/>
      </w:pPr>
      <w:r>
        <w:t xml:space="preserve">    bytedelay           = 0;</w:t>
      </w:r>
    </w:p>
    <w:p w:rsidR="00B7086D" w:rsidRDefault="00B7086D" w:rsidP="00B7086D">
      <w:pPr>
        <w:pStyle w:val="CodeBlock"/>
      </w:pPr>
      <w:r>
        <w:t xml:space="preserve">    pollindex           = 3;</w:t>
      </w:r>
    </w:p>
    <w:p w:rsidR="00B7086D" w:rsidRDefault="00B7086D" w:rsidP="00B7086D">
      <w:pPr>
        <w:pStyle w:val="CodeBlock"/>
      </w:pPr>
      <w:r>
        <w:t xml:space="preserve">    pollvalue           = 0x53;</w:t>
      </w:r>
    </w:p>
    <w:p w:rsidR="00B7086D" w:rsidRDefault="00B7086D" w:rsidP="00B7086D">
      <w:pPr>
        <w:pStyle w:val="CodeBlock"/>
      </w:pPr>
      <w:r>
        <w:t xml:space="preserve">    predelay            = 1;</w:t>
      </w:r>
    </w:p>
    <w:p w:rsidR="00B7086D" w:rsidRDefault="00B7086D" w:rsidP="00B7086D">
      <w:pPr>
        <w:pStyle w:val="CodeBlock"/>
      </w:pPr>
      <w:r>
        <w:t xml:space="preserve">    postdelay           = 1;</w:t>
      </w:r>
    </w:p>
    <w:p w:rsidR="00B7086D" w:rsidRDefault="00B7086D" w:rsidP="00B7086D">
      <w:pPr>
        <w:pStyle w:val="CodeBlock"/>
      </w:pPr>
      <w:r>
        <w:t xml:space="preserve">    pollmethod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0x0F, 0x1F, 0x2E, 0x3E, 0x2F, 0x3F,</w:t>
      </w:r>
    </w:p>
    <w:p w:rsidR="00B7086D" w:rsidRDefault="00B7086D" w:rsidP="00B7086D">
      <w:pPr>
        <w:pStyle w:val="CodeBlock"/>
      </w:pPr>
      <w:r>
        <w:t xml:space="preserve">        0x4E, 0x5E, 0x4F, 0x5F, 0x6E, 0x7E, 0x6F, 0x7F,</w:t>
      </w:r>
    </w:p>
    <w:p w:rsidR="00B7086D" w:rsidRDefault="00B7086D" w:rsidP="00B7086D">
      <w:pPr>
        <w:pStyle w:val="CodeBlock"/>
      </w:pPr>
      <w:r>
        <w:t xml:space="preserve">        0x66, 0x76, 0x67, 0x77, 0x6A, 0x7A, 0x6B, 0x7B,</w:t>
      </w:r>
    </w:p>
    <w:p w:rsidR="00B7086D" w:rsidRDefault="00B7086D" w:rsidP="00B7086D">
      <w:pPr>
        <w:pStyle w:val="CodeBlock"/>
      </w:pPr>
      <w:r>
        <w:t xml:space="preserve">        0xBE,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5;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idr                 = 0x31;</w:t>
      </w:r>
    </w:p>
    <w:p w:rsidR="00B7086D" w:rsidRDefault="00B7086D" w:rsidP="00B7086D">
      <w:pPr>
        <w:pStyle w:val="CodeBlock"/>
      </w:pPr>
      <w:r>
        <w:t xml:space="preserve">    spmcr               = 0x57;</w:t>
      </w:r>
    </w:p>
    <w:p w:rsidR="00B7086D" w:rsidRDefault="00B7086D" w:rsidP="00B7086D">
      <w:pPr>
        <w:pStyle w:val="CodeBlock"/>
      </w:pPr>
      <w:r>
        <w:t xml:space="preserve">    allowfullpagebitstream = no;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 /* leave this "no" */</w:t>
      </w:r>
    </w:p>
    <w:p w:rsidR="00B7086D" w:rsidRDefault="00B7086D" w:rsidP="00B7086D">
      <w:pPr>
        <w:pStyle w:val="CodeBlock"/>
      </w:pPr>
      <w:r>
        <w:t xml:space="preserve">        page_size       = 8;  /* for parallel programming */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 1   0   1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 1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loadpage_lo     = "  1   1   0   0      0   0   0   1",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 1   1   0   0      0   0   1   0",</w:t>
      </w:r>
    </w:p>
    <w:p w:rsidR="00B7086D" w:rsidRDefault="00B7086D" w:rsidP="00B7086D">
      <w:pPr>
        <w:pStyle w:val="CodeBlock"/>
      </w:pPr>
      <w:r>
        <w:t xml:space="preserve">                          "  0   0   0   0      0 a10  a9  a8",</w:t>
      </w:r>
    </w:p>
    <w:p w:rsidR="00B7086D" w:rsidRDefault="00B7086D" w:rsidP="00B7086D">
      <w:pPr>
        <w:pStyle w:val="CodeBlock"/>
      </w:pPr>
      <w:r>
        <w:t xml:space="preserve">                          " a7  a6  a5  a4     a3   0   0   0",</w:t>
      </w:r>
    </w:p>
    <w:p w:rsidR="00B7086D" w:rsidRDefault="00B7086D" w:rsidP="00B7086D">
      <w:pPr>
        <w:pStyle w:val="CodeBlock"/>
      </w:pPr>
      <w:r>
        <w:t xml:space="preserve">                          "  x   x   x   x      x   x   x  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mode            = 0x41;</w:t>
      </w:r>
    </w:p>
    <w:p w:rsidR="00B7086D" w:rsidRDefault="00B7086D" w:rsidP="00B7086D">
      <w:pPr>
        <w:pStyle w:val="CodeBlock"/>
      </w:pPr>
      <w:r>
        <w:t xml:space="preserve">        delay           = 10;</w:t>
      </w:r>
    </w:p>
    <w:p w:rsidR="00B7086D" w:rsidRDefault="00B7086D" w:rsidP="00B7086D">
      <w:pPr>
        <w:pStyle w:val="CodeBlock"/>
      </w:pPr>
      <w:r>
        <w:t xml:space="preserve">        blocksize       = 8;</w:t>
      </w:r>
    </w:p>
    <w:p w:rsidR="00B7086D" w:rsidRDefault="00B7086D" w:rsidP="00B7086D">
      <w:pPr>
        <w:pStyle w:val="CodeBlock"/>
      </w:pPr>
      <w:r>
        <w:t xml:space="preserve">        readsize        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65536;</w:t>
      </w:r>
    </w:p>
    <w:p w:rsidR="00B7086D" w:rsidRDefault="00B7086D" w:rsidP="00B7086D">
      <w:pPr>
        <w:pStyle w:val="CodeBlock"/>
      </w:pPr>
      <w:r>
        <w:t xml:space="preserve">        page_size       = 256;</w:t>
      </w:r>
    </w:p>
    <w:p w:rsidR="00B7086D" w:rsidRDefault="00B7086D" w:rsidP="00B7086D">
      <w:pPr>
        <w:pStyle w:val="CodeBlock"/>
      </w:pPr>
      <w:r>
        <w:t xml:space="preserve">        num_pages       = 256;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  0   0   1   0      0   0   0   0",</w:t>
      </w:r>
    </w:p>
    <w:p w:rsidR="00B7086D" w:rsidRDefault="00B7086D" w:rsidP="00B7086D">
      <w:pPr>
        <w:pStyle w:val="CodeBlock"/>
      </w:pPr>
      <w:r>
        <w:t xml:space="preserve">                          " 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= "   0   0   1   0      1   0   0   0",</w:t>
      </w:r>
    </w:p>
    <w:p w:rsidR="00B7086D" w:rsidRDefault="00B7086D" w:rsidP="00B7086D">
      <w:pPr>
        <w:pStyle w:val="CodeBlock"/>
      </w:pPr>
      <w:r>
        <w:t xml:space="preserve">                          " 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 o   o   o   o      o   o   o  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 0   1   0   0      0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"  a7 a6  a5  a4     a3  a2  a1  a0",</w:t>
      </w:r>
    </w:p>
    <w:p w:rsidR="00B7086D" w:rsidRDefault="00B7086D" w:rsidP="00B7086D">
      <w:pPr>
        <w:pStyle w:val="CodeBlock"/>
      </w:pPr>
      <w:r>
        <w:t xml:space="preserve">               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 0   1   0   0      1   0   0   0",</w:t>
      </w:r>
    </w:p>
    <w:p w:rsidR="00B7086D" w:rsidRDefault="00B7086D" w:rsidP="00B7086D">
      <w:pPr>
        <w:pStyle w:val="CodeBlock"/>
      </w:pPr>
      <w:r>
        <w:t xml:space="preserve">                          "  0   0   0   0      0   0   0   0",</w:t>
      </w:r>
    </w:p>
    <w:p w:rsidR="00B7086D" w:rsidRDefault="00B7086D" w:rsidP="00B7086D">
      <w:pPr>
        <w:pStyle w:val="CodeBlock"/>
      </w:pPr>
      <w:r>
        <w:t xml:space="preserve">                          "  a7 a6  a5  a4     a3  a2  a1  a0",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  i   i   i   i      i   i   i   i";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writepage       = "   0   1   0   0      1   1   0   0",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                  </w:t>
      </w:r>
      <w:r>
        <w:t>" a15 a14 a13 a12    a11 a10  a9  a8",</w:t>
      </w:r>
    </w:p>
    <w:p w:rsidR="00B7086D" w:rsidRDefault="00B7086D" w:rsidP="00B7086D">
      <w:pPr>
        <w:pStyle w:val="CodeBlock"/>
      </w:pPr>
      <w:r>
        <w:t xml:space="preserve">                          "  a7  a6  a5  a4     a3  a2  a1  a0",</w:t>
      </w:r>
    </w:p>
    <w:p w:rsidR="00B7086D" w:rsidRDefault="00B7086D" w:rsidP="00B7086D">
      <w:pPr>
        <w:pStyle w:val="CodeBlock"/>
      </w:pPr>
      <w:r>
        <w:t xml:space="preserve">                          "   0   0   0   0      0   0   0   0";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mode            = 0x41;</w:t>
      </w:r>
    </w:p>
    <w:p w:rsidR="00B7086D" w:rsidRDefault="00B7086D" w:rsidP="00B7086D">
      <w:pPr>
        <w:pStyle w:val="CodeBlock"/>
      </w:pPr>
      <w:r>
        <w:lastRenderedPageBreak/>
        <w:t xml:space="preserve">        delay           = 10;</w:t>
      </w:r>
    </w:p>
    <w:p w:rsidR="00B7086D" w:rsidRDefault="00B7086D" w:rsidP="00B7086D">
      <w:pPr>
        <w:pStyle w:val="CodeBlock"/>
      </w:pPr>
      <w:r>
        <w:t xml:space="preserve">        blocksize       = 128;</w:t>
      </w:r>
    </w:p>
    <w:p w:rsidR="00B7086D" w:rsidRDefault="00B7086D" w:rsidP="00B7086D">
      <w:pPr>
        <w:pStyle w:val="CodeBlock"/>
      </w:pPr>
      <w:r>
        <w:t xml:space="preserve">        readsize        = 256;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0 0 0 0",</w:t>
      </w:r>
    </w:p>
    <w:p w:rsidR="00B7086D" w:rsidRDefault="00B7086D" w:rsidP="00B7086D">
      <w:pPr>
        <w:pStyle w:val="CodeBlock"/>
      </w:pPr>
      <w:r>
        <w:t xml:space="preserve">                          "x x x x  x x x x   x x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1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 1 1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0 0 0 0   0 0 0 0  0 0 0 0",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1 0 1  1 0 0 0   0 0 0 0  1 0 0 0",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 1 0 1 0 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 i i i i 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min_write_delay = 9000;</w:t>
      </w:r>
    </w:p>
    <w:p w:rsidR="00B7086D" w:rsidRDefault="00B7086D" w:rsidP="00B7086D">
      <w:pPr>
        <w:pStyle w:val="CodeBlock"/>
      </w:pPr>
      <w:r>
        <w:t xml:space="preserve">        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1 0 1  0 0 0 0  0 0 0 0  1 0 0 0",</w:t>
      </w:r>
    </w:p>
    <w:p w:rsidR="00B7086D" w:rsidRDefault="00B7086D" w:rsidP="00B7086D">
      <w:pPr>
        <w:pStyle w:val="CodeBlock"/>
      </w:pPr>
      <w:r>
        <w:t xml:space="preserve">                          "0 0 0 0  0 0 0 0  o o o o 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 1 1 0 0  1 0 1 0 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"0 0 0 0  0 0 0 0  1 1 1 1  1 i i i";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min_write_delay = 9000;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max_write_delay = 9000;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 0  1  1   0  0  0  0   0  0  0  0   0  0  0  0",</w:t>
      </w:r>
    </w:p>
    <w:p w:rsidR="00B7086D" w:rsidRDefault="00B7086D" w:rsidP="00B7086D">
      <w:pPr>
        <w:pStyle w:val="CodeBlock"/>
      </w:pPr>
      <w:r>
        <w:t xml:space="preserve">                          "0  0  0  0   0  0 a1 a0   o  o  o  o   o  o  o  o";</w:t>
      </w:r>
    </w:p>
    <w:p w:rsidR="00B7086D" w:rsidRDefault="00B7086D" w:rsidP="00B7086D">
      <w:pPr>
        <w:pStyle w:val="CodeBlock"/>
      </w:pPr>
      <w:r>
        <w:t xml:space="preserve">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            = "0 0 1 1  1 0 0 0   0 0 0 0  0 0 0 0",</w:t>
      </w:r>
    </w:p>
    <w:p w:rsidR="00B7086D" w:rsidRDefault="00B7086D" w:rsidP="00B7086D">
      <w:pPr>
        <w:pStyle w:val="CodeBlock"/>
      </w:pPr>
      <w:r>
        <w:t xml:space="preserve">                          "0 0 0 0  0 0 0 0   o o o o 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ATmega3250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"m325"</w:t>
      </w:r>
    </w:p>
    <w:p w:rsidR="00B7086D" w:rsidRDefault="00B7086D" w:rsidP="00B7086D">
      <w:pPr>
        <w:pStyle w:val="CodeBlock"/>
      </w:pPr>
      <w:r>
        <w:t xml:space="preserve">    id               = "m3250";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lastRenderedPageBreak/>
        <w:t xml:space="preserve">    </w:t>
      </w:r>
      <w:r w:rsidRPr="00B7086D">
        <w:rPr>
          <w:lang w:val="sv-SE"/>
        </w:rPr>
        <w:t>desc             = "ATmega3250";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 = 0x1E 0x95 0x06;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ocdrev              = 3;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#------------------------------------------------------------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># ATmega6450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"m645"</w:t>
      </w:r>
    </w:p>
    <w:p w:rsidR="00B7086D" w:rsidRDefault="00B7086D" w:rsidP="00B7086D">
      <w:pPr>
        <w:pStyle w:val="CodeBlock"/>
      </w:pPr>
      <w:r>
        <w:t xml:space="preserve">    id               = "m6450";</w:t>
      </w:r>
    </w:p>
    <w:p w:rsidR="00B7086D" w:rsidRDefault="00B7086D" w:rsidP="00B7086D">
      <w:pPr>
        <w:pStyle w:val="CodeBlock"/>
      </w:pPr>
      <w:r>
        <w:t xml:space="preserve">    desc             = "ATmega6450";</w:t>
      </w:r>
    </w:p>
    <w:p w:rsidR="00B7086D" w:rsidRDefault="00B7086D" w:rsidP="00B7086D">
      <w:pPr>
        <w:pStyle w:val="CodeBlock"/>
      </w:pPr>
      <w:r>
        <w:t xml:space="preserve">    signature        = 0x1E 0x96 0x06;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ocdrev              = 3;</w:t>
      </w:r>
    </w:p>
    <w:p w:rsidR="00B7086D" w:rsidRDefault="00B7086D" w:rsidP="00B7086D">
      <w:pPr>
        <w:pStyle w:val="CodeBlock"/>
      </w:pPr>
      <w:r>
        <w:t xml:space="preserve">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AVR XMEGA family common values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".xmega";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"AVR XMEGA family common values";</w:t>
      </w:r>
    </w:p>
    <w:p w:rsidR="00B7086D" w:rsidRDefault="00B7086D" w:rsidP="00B7086D">
      <w:pPr>
        <w:pStyle w:val="CodeBlock"/>
      </w:pPr>
      <w:r>
        <w:t xml:space="preserve">    has_pdi</w:t>
      </w:r>
      <w:r>
        <w:tab/>
        <w:t>= yes;</w:t>
      </w:r>
    </w:p>
    <w:p w:rsidR="00B7086D" w:rsidRDefault="00B7086D" w:rsidP="00B7086D">
      <w:pPr>
        <w:pStyle w:val="CodeBlock"/>
      </w:pPr>
      <w:r>
        <w:t xml:space="preserve">    nvm_base</w:t>
      </w:r>
      <w:r>
        <w:tab/>
        <w:t>= 0x01c0;</w:t>
      </w:r>
    </w:p>
    <w:p w:rsidR="00B7086D" w:rsidRDefault="00B7086D" w:rsidP="00B7086D">
      <w:pPr>
        <w:pStyle w:val="CodeBlock"/>
      </w:pPr>
      <w:r>
        <w:t xml:space="preserve">    mcu_base</w:t>
      </w:r>
      <w:r>
        <w:tab/>
        <w:t>= 0x0090;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0x1000090;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"prodsig"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0x32;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0x8e0200;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0x32;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0x32;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"fuse1"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"fuse2"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0x8f0022;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"fuse4"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0x8f0024;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"fuse5"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0x8f0025;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0x8f0027;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"data"</w:t>
      </w:r>
    </w:p>
    <w:p w:rsidR="00B7086D" w:rsidRDefault="00B7086D" w:rsidP="00B7086D">
      <w:pPr>
        <w:pStyle w:val="CodeBlock"/>
      </w:pPr>
      <w:r>
        <w:t xml:space="preserve">        # SRAM, only used to supply the offset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0x1000000;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lastRenderedPageBreak/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ATxmega16A4U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"x16a4u";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"ATxmega16A4U";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0x94 0x41;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0x400;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0x4000;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0x803000;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0x5000;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ATxmega16C4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"x16a4u"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"x16c4";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"ATxmega16C4";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0x95 0x44;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ATxmega16D4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"x16a4u"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"x16d4";</w:t>
      </w:r>
    </w:p>
    <w:p w:rsidR="00B7086D" w:rsidRDefault="00B7086D" w:rsidP="00B7086D">
      <w:pPr>
        <w:pStyle w:val="CodeBlock"/>
      </w:pPr>
      <w:r>
        <w:lastRenderedPageBreak/>
        <w:t xml:space="preserve">    desc</w:t>
      </w:r>
      <w:r>
        <w:tab/>
        <w:t>= "ATxmega16D4";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0x94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ATxmega16A4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"x16a4u"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"x16a4";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"ATxmega16A4";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0x94 0x41;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ATxmega32A4U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"x32a4u";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"ATxmega32A4U";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0x95 0x41;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0x400;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0x807000;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0x808000;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0x9000;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lastRenderedPageBreak/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ATxmega32C4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"x32a4u"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"x32c4";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"ATxmega32C4";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0x94 0x43;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ATxmega32D4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"x32a4u"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"x32d4";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"ATxmega32D4";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0x95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ATxmega32A4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"x32a4u"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"x32a4";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"ATxmega32A4";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0x95 0x41;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ATxmega64A4U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"x64a4u";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"ATxmega64A4U";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0x80f000;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lastRenderedPageBreak/>
        <w:t xml:space="preserve">        offset</w:t>
      </w:r>
      <w:r>
        <w:tab/>
      </w:r>
      <w:r>
        <w:tab/>
        <w:t>= 0x810000;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ATxmega64C3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"x64c3";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"ATxmega64C3";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0x49;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ATxmega64D3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"x64d3";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"ATxmega64D3";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0x4a;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ATxmega64D4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"x64d4";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"ATxmega64D4";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0x47;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ATxmega64A1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"x64a4u"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"x64a1";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"ATxmega64A1";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0x4e;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ATxmega64A1U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>part parent "x64a1"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"x64a1u";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"ATxmega64A1U";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0x4e;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ATxmega64A3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"x64a3";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"ATxmega64A3";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ATxmega64A3U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"x64a3u";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"ATxmega64A3U";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ATxmega64A4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"x64a4";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"ATxmega64A4";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0x46;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ATxmega64B1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"x64b1";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"ATxmega64B1";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0x52;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ATxmega64B3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"x64a1"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"x64b3";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"ATxmega64B3";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0x96 0x51;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ATxmega128C3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"x128c3";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"ATxmega128C3";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0x52;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lastRenderedPageBreak/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0x81e000;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0x820000;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ATxmega128D3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"x128d3";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"ATxmega128D3";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0x48;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ATxmega128D4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"x128d4";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"ATxmega128D4";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0x47;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"x128a1";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"ATxmega128A1";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0x4c;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lastRenderedPageBreak/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ATxmega128A1 revision D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"x128a1d";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"ATxmega128A1revD";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0x41;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ATxmega128A1U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"x128a1u";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"ATxmega128A1U";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0x4c;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ATxmega128A3U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"x128a3u";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"ATxmega128A3U";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0x46;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lastRenderedPageBreak/>
        <w:t xml:space="preserve">        offset</w:t>
      </w:r>
      <w:r>
        <w:tab/>
      </w:r>
      <w:r>
        <w:tab/>
        <w:t>= 0x81f000;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0x820000;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ATxmega128A4U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"x128a4u";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"ATxmega128A4U";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0x81f000;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0x820000;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lastRenderedPageBreak/>
        <w:t xml:space="preserve">        size</w:t>
      </w:r>
      <w:r>
        <w:tab/>
      </w:r>
      <w:r>
        <w:tab/>
        <w:t>= 0x22000;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ATxmega128B1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"x128b1";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"ATxmega128B1";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0x4d;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0x81e000;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0x820000;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lastRenderedPageBreak/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ATxmega128B3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"x128b1"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"x128b3";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"ATxmega128B3";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0x4b;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ATxmega192C3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"x192c3";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"ATxmega192C3";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0x51;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0x30000;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0x82e000;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0x830000;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0x32000;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ATxmega192D3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"x192c3"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"x192d3";</w:t>
      </w:r>
    </w:p>
    <w:p w:rsidR="00B7086D" w:rsidRDefault="00B7086D" w:rsidP="00B7086D">
      <w:pPr>
        <w:pStyle w:val="CodeBlock"/>
      </w:pPr>
      <w:r>
        <w:lastRenderedPageBreak/>
        <w:t xml:space="preserve">    desc</w:t>
      </w:r>
      <w:r>
        <w:tab/>
        <w:t>= "ATxmega192D3";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0x49;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ATxmega192A1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"x192c3"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"x192a1";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"ATxmega192A1";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0x4e;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ATxmega192A3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"x192a1"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"x192a3";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"ATxmega192A3";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0x44;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ATxmega192A3U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"x192a1"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"x192a3u";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"ATxmega192A3U";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0x97 0x44;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ATxmega256C3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"x256c3";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"ATxmega256C3";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0x40000;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0x83e000;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0x840000;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0x42000;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ATxmega256D3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"x256c3"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"x256d3";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"ATxmega256D3";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0x44;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ATxmega256A1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"x256c3"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"x256a1";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"ATxmega256A1";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0x46;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"fuse0"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0x8f0020;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ATxmega256A3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"x256a1"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"x256a3";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"ATxmega256A3";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ATxmega256A3U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"x256a1"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"x256a3u";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"ATxmega256A3U";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0x42;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ATxmega256A3B</w:t>
      </w:r>
    </w:p>
    <w:p w:rsidR="00B7086D" w:rsidRDefault="00B7086D" w:rsidP="00B7086D">
      <w:pPr>
        <w:pStyle w:val="CodeBlock"/>
      </w:pPr>
      <w:r>
        <w:lastRenderedPageBreak/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"x256a1"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"x256a3b";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"ATxmega256A3B";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0x43;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ATxmega256A3BU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"x256a1"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"x256a3bu";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"ATxmega256A3BU";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0x43;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ATxmega384C3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"x384c3";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"ATxmega384C3";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0x60000;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0x85e000;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0x860000;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0x62000;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0x8e0400;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ATxmega384D3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"x384c3"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"x384d3";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"ATxmega384D3";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0x98 0x47;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ATxmega8E5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"x8e5";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"ATxmega8E5";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0x93 0x41;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0x0200;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0x00801800;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0x00804000;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0x2800;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            = 0x80;</w:t>
      </w:r>
    </w:p>
    <w:p w:rsidR="00B7086D" w:rsidRDefault="00B7086D" w:rsidP="00B7086D">
      <w:pPr>
        <w:pStyle w:val="CodeBlock"/>
      </w:pPr>
      <w:r>
        <w:t xml:space="preserve">        offset          = 0x8e0400;</w:t>
      </w:r>
    </w:p>
    <w:p w:rsidR="00B7086D" w:rsidRDefault="00B7086D" w:rsidP="00B7086D">
      <w:pPr>
        <w:pStyle w:val="CodeBlock"/>
      </w:pPr>
      <w:r>
        <w:t xml:space="preserve">        page_size       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ATxmega16E5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"x16e5";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"ATxmega16E5";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0x94 0x45;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0x0200;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0x4000;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0x00803000;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0x00804000;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0x5000;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            = 0x80;</w:t>
      </w:r>
    </w:p>
    <w:p w:rsidR="00B7086D" w:rsidRDefault="00B7086D" w:rsidP="00B7086D">
      <w:pPr>
        <w:pStyle w:val="CodeBlock"/>
      </w:pPr>
      <w:r>
        <w:t xml:space="preserve">        offset          = 0x8e0400;</w:t>
      </w:r>
    </w:p>
    <w:p w:rsidR="00B7086D" w:rsidRDefault="00B7086D" w:rsidP="00B7086D">
      <w:pPr>
        <w:pStyle w:val="CodeBlock"/>
      </w:pPr>
      <w:r>
        <w:t xml:space="preserve">        page_size       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ATxmega32E5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".xmega"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"x32e5";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"ATxmega32E5";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0x95 0x4c;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0x0400;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0x08c0000;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0x20;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"application"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0x8000;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"apptable"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0x00807000;</w:t>
      </w:r>
    </w:p>
    <w:p w:rsidR="00B7086D" w:rsidRDefault="00B7086D" w:rsidP="00B7086D">
      <w:pPr>
        <w:pStyle w:val="CodeBlock"/>
      </w:pPr>
      <w:r>
        <w:lastRenderedPageBreak/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"boot"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0x1000;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0x00804000;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0x9000;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0x0800000;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"usersig"</w:t>
      </w:r>
    </w:p>
    <w:p w:rsidR="00B7086D" w:rsidRDefault="00B7086D" w:rsidP="00B7086D">
      <w:pPr>
        <w:pStyle w:val="CodeBlock"/>
      </w:pPr>
      <w:r>
        <w:t xml:space="preserve">        size            = 0x80;</w:t>
      </w:r>
    </w:p>
    <w:p w:rsidR="00B7086D" w:rsidRDefault="00B7086D" w:rsidP="00B7086D">
      <w:pPr>
        <w:pStyle w:val="CodeBlock"/>
      </w:pPr>
      <w:r>
        <w:t xml:space="preserve">        offset          = 0x8e0400;</w:t>
      </w:r>
    </w:p>
    <w:p w:rsidR="00B7086D" w:rsidRDefault="00B7086D" w:rsidP="00B7086D">
      <w:pPr>
        <w:pStyle w:val="CodeBlock"/>
      </w:pPr>
      <w:r>
        <w:t xml:space="preserve">        page_size       = 0x80;</w:t>
      </w:r>
    </w:p>
    <w:p w:rsidR="00B7086D" w:rsidRDefault="00B7086D" w:rsidP="00B7086D">
      <w:pPr>
        <w:pStyle w:val="CodeBlock"/>
      </w:pPr>
      <w:r>
        <w:t xml:space="preserve">        readsize</w:t>
      </w:r>
      <w:r>
        <w:tab/>
        <w:t>= 0x100;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AVR32UC3A0512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"uc3a0512";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"AT32UC3A0512";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0xED 0xC0 0x3F;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  <w:t>= yes;</w:t>
      </w:r>
    </w:p>
    <w:p w:rsidR="00B7086D" w:rsidRDefault="00B7086D" w:rsidP="00B7086D">
      <w:pPr>
        <w:pStyle w:val="CodeBlock"/>
      </w:pPr>
      <w:r>
        <w:t xml:space="preserve">    is_avr32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page_size       = 512;           # bytes</w:t>
      </w:r>
    </w:p>
    <w:p w:rsidR="00B7086D" w:rsidRDefault="00B7086D" w:rsidP="00B7086D">
      <w:pPr>
        <w:pStyle w:val="CodeBlock"/>
      </w:pPr>
      <w:r>
        <w:t xml:space="preserve">        readsize        = 512;           # bytes</w:t>
      </w:r>
    </w:p>
    <w:p w:rsidR="00B7086D" w:rsidRDefault="00B7086D" w:rsidP="00B7086D">
      <w:pPr>
        <w:pStyle w:val="CodeBlock"/>
      </w:pPr>
      <w:r>
        <w:t xml:space="preserve">        num_pages       = 1024;          # could be set dynamicly</w:t>
      </w:r>
    </w:p>
    <w:p w:rsidR="00B7086D" w:rsidRDefault="00B7086D" w:rsidP="00B7086D">
      <w:pPr>
        <w:pStyle w:val="CodeBlock"/>
      </w:pPr>
      <w:r>
        <w:t xml:space="preserve">        size            = 0x00080000;    # could be set dynamicly</w:t>
      </w:r>
    </w:p>
    <w:p w:rsidR="00B7086D" w:rsidRDefault="00B7086D" w:rsidP="00B7086D">
      <w:pPr>
        <w:pStyle w:val="CodeBlock"/>
      </w:pPr>
      <w:r>
        <w:t xml:space="preserve">        offset          = 0x80000000;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"uc3a0512"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"ucr2";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"deprecated, use 'uc3a0512'";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ATtiny1634.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              = "t1634";</w:t>
      </w:r>
    </w:p>
    <w:p w:rsidR="00B7086D" w:rsidRDefault="00B7086D" w:rsidP="00B7086D">
      <w:pPr>
        <w:pStyle w:val="CodeBlock"/>
      </w:pPr>
      <w:r>
        <w:t xml:space="preserve">    desc            = "ATtiny1634";</w:t>
      </w:r>
    </w:p>
    <w:p w:rsidR="00B7086D" w:rsidRDefault="00B7086D" w:rsidP="00B7086D">
      <w:pPr>
        <w:pStyle w:val="CodeBlock"/>
      </w:pPr>
      <w:r>
        <w:t xml:space="preserve">     has_debugwire = yes;</w:t>
      </w:r>
    </w:p>
    <w:p w:rsidR="00B7086D" w:rsidRDefault="00B7086D" w:rsidP="00B7086D">
      <w:pPr>
        <w:pStyle w:val="CodeBlock"/>
      </w:pPr>
      <w:r>
        <w:t xml:space="preserve">     flash_instr   = 0xB6, 0x01, 0x11;</w:t>
      </w:r>
    </w:p>
    <w:p w:rsidR="00B7086D" w:rsidRDefault="00B7086D" w:rsidP="00B7086D">
      <w:pPr>
        <w:pStyle w:val="CodeBlock"/>
      </w:pPr>
      <w:r>
        <w:t xml:space="preserve">     eeprom_instr  = 0xBD, 0xF2, 0xBD, 0xE1, 0xBB, 0xCF, 0xB4, 0x00,</w:t>
      </w:r>
    </w:p>
    <w:p w:rsidR="00B7086D" w:rsidRDefault="00B7086D" w:rsidP="00B7086D">
      <w:pPr>
        <w:pStyle w:val="CodeBlock"/>
      </w:pPr>
      <w:r>
        <w:t xml:space="preserve">                0xBE, 0x01, 0xB6, 0x01, 0xBC, 0x00, 0xBB, 0xBF,</w:t>
      </w:r>
    </w:p>
    <w:p w:rsidR="00B7086D" w:rsidRDefault="00B7086D" w:rsidP="00B7086D">
      <w:pPr>
        <w:pStyle w:val="CodeBlock"/>
      </w:pPr>
      <w:r>
        <w:t xml:space="preserve">                0x99, 0xF9, 0xBB, 0xAF;</w:t>
      </w:r>
    </w:p>
    <w:p w:rsidR="00B7086D" w:rsidRDefault="00B7086D" w:rsidP="00B7086D">
      <w:pPr>
        <w:pStyle w:val="CodeBlock"/>
      </w:pPr>
      <w:r>
        <w:t xml:space="preserve">    stk500_devcode  = 0x86;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</w:t>
      </w:r>
      <w:r w:rsidRPr="00B7086D">
        <w:rPr>
          <w:lang w:val="sv-SE"/>
        </w:rPr>
        <w:t># avr910_devcode = 0x;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signature       = 0x1e 0x94 0x12;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pagel           = 0xB3;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</w:t>
      </w:r>
      <w:r>
        <w:t>bs2             = 0xB1;</w:t>
      </w:r>
    </w:p>
    <w:p w:rsidR="00B7086D" w:rsidRDefault="00B7086D" w:rsidP="00B7086D">
      <w:pPr>
        <w:pStyle w:val="CodeBlock"/>
      </w:pPr>
      <w:r>
        <w:t xml:space="preserve">    reset</w:t>
      </w:r>
      <w:r>
        <w:tab/>
        <w:t xml:space="preserve">    = io;</w:t>
      </w:r>
    </w:p>
    <w:p w:rsidR="00B7086D" w:rsidRDefault="00B7086D" w:rsidP="00B7086D">
      <w:pPr>
        <w:pStyle w:val="CodeBlock"/>
      </w:pPr>
      <w:r>
        <w:lastRenderedPageBreak/>
        <w:t xml:space="preserve">    chip_erase_delay = 9000;</w:t>
      </w:r>
    </w:p>
    <w:p w:rsidR="00B7086D" w:rsidRDefault="00B7086D" w:rsidP="00B7086D">
      <w:pPr>
        <w:pStyle w:val="CodeBlock"/>
      </w:pPr>
      <w:r>
        <w:t xml:space="preserve">    pgm_enable       = "1 0 1 0 1 1 0 0 0 1 0 1 0 0 1 1",</w:t>
      </w:r>
    </w:p>
    <w:p w:rsidR="00B7086D" w:rsidRDefault="00B7086D" w:rsidP="00B7086D">
      <w:pPr>
        <w:pStyle w:val="CodeBlock"/>
      </w:pPr>
      <w:r>
        <w:t xml:space="preserve">                       "x x x x x x x x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chip_erase       = "1 0 1 0 1 1 0 0 1 0 0 x x x x x",</w:t>
      </w:r>
    </w:p>
    <w:p w:rsidR="00B7086D" w:rsidRDefault="00B7086D" w:rsidP="00B7086D">
      <w:pPr>
        <w:pStyle w:val="CodeBlock"/>
      </w:pPr>
      <w:r>
        <w:t xml:space="preserve">                       "x x x x x x x x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timeout         = 200;</w:t>
      </w:r>
    </w:p>
    <w:p w:rsidR="00B7086D" w:rsidRDefault="00B7086D" w:rsidP="00B7086D">
      <w:pPr>
        <w:pStyle w:val="CodeBlock"/>
      </w:pPr>
      <w:r>
        <w:t xml:space="preserve">    stabdelay       = 100;</w:t>
      </w:r>
    </w:p>
    <w:p w:rsidR="00B7086D" w:rsidRDefault="00B7086D" w:rsidP="00B7086D">
      <w:pPr>
        <w:pStyle w:val="CodeBlock"/>
      </w:pPr>
      <w:r>
        <w:t xml:space="preserve">    cmdexedelay     = 25;</w:t>
      </w:r>
    </w:p>
    <w:p w:rsidR="00B7086D" w:rsidRDefault="00B7086D" w:rsidP="00B7086D">
      <w:pPr>
        <w:pStyle w:val="CodeBlock"/>
      </w:pPr>
      <w:r>
        <w:t xml:space="preserve">    synchloops      = 32;</w:t>
      </w:r>
    </w:p>
    <w:p w:rsidR="00B7086D" w:rsidRDefault="00B7086D" w:rsidP="00B7086D">
      <w:pPr>
        <w:pStyle w:val="CodeBlock"/>
      </w:pPr>
      <w:r>
        <w:t xml:space="preserve">    bytedelay       = 0;</w:t>
      </w:r>
    </w:p>
    <w:p w:rsidR="00B7086D" w:rsidRDefault="00B7086D" w:rsidP="00B7086D">
      <w:pPr>
        <w:pStyle w:val="CodeBlock"/>
      </w:pPr>
      <w:r>
        <w:t xml:space="preserve">    pollindex       = 3;</w:t>
      </w:r>
    </w:p>
    <w:p w:rsidR="00B7086D" w:rsidRDefault="00B7086D" w:rsidP="00B7086D">
      <w:pPr>
        <w:pStyle w:val="CodeBlock"/>
      </w:pPr>
      <w:r>
        <w:t xml:space="preserve">    pollvalue       = 0x53;</w:t>
      </w:r>
    </w:p>
    <w:p w:rsidR="00B7086D" w:rsidRDefault="00B7086D" w:rsidP="00B7086D">
      <w:pPr>
        <w:pStyle w:val="CodeBlock"/>
      </w:pPr>
      <w:r>
        <w:t xml:space="preserve">    predelay        = 1;</w:t>
      </w:r>
    </w:p>
    <w:p w:rsidR="00B7086D" w:rsidRDefault="00B7086D" w:rsidP="00B7086D">
      <w:pPr>
        <w:pStyle w:val="CodeBlock"/>
      </w:pPr>
      <w:r>
        <w:t xml:space="preserve">    postdelay       = 1;</w:t>
      </w:r>
    </w:p>
    <w:p w:rsidR="00B7086D" w:rsidRDefault="00B7086D" w:rsidP="00B7086D">
      <w:pPr>
        <w:pStyle w:val="CodeBlock"/>
      </w:pPr>
      <w:r>
        <w:t xml:space="preserve">    pollmethod      = 1;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pp_controlstack     =</w:t>
      </w:r>
    </w:p>
    <w:p w:rsidR="00B7086D" w:rsidRDefault="00B7086D" w:rsidP="00B7086D">
      <w:pPr>
        <w:pStyle w:val="CodeBlock"/>
      </w:pPr>
      <w:r>
        <w:t xml:space="preserve">        0x0E, 0x1E, 0x0E, 0x1E, 0x2E, 0x3E, 0x2E, 0x3E,</w:t>
      </w:r>
    </w:p>
    <w:p w:rsidR="00B7086D" w:rsidRDefault="00B7086D" w:rsidP="00B7086D">
      <w:pPr>
        <w:pStyle w:val="CodeBlock"/>
      </w:pPr>
      <w:r>
        <w:t xml:space="preserve">        0x4E, 0x5E, 0x4E, 0x5E, 0x6E, 0x7E, 0x6E, 0x7E,</w:t>
      </w:r>
    </w:p>
    <w:p w:rsidR="00B7086D" w:rsidRDefault="00B7086D" w:rsidP="00B7086D">
      <w:pPr>
        <w:pStyle w:val="CodeBlock"/>
      </w:pPr>
      <w:r>
        <w:t xml:space="preserve">        0x26, 0x36, 0x66, 0x76, 0x2A, 0x3A, 0x6A, 0x7A,</w:t>
      </w:r>
    </w:p>
    <w:p w:rsidR="00B7086D" w:rsidRDefault="00B7086D" w:rsidP="00B7086D">
      <w:pPr>
        <w:pStyle w:val="CodeBlock"/>
      </w:pPr>
      <w:r>
        <w:t xml:space="preserve">        0x2E, 0xFD, 0x00, 0x01, 0x00, 0x00, 0x00, 0x00;</w:t>
      </w:r>
    </w:p>
    <w:p w:rsidR="00B7086D" w:rsidRDefault="00B7086D" w:rsidP="00B7086D">
      <w:pPr>
        <w:pStyle w:val="CodeBlock"/>
      </w:pPr>
      <w:r>
        <w:t xml:space="preserve">    hventerstabdelay    = 100;</w:t>
      </w:r>
    </w:p>
    <w:p w:rsidR="00B7086D" w:rsidRDefault="00B7086D" w:rsidP="00B7086D">
      <w:pPr>
        <w:pStyle w:val="CodeBlock"/>
      </w:pPr>
      <w:r>
        <w:t xml:space="preserve">    progmodedelay       = 0;</w:t>
      </w:r>
    </w:p>
    <w:p w:rsidR="00B7086D" w:rsidRDefault="00B7086D" w:rsidP="00B7086D">
      <w:pPr>
        <w:pStyle w:val="CodeBlock"/>
      </w:pPr>
      <w:r>
        <w:t xml:space="preserve">    latchcycles         = 0;</w:t>
      </w:r>
    </w:p>
    <w:p w:rsidR="00B7086D" w:rsidRDefault="00B7086D" w:rsidP="00B7086D">
      <w:pPr>
        <w:pStyle w:val="CodeBlock"/>
      </w:pPr>
      <w:r>
        <w:t xml:space="preserve">    togglevtg           = 1;</w:t>
      </w:r>
    </w:p>
    <w:p w:rsidR="00B7086D" w:rsidRDefault="00B7086D" w:rsidP="00B7086D">
      <w:pPr>
        <w:pStyle w:val="CodeBlock"/>
      </w:pPr>
      <w:r>
        <w:t xml:space="preserve">    poweroffdelay       = 15;</w:t>
      </w:r>
    </w:p>
    <w:p w:rsidR="00B7086D" w:rsidRDefault="00B7086D" w:rsidP="00B7086D">
      <w:pPr>
        <w:pStyle w:val="CodeBlock"/>
      </w:pPr>
      <w:r>
        <w:t xml:space="preserve">    resetdelayms        = 1;</w:t>
      </w:r>
    </w:p>
    <w:p w:rsidR="00B7086D" w:rsidRDefault="00B7086D" w:rsidP="00B7086D">
      <w:pPr>
        <w:pStyle w:val="CodeBlock"/>
      </w:pPr>
      <w:r>
        <w:t xml:space="preserve">    resetdelayus        = 0;</w:t>
      </w:r>
    </w:p>
    <w:p w:rsidR="00B7086D" w:rsidRDefault="00B7086D" w:rsidP="00B7086D">
      <w:pPr>
        <w:pStyle w:val="CodeBlock"/>
      </w:pPr>
      <w:r>
        <w:t xml:space="preserve">    hvleavestabdelay    = 15;</w:t>
      </w:r>
    </w:p>
    <w:p w:rsidR="00B7086D" w:rsidRDefault="00B7086D" w:rsidP="00B7086D">
      <w:pPr>
        <w:pStyle w:val="CodeBlock"/>
      </w:pPr>
      <w:r>
        <w:t xml:space="preserve">    resetdelay          = 15;</w:t>
      </w:r>
    </w:p>
    <w:p w:rsidR="00B7086D" w:rsidRDefault="00B7086D" w:rsidP="00B7086D">
      <w:pPr>
        <w:pStyle w:val="CodeBlock"/>
      </w:pPr>
      <w:r>
        <w:t xml:space="preserve">    chiperasepulsewidth = 0;</w:t>
      </w:r>
    </w:p>
    <w:p w:rsidR="00B7086D" w:rsidRDefault="00B7086D" w:rsidP="00B7086D">
      <w:pPr>
        <w:pStyle w:val="CodeBlock"/>
      </w:pPr>
      <w:r>
        <w:t xml:space="preserve">    chiperasepolltimeout = 10;</w:t>
      </w:r>
    </w:p>
    <w:p w:rsidR="00B7086D" w:rsidRDefault="00B7086D" w:rsidP="00B7086D">
      <w:pPr>
        <w:pStyle w:val="CodeBlock"/>
      </w:pPr>
      <w:r>
        <w:t xml:space="preserve">    programfusepulsewidth = 0;</w:t>
      </w:r>
    </w:p>
    <w:p w:rsidR="00B7086D" w:rsidRDefault="00B7086D" w:rsidP="00B7086D">
      <w:pPr>
        <w:pStyle w:val="CodeBlock"/>
      </w:pPr>
      <w:r>
        <w:t xml:space="preserve">    programfusepolltimeout = 5;</w:t>
      </w:r>
    </w:p>
    <w:p w:rsidR="00B7086D" w:rsidRDefault="00B7086D" w:rsidP="00B7086D">
      <w:pPr>
        <w:pStyle w:val="CodeBlock"/>
      </w:pPr>
      <w:r>
        <w:t xml:space="preserve">    programlockpulsewidth = 0;</w:t>
      </w:r>
    </w:p>
    <w:p w:rsidR="00B7086D" w:rsidRDefault="00B7086D" w:rsidP="00B7086D">
      <w:pPr>
        <w:pStyle w:val="CodeBlock"/>
      </w:pPr>
      <w:r>
        <w:t xml:space="preserve">    programlockpolltimeout = 5;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           = no;</w:t>
      </w:r>
    </w:p>
    <w:p w:rsidR="00B7086D" w:rsidRDefault="00B7086D" w:rsidP="00B7086D">
      <w:pPr>
        <w:pStyle w:val="CodeBlock"/>
      </w:pPr>
      <w:r>
        <w:t xml:space="preserve">        page_size       = 4;</w:t>
      </w:r>
    </w:p>
    <w:p w:rsidR="00B7086D" w:rsidRDefault="00B7086D" w:rsidP="00B7086D">
      <w:pPr>
        <w:pStyle w:val="CodeBlock"/>
      </w:pPr>
      <w:r>
        <w:t xml:space="preserve">        size            = 256;</w:t>
      </w:r>
    </w:p>
    <w:p w:rsidR="00B7086D" w:rsidRDefault="00B7086D" w:rsidP="00B7086D">
      <w:pPr>
        <w:pStyle w:val="CodeBlock"/>
      </w:pPr>
      <w:r>
        <w:t xml:space="preserve">        min_write_delay = 3600;</w:t>
      </w:r>
    </w:p>
    <w:p w:rsidR="00B7086D" w:rsidRDefault="00B7086D" w:rsidP="00B7086D">
      <w:pPr>
        <w:pStyle w:val="CodeBlock"/>
      </w:pPr>
      <w:r>
        <w:t xml:space="preserve">        max_write_delay = 3600;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            = " 1 0 1 0 0 0 0 0",</w:t>
      </w:r>
    </w:p>
    <w:p w:rsidR="00B7086D" w:rsidRDefault="00B7086D" w:rsidP="00B7086D">
      <w:pPr>
        <w:pStyle w:val="CodeBlock"/>
      </w:pPr>
      <w:r>
        <w:t xml:space="preserve">                          " 0 0 0 x x x x a8",</w:t>
      </w:r>
    </w:p>
    <w:p w:rsidR="00B7086D" w:rsidRDefault="00B7086D" w:rsidP="00B7086D">
      <w:pPr>
        <w:pStyle w:val="CodeBlock"/>
      </w:pPr>
      <w:r>
        <w:t xml:space="preserve">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" o o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 1 1 0 0 0 0 0 0",</w:t>
      </w:r>
    </w:p>
    <w:p w:rsidR="00B7086D" w:rsidRDefault="00B7086D" w:rsidP="00B7086D">
      <w:pPr>
        <w:pStyle w:val="CodeBlock"/>
      </w:pPr>
      <w:r>
        <w:t xml:space="preserve">                          " 0 0 0 x x x x a8",</w:t>
      </w:r>
    </w:p>
    <w:p w:rsidR="00B7086D" w:rsidRDefault="00B7086D" w:rsidP="00B7086D">
      <w:pPr>
        <w:pStyle w:val="CodeBlock"/>
      </w:pPr>
      <w:r>
        <w:t xml:space="preserve">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" i i i i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loadpage_lo   = "  1   1   0   0      0   0   0   1",</w:t>
      </w:r>
    </w:p>
    <w:p w:rsidR="00B7086D" w:rsidRDefault="00B7086D" w:rsidP="00B7086D">
      <w:pPr>
        <w:pStyle w:val="CodeBlock"/>
      </w:pPr>
      <w:r>
        <w:t xml:space="preserve">           "  0   0   0   0      0   0   0   0",</w:t>
      </w:r>
    </w:p>
    <w:p w:rsidR="00B7086D" w:rsidRDefault="00B7086D" w:rsidP="00B7086D">
      <w:pPr>
        <w:pStyle w:val="CodeBlock"/>
      </w:pPr>
      <w:r>
        <w:t xml:space="preserve">           "  0   0   0   0      0   0  a1  a0",</w:t>
      </w:r>
    </w:p>
    <w:p w:rsidR="00B7086D" w:rsidRDefault="00B7086D" w:rsidP="00B7086D">
      <w:pPr>
        <w:pStyle w:val="CodeBlock"/>
      </w:pPr>
      <w:r>
        <w:t xml:space="preserve">           "  i   i   i   i      i   i   i  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writepage   = "  1   1   0   0      0   0   1   0",</w:t>
      </w:r>
    </w:p>
    <w:p w:rsidR="00B7086D" w:rsidRDefault="00B7086D" w:rsidP="00B7086D">
      <w:pPr>
        <w:pStyle w:val="CodeBlock"/>
      </w:pPr>
      <w:r>
        <w:t xml:space="preserve">           "  0   0   x   x      x   x   x  a8",</w:t>
      </w:r>
    </w:p>
    <w:p w:rsidR="00B7086D" w:rsidRDefault="00B7086D" w:rsidP="00B7086D">
      <w:pPr>
        <w:pStyle w:val="CodeBlock"/>
      </w:pPr>
      <w:r>
        <w:t xml:space="preserve">           " a7  a6  a5  a4     a3  a2   0   0",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</w:t>
      </w:r>
      <w:r w:rsidRPr="00B7086D">
        <w:rPr>
          <w:lang w:val="sv-SE"/>
        </w:rPr>
        <w:t>"  x   x   x   x      x   x   x   x";</w:t>
      </w:r>
    </w:p>
    <w:p w:rsidR="00B7086D" w:rsidRPr="00B7086D" w:rsidRDefault="00B7086D" w:rsidP="00B7086D">
      <w:pPr>
        <w:pStyle w:val="CodeBlock"/>
        <w:rPr>
          <w:lang w:val="sv-SE"/>
        </w:rPr>
      </w:pP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mode      = 0x41;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</w:t>
      </w:r>
      <w:r>
        <w:t>delay      = 5;</w:t>
      </w:r>
    </w:p>
    <w:p w:rsidR="00B7086D" w:rsidRDefault="00B7086D" w:rsidP="00B7086D">
      <w:pPr>
        <w:pStyle w:val="CodeBlock"/>
      </w:pPr>
      <w:r>
        <w:t xml:space="preserve">   blocksize   = 4;</w:t>
      </w:r>
    </w:p>
    <w:p w:rsidR="00B7086D" w:rsidRDefault="00B7086D" w:rsidP="00B7086D">
      <w:pPr>
        <w:pStyle w:val="CodeBlock"/>
      </w:pPr>
      <w:r>
        <w:lastRenderedPageBreak/>
        <w:t xml:space="preserve">   readsize   = 256;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           = yes;</w:t>
      </w:r>
    </w:p>
    <w:p w:rsidR="00B7086D" w:rsidRDefault="00B7086D" w:rsidP="00B7086D">
      <w:pPr>
        <w:pStyle w:val="CodeBlock"/>
      </w:pPr>
      <w:r>
        <w:t xml:space="preserve">        size            = 16384;</w:t>
      </w:r>
    </w:p>
    <w:p w:rsidR="00B7086D" w:rsidRDefault="00B7086D" w:rsidP="00B7086D">
      <w:pPr>
        <w:pStyle w:val="CodeBlock"/>
      </w:pPr>
      <w:r>
        <w:t xml:space="preserve">        page_size       = 32;</w:t>
      </w:r>
    </w:p>
    <w:p w:rsidR="00B7086D" w:rsidRDefault="00B7086D" w:rsidP="00B7086D">
      <w:pPr>
        <w:pStyle w:val="CodeBlock"/>
      </w:pPr>
      <w:r>
        <w:t xml:space="preserve">        num_pages       = 512;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readback_p1     = 0xff;</w:t>
      </w:r>
    </w:p>
    <w:p w:rsidR="00B7086D" w:rsidRDefault="00B7086D" w:rsidP="00B7086D">
      <w:pPr>
        <w:pStyle w:val="CodeBlock"/>
      </w:pPr>
      <w:r>
        <w:t xml:space="preserve">        readback_p2     = 0xff;</w:t>
      </w:r>
    </w:p>
    <w:p w:rsidR="00B7086D" w:rsidRDefault="00B7086D" w:rsidP="00B7086D">
      <w:pPr>
        <w:pStyle w:val="CodeBlock"/>
      </w:pPr>
      <w:r>
        <w:t xml:space="preserve">        read_lo         = " 0 0 1 0 0 0 0 0",</w:t>
      </w:r>
    </w:p>
    <w:p w:rsidR="00B7086D" w:rsidRDefault="00B7086D" w:rsidP="00B7086D">
      <w:pPr>
        <w:pStyle w:val="CodeBlock"/>
      </w:pPr>
      <w:r>
        <w:t xml:space="preserve">                          " 0 0 0 a12 a11 a10 a9 a8",</w:t>
      </w:r>
    </w:p>
    <w:p w:rsidR="00B7086D" w:rsidRDefault="00B7086D" w:rsidP="00B7086D">
      <w:pPr>
        <w:pStyle w:val="CodeBlock"/>
      </w:pPr>
      <w:r>
        <w:t xml:space="preserve">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" o o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read_hi          = " 0 0 1 0 1 0 0 0",</w:t>
      </w:r>
    </w:p>
    <w:p w:rsidR="00B7086D" w:rsidRDefault="00B7086D" w:rsidP="00B7086D">
      <w:pPr>
        <w:pStyle w:val="CodeBlock"/>
      </w:pPr>
      <w:r>
        <w:t xml:space="preserve">                           " 0 0 0 a12 a11 a10 a9 a8",</w:t>
      </w:r>
    </w:p>
    <w:p w:rsidR="00B7086D" w:rsidRDefault="00B7086D" w:rsidP="00B7086D">
      <w:pPr>
        <w:pStyle w:val="CodeBlock"/>
      </w:pPr>
      <w:r>
        <w:t xml:space="preserve">                           " a7 a6 a5 a4 a3 a2 a1 a0",</w:t>
      </w:r>
    </w:p>
    <w:p w:rsidR="00B7086D" w:rsidRDefault="00B7086D" w:rsidP="00B7086D">
      <w:pPr>
        <w:pStyle w:val="CodeBlock"/>
      </w:pPr>
      <w:r>
        <w:t xml:space="preserve">                           " o o o o o o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loadpage_lo     = " 0 1 0 0 0 0 0 0",</w:t>
      </w:r>
    </w:p>
    <w:p w:rsidR="00B7086D" w:rsidRDefault="00B7086D" w:rsidP="00B7086D">
      <w:pPr>
        <w:pStyle w:val="CodeBlock"/>
      </w:pPr>
      <w:r>
        <w:t xml:space="preserve">                          " 0 0 0 x x x x x",</w:t>
      </w:r>
    </w:p>
    <w:p w:rsidR="00B7086D" w:rsidRDefault="00B7086D" w:rsidP="00B7086D">
      <w:pPr>
        <w:pStyle w:val="CodeBlock"/>
      </w:pPr>
      <w:r>
        <w:t xml:space="preserve">                          " x x a5 a4 a3 a2 a1 a0",</w:t>
      </w:r>
    </w:p>
    <w:p w:rsidR="00B7086D" w:rsidRDefault="00B7086D" w:rsidP="00B7086D">
      <w:pPr>
        <w:pStyle w:val="CodeBlock"/>
      </w:pPr>
      <w:r>
        <w:t xml:space="preserve">                          " i i i i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loadpage_hi     = " 0 1 0 0 1 0 0 0",</w:t>
      </w:r>
    </w:p>
    <w:p w:rsidR="00B7086D" w:rsidRDefault="00B7086D" w:rsidP="00B7086D">
      <w:pPr>
        <w:pStyle w:val="CodeBlock"/>
      </w:pPr>
      <w:r>
        <w:t xml:space="preserve">                          " 0 0 0 x x x x x",</w:t>
      </w:r>
    </w:p>
    <w:p w:rsidR="00B7086D" w:rsidRDefault="00B7086D" w:rsidP="00B7086D">
      <w:pPr>
        <w:pStyle w:val="CodeBlock"/>
      </w:pPr>
      <w:r>
        <w:t xml:space="preserve">                          " x x a5 a4 a3 a2 a1 a0",</w:t>
      </w:r>
    </w:p>
    <w:p w:rsidR="00B7086D" w:rsidRDefault="00B7086D" w:rsidP="00B7086D">
      <w:pPr>
        <w:pStyle w:val="CodeBlock"/>
      </w:pPr>
      <w:r>
        <w:t xml:space="preserve">                          " i i i i i i i i";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writepage       = " 0 1 0 0 1 1 0 0",</w:t>
      </w:r>
    </w:p>
    <w:p w:rsidR="00B7086D" w:rsidRDefault="00B7086D" w:rsidP="00B7086D">
      <w:pPr>
        <w:pStyle w:val="CodeBlock"/>
      </w:pPr>
      <w:r>
        <w:t xml:space="preserve">                          " 0 0 0 a12 a11 a10 a9 a8",</w:t>
      </w:r>
    </w:p>
    <w:p w:rsidR="00B7086D" w:rsidRDefault="00B7086D" w:rsidP="00B7086D">
      <w:pPr>
        <w:pStyle w:val="CodeBlock"/>
      </w:pPr>
      <w:r>
        <w:t xml:space="preserve">                          " a7 a6 x x x x x x",</w:t>
      </w:r>
    </w:p>
    <w:p w:rsidR="00B7086D" w:rsidRDefault="00B7086D" w:rsidP="00B7086D">
      <w:pPr>
        <w:pStyle w:val="CodeBlock"/>
      </w:pPr>
      <w:r>
        <w:t xml:space="preserve">                          " x x x x x x x x";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mode        = 0x41;</w:t>
      </w:r>
    </w:p>
    <w:p w:rsidR="00B7086D" w:rsidRDefault="00B7086D" w:rsidP="00B7086D">
      <w:pPr>
        <w:pStyle w:val="CodeBlock"/>
      </w:pPr>
      <w:r>
        <w:t xml:space="preserve">        delay       = 6;</w:t>
      </w:r>
    </w:p>
    <w:p w:rsidR="00B7086D" w:rsidRDefault="00B7086D" w:rsidP="00B7086D">
      <w:pPr>
        <w:pStyle w:val="CodeBlock"/>
      </w:pPr>
      <w:r>
        <w:t xml:space="preserve">        blocksize   = 128;</w:t>
      </w:r>
    </w:p>
    <w:p w:rsidR="00B7086D" w:rsidRDefault="00B7086D" w:rsidP="00B7086D">
      <w:pPr>
        <w:pStyle w:val="CodeBlock"/>
      </w:pPr>
      <w:r>
        <w:t xml:space="preserve">        readsize    = 256;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0 0 0 0 0 0 0 0 0 0 0 0",</w:t>
      </w:r>
    </w:p>
    <w:p w:rsidR="00B7086D" w:rsidRDefault="00B7086D" w:rsidP="00B7086D">
      <w:pPr>
        <w:pStyle w:val="CodeBlock"/>
      </w:pPr>
      <w:r>
        <w:t xml:space="preserve">                          "x x x x x x x x o o o o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1 1 0 0 1 0 1 0 0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x x x x i i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1 0 0 0 0 0 0 0 1 0 0 0",</w:t>
      </w:r>
    </w:p>
    <w:p w:rsidR="00B7086D" w:rsidRDefault="00B7086D" w:rsidP="00B7086D">
      <w:pPr>
        <w:pStyle w:val="CodeBlock"/>
      </w:pPr>
      <w:r>
        <w:t xml:space="preserve">                          "x x x x x x x x o o o o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1 1 0 0 1 0 1 0 1 0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x x x x i i i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lastRenderedPageBreak/>
        <w:t xml:space="preserve">        read            = "0 1 0 1 0 0 0 0 0 0 0 0 1 0 0 0",</w:t>
      </w:r>
    </w:p>
    <w:p w:rsidR="00B7086D" w:rsidRDefault="00B7086D" w:rsidP="00B7086D">
      <w:pPr>
        <w:pStyle w:val="CodeBlock"/>
      </w:pPr>
      <w:r>
        <w:t xml:space="preserve">                          "x x x x x x x x x x x o o o o o";</w:t>
      </w:r>
    </w:p>
    <w:p w:rsidR="00B7086D" w:rsidRDefault="00B7086D" w:rsidP="00B7086D">
      <w:pPr>
        <w:pStyle w:val="CodeBlock"/>
      </w:pP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</w:t>
      </w:r>
      <w:r w:rsidRPr="00B7086D">
        <w:rPr>
          <w:lang w:val="sv-SE"/>
        </w:rPr>
        <w:t>write           = "1 0 1 0 1 1 0 0 1 0 1 0 0 1 0 0",</w:t>
      </w:r>
    </w:p>
    <w:p w:rsidR="00B7086D" w:rsidRPr="00B7086D" w:rsidRDefault="00B7086D" w:rsidP="00B7086D">
      <w:pPr>
        <w:pStyle w:val="CodeBlock"/>
        <w:rPr>
          <w:lang w:val="sv-SE"/>
        </w:rPr>
      </w:pPr>
      <w:r w:rsidRPr="00B7086D">
        <w:rPr>
          <w:lang w:val="sv-SE"/>
        </w:rPr>
        <w:t xml:space="preserve">                          "x x x x x x x x x x x i i i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min_write_delay = 4500;</w:t>
      </w:r>
    </w:p>
    <w:p w:rsidR="00B7086D" w:rsidRDefault="00B7086D" w:rsidP="00B7086D">
      <w:pPr>
        <w:pStyle w:val="CodeBlock"/>
      </w:pPr>
      <w:r>
        <w:t xml:space="preserve">        max_write_delay = 4500;</w:t>
      </w:r>
    </w:p>
    <w:p w:rsidR="00B7086D" w:rsidRDefault="00B7086D" w:rsidP="00B7086D">
      <w:pPr>
        <w:pStyle w:val="CodeBlock"/>
      </w:pPr>
      <w:r>
        <w:t xml:space="preserve">        read            = "0 1 0 1 1 0 0 0 0 0 0 0 0 0 0 0",</w:t>
      </w:r>
    </w:p>
    <w:p w:rsidR="00B7086D" w:rsidRDefault="00B7086D" w:rsidP="00B7086D">
      <w:pPr>
        <w:pStyle w:val="CodeBlock"/>
      </w:pPr>
      <w:r>
        <w:t xml:space="preserve">                          "x x x x x x x x x x x x x x o o";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    write           = "1 0 1 0 1 1 0 0 1 1 1 x x x x x",</w:t>
      </w:r>
    </w:p>
    <w:p w:rsidR="00B7086D" w:rsidRPr="00B7086D" w:rsidRDefault="00B7086D" w:rsidP="00B7086D">
      <w:pPr>
        <w:pStyle w:val="CodeBlock"/>
        <w:rPr>
          <w:lang w:val="sv-SE"/>
        </w:rPr>
      </w:pPr>
      <w:r>
        <w:t xml:space="preserve">                          </w:t>
      </w:r>
      <w:r w:rsidRPr="00B7086D">
        <w:rPr>
          <w:lang w:val="sv-SE"/>
        </w:rPr>
        <w:t>"x x x x x x x x 1 1 1 1 1 1 i i";</w:t>
      </w:r>
    </w:p>
    <w:p w:rsidR="00B7086D" w:rsidRDefault="00B7086D" w:rsidP="00B7086D">
      <w:pPr>
        <w:pStyle w:val="CodeBlock"/>
      </w:pPr>
      <w:r w:rsidRPr="00B7086D">
        <w:rPr>
          <w:lang w:val="sv-SE"/>
        </w:rPr>
        <w:t xml:space="preserve">        </w:t>
      </w: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    read            = "0 0 1 1 1 0 0 0 0 0 0 x x x x x",</w:t>
      </w:r>
    </w:p>
    <w:p w:rsidR="00B7086D" w:rsidRDefault="00B7086D" w:rsidP="00B7086D">
      <w:pPr>
        <w:pStyle w:val="CodeBlock"/>
      </w:pPr>
      <w:r>
        <w:t xml:space="preserve">                          "0 0 0 0 0 0 0 0 o o o o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    read            = "0 0 1 1 0 0 0 0 0 0 0 x x x x x",</w:t>
      </w:r>
    </w:p>
    <w:p w:rsidR="00B7086D" w:rsidRDefault="00B7086D" w:rsidP="00B7086D">
      <w:pPr>
        <w:pStyle w:val="CodeBlock"/>
      </w:pPr>
      <w:r>
        <w:t xml:space="preserve">                          "x x x x x x a1 a0 o o o o o o o o";</w:t>
      </w:r>
    </w:p>
    <w:p w:rsidR="00B7086D" w:rsidRDefault="00B7086D" w:rsidP="00B7086D">
      <w:pPr>
        <w:pStyle w:val="CodeBlock"/>
      </w:pPr>
      <w:r>
        <w:t xml:space="preserve">    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Common values for reduced core tinys (4/5/9/10/20/40)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".reduced_core_tiny";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"Common values for reduced core tinys";</w:t>
      </w:r>
    </w:p>
    <w:p w:rsidR="00B7086D" w:rsidRDefault="00B7086D" w:rsidP="00B7086D">
      <w:pPr>
        <w:pStyle w:val="CodeBlock"/>
      </w:pPr>
      <w:r>
        <w:t xml:space="preserve">    has_tpi</w:t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3;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0x3fc0;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"fuse"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0x3f40;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16;</w:t>
      </w:r>
    </w:p>
    <w:p w:rsidR="00B7086D" w:rsidRDefault="00B7086D" w:rsidP="00B7086D">
      <w:pPr>
        <w:pStyle w:val="CodeBlock"/>
      </w:pPr>
      <w:r>
        <w:tab/>
        <w:t>blocksize</w:t>
      </w:r>
      <w:r>
        <w:tab/>
        <w:t>= 4;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"calibration"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0x3f80;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"lockbits"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0x3f00;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16;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>part parent ".reduced_core_tiny"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"t4";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"ATtiny4";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0x8f 0x0a;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512;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16;</w:t>
      </w:r>
    </w:p>
    <w:p w:rsidR="00B7086D" w:rsidRDefault="00B7086D" w:rsidP="00B7086D">
      <w:pPr>
        <w:pStyle w:val="CodeBlock"/>
      </w:pPr>
      <w:r>
        <w:t xml:space="preserve">        blocksize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ATtiny5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"t4"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"t5";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"ATtiny5";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0x8f 0x09;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ATtiny9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".reduced_core_tiny"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"t9";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"ATtiny9";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0x90 0x08;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1024;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16;</w:t>
      </w:r>
    </w:p>
    <w:p w:rsidR="00B7086D" w:rsidRDefault="00B7086D" w:rsidP="00B7086D">
      <w:pPr>
        <w:pStyle w:val="CodeBlock"/>
      </w:pPr>
      <w:r>
        <w:t xml:space="preserve">        blocksize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ATtiny10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"t9"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"t10";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"ATtiny10";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0x90 0x03;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ATtiny20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".reduced_core_tiny"</w:t>
      </w:r>
    </w:p>
    <w:p w:rsidR="00B7086D" w:rsidRDefault="00B7086D" w:rsidP="00B7086D">
      <w:pPr>
        <w:pStyle w:val="CodeBlock"/>
      </w:pPr>
      <w:r>
        <w:t xml:space="preserve">    id          = "t20";</w:t>
      </w:r>
    </w:p>
    <w:p w:rsidR="00B7086D" w:rsidRDefault="00B7086D" w:rsidP="00B7086D">
      <w:pPr>
        <w:pStyle w:val="CodeBlock"/>
      </w:pPr>
      <w:r>
        <w:t xml:space="preserve">    desc        = "ATtiny20";</w:t>
      </w:r>
    </w:p>
    <w:p w:rsidR="00B7086D" w:rsidRDefault="00B7086D" w:rsidP="00B7086D">
      <w:pPr>
        <w:pStyle w:val="CodeBlock"/>
      </w:pPr>
      <w:r>
        <w:t xml:space="preserve">    signature   = 0x1e 0x91 0x0F;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            = 2048;</w:t>
      </w:r>
    </w:p>
    <w:p w:rsidR="00B7086D" w:rsidRDefault="00B7086D" w:rsidP="00B7086D">
      <w:pPr>
        <w:pStyle w:val="CodeBlock"/>
      </w:pPr>
      <w:r>
        <w:t xml:space="preserve">        offset          = 0x4000;</w:t>
      </w:r>
    </w:p>
    <w:p w:rsidR="00B7086D" w:rsidRDefault="00B7086D" w:rsidP="00B7086D">
      <w:pPr>
        <w:pStyle w:val="CodeBlock"/>
      </w:pPr>
      <w:r>
        <w:t xml:space="preserve">        page_size       = 16;</w:t>
      </w:r>
    </w:p>
    <w:p w:rsidR="00B7086D" w:rsidRDefault="00B7086D" w:rsidP="00B7086D">
      <w:pPr>
        <w:pStyle w:val="CodeBlock"/>
      </w:pPr>
      <w:r>
        <w:t xml:space="preserve">        blocksize       = 128;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ATtiny40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 parent ".reduced_core_tiny"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  <w:t>= "t40";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  <w:t>= "ATtiny40";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  <w:t>= 0x1e 0x92 0x0E;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4096;</w:t>
      </w:r>
    </w:p>
    <w:p w:rsidR="00B7086D" w:rsidRDefault="00B7086D" w:rsidP="00B7086D">
      <w:pPr>
        <w:pStyle w:val="CodeBlock"/>
      </w:pPr>
      <w:r>
        <w:t xml:space="preserve">        offset</w:t>
      </w:r>
      <w:r>
        <w:tab/>
      </w:r>
      <w:r>
        <w:tab/>
        <w:t>= 0x4000;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64;</w:t>
      </w:r>
    </w:p>
    <w:p w:rsidR="00B7086D" w:rsidRDefault="00B7086D" w:rsidP="00B7086D">
      <w:pPr>
        <w:pStyle w:val="CodeBlock"/>
      </w:pPr>
      <w:r>
        <w:t xml:space="preserve">        blocksize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  <w:r>
        <w:t># ATmega406</w:t>
      </w:r>
    </w:p>
    <w:p w:rsidR="00B7086D" w:rsidRDefault="00B7086D" w:rsidP="00B7086D">
      <w:pPr>
        <w:pStyle w:val="CodeBlock"/>
      </w:pPr>
      <w:r>
        <w:t>#------------------------------------------------------------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>part</w:t>
      </w:r>
    </w:p>
    <w:p w:rsidR="00B7086D" w:rsidRDefault="00B7086D" w:rsidP="00B7086D">
      <w:pPr>
        <w:pStyle w:val="CodeBlock"/>
      </w:pPr>
      <w:r>
        <w:t xml:space="preserve">    id</w:t>
      </w:r>
      <w:r>
        <w:tab/>
      </w:r>
      <w:r>
        <w:tab/>
      </w:r>
      <w:r>
        <w:tab/>
      </w:r>
      <w:r>
        <w:tab/>
        <w:t>= "m406";</w:t>
      </w:r>
    </w:p>
    <w:p w:rsidR="00B7086D" w:rsidRDefault="00B7086D" w:rsidP="00B7086D">
      <w:pPr>
        <w:pStyle w:val="CodeBlock"/>
      </w:pPr>
      <w:r>
        <w:t xml:space="preserve">    desc</w:t>
      </w:r>
      <w:r>
        <w:tab/>
      </w:r>
      <w:r>
        <w:tab/>
      </w:r>
      <w:r>
        <w:tab/>
        <w:t>= "ATMEGA406";</w:t>
      </w:r>
    </w:p>
    <w:p w:rsidR="00B7086D" w:rsidRDefault="00B7086D" w:rsidP="00B7086D">
      <w:pPr>
        <w:pStyle w:val="CodeBlock"/>
      </w:pPr>
      <w:r>
        <w:t xml:space="preserve">    has_jtag</w:t>
      </w:r>
      <w:r>
        <w:tab/>
      </w:r>
      <w:r>
        <w:tab/>
      </w:r>
      <w:r>
        <w:tab/>
        <w:t>= yes;</w:t>
      </w:r>
    </w:p>
    <w:p w:rsidR="00B7086D" w:rsidRDefault="00B7086D" w:rsidP="00B7086D">
      <w:pPr>
        <w:pStyle w:val="CodeBlock"/>
      </w:pPr>
      <w:r>
        <w:t xml:space="preserve">    signature</w:t>
      </w:r>
      <w:r>
        <w:tab/>
      </w:r>
      <w:r>
        <w:tab/>
      </w:r>
      <w:r>
        <w:tab/>
        <w:t>= 0x1e 0x95 0x07;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# STK500 parameters (parallel programming IO lines)</w:t>
      </w:r>
    </w:p>
    <w:p w:rsidR="00B7086D" w:rsidRDefault="00B7086D" w:rsidP="00B7086D">
      <w:pPr>
        <w:pStyle w:val="CodeBlock"/>
      </w:pPr>
      <w:r>
        <w:t xml:space="preserve">    pagel</w:t>
      </w:r>
      <w:r>
        <w:tab/>
      </w:r>
      <w:r>
        <w:tab/>
      </w:r>
      <w:r>
        <w:tab/>
        <w:t>= 0xa7;</w:t>
      </w:r>
    </w:p>
    <w:p w:rsidR="00B7086D" w:rsidRDefault="00B7086D" w:rsidP="00B7086D">
      <w:pPr>
        <w:pStyle w:val="CodeBlock"/>
      </w:pPr>
      <w:r>
        <w:t xml:space="preserve">    bs2</w:t>
      </w:r>
      <w:r>
        <w:tab/>
      </w:r>
      <w:r>
        <w:tab/>
      </w:r>
      <w:r>
        <w:tab/>
      </w:r>
      <w:r>
        <w:tab/>
        <w:t>= 0xa0;</w:t>
      </w:r>
    </w:p>
    <w:p w:rsidR="00B7086D" w:rsidRDefault="00B7086D" w:rsidP="00B7086D">
      <w:pPr>
        <w:pStyle w:val="CodeBlock"/>
      </w:pPr>
      <w:r>
        <w:t xml:space="preserve">    serial</w:t>
      </w:r>
      <w:r>
        <w:tab/>
      </w:r>
      <w:r>
        <w:tab/>
      </w:r>
      <w:r>
        <w:tab/>
        <w:t>= no;</w:t>
      </w:r>
    </w:p>
    <w:p w:rsidR="00B7086D" w:rsidRDefault="00B7086D" w:rsidP="00B7086D">
      <w:pPr>
        <w:pStyle w:val="CodeBlock"/>
      </w:pPr>
      <w:r>
        <w:t xml:space="preserve">    parallel</w:t>
      </w:r>
      <w:r>
        <w:tab/>
      </w:r>
      <w:r>
        <w:tab/>
      </w:r>
      <w:r>
        <w:tab/>
        <w:t>= yes;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# STK500v2 HV programming parameters, from XML</w:t>
      </w:r>
    </w:p>
    <w:p w:rsidR="00B7086D" w:rsidRDefault="00B7086D" w:rsidP="00B7086D">
      <w:pPr>
        <w:pStyle w:val="CodeBlock"/>
      </w:pPr>
      <w:r>
        <w:t xml:space="preserve">    pp_controlstack</w:t>
      </w:r>
      <w:r>
        <w:tab/>
      </w:r>
      <w:r>
        <w:tab/>
        <w:t>= 0x0e, 0x1e, 0x0f, 0x1f, 0x2e, 0x3e, 0x2f, 0x3f,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</w:r>
      <w:r>
        <w:tab/>
        <w:t xml:space="preserve">  0x4e, 0x5e, 0x4f, 0x5f, 0x6e, 0x7e, 0x6f, 0x7f,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</w:r>
      <w:r>
        <w:tab/>
        <w:t xml:space="preserve">  0x66, 0x76, 0x67, 0x77, 0x6a, 0x7a, 0x6b, 0x7b,</w:t>
      </w:r>
    </w:p>
    <w:p w:rsidR="00B7086D" w:rsidRDefault="00B7086D" w:rsidP="00B7086D">
      <w:pPr>
        <w:pStyle w:val="CodeBlock"/>
      </w:pPr>
      <w:r>
        <w:tab/>
      </w:r>
      <w:r>
        <w:tab/>
      </w:r>
      <w:r>
        <w:tab/>
      </w:r>
      <w:r>
        <w:tab/>
        <w:t xml:space="preserve">  0xbe, 0xfd, 0x00, 0x01, 0x00, 0x00, 0x00, 0x00;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# JTAG ICE mkII parameters, also from XML files</w:t>
      </w:r>
    </w:p>
    <w:p w:rsidR="00B7086D" w:rsidRDefault="00B7086D" w:rsidP="00B7086D">
      <w:pPr>
        <w:pStyle w:val="CodeBlock"/>
      </w:pPr>
      <w:r>
        <w:t xml:space="preserve">    allowfullpagebitstream</w:t>
      </w:r>
      <w:r>
        <w:tab/>
        <w:t>= no;</w:t>
      </w:r>
    </w:p>
    <w:p w:rsidR="00B7086D" w:rsidRDefault="00B7086D" w:rsidP="00B7086D">
      <w:pPr>
        <w:pStyle w:val="CodeBlock"/>
      </w:pPr>
      <w:r>
        <w:t xml:space="preserve">    enablepageprogramming</w:t>
      </w:r>
      <w:r>
        <w:tab/>
        <w:t>= yes;</w:t>
      </w:r>
    </w:p>
    <w:p w:rsidR="00B7086D" w:rsidRDefault="00B7086D" w:rsidP="00B7086D">
      <w:pPr>
        <w:pStyle w:val="CodeBlock"/>
      </w:pPr>
      <w:r>
        <w:t xml:space="preserve">    idr</w:t>
      </w:r>
      <w:r>
        <w:tab/>
      </w:r>
      <w:r>
        <w:tab/>
      </w:r>
      <w:r>
        <w:tab/>
      </w:r>
      <w:r>
        <w:tab/>
        <w:t>= 0x51;</w:t>
      </w:r>
    </w:p>
    <w:p w:rsidR="00B7086D" w:rsidRDefault="00B7086D" w:rsidP="00B7086D">
      <w:pPr>
        <w:pStyle w:val="CodeBlock"/>
      </w:pPr>
      <w:r>
        <w:t xml:space="preserve">    rampz</w:t>
      </w:r>
      <w:r>
        <w:tab/>
      </w:r>
      <w:r>
        <w:tab/>
      </w:r>
      <w:r>
        <w:tab/>
        <w:t>= 0x00;</w:t>
      </w:r>
    </w:p>
    <w:p w:rsidR="00B7086D" w:rsidRDefault="00B7086D" w:rsidP="00B7086D">
      <w:pPr>
        <w:pStyle w:val="CodeBlock"/>
      </w:pPr>
      <w:r>
        <w:t xml:space="preserve">    spmcr</w:t>
      </w:r>
      <w:r>
        <w:tab/>
      </w:r>
      <w:r>
        <w:tab/>
      </w:r>
      <w:r>
        <w:tab/>
        <w:t>= 0x57;</w:t>
      </w:r>
    </w:p>
    <w:p w:rsidR="00B7086D" w:rsidRDefault="00B7086D" w:rsidP="00B7086D">
      <w:pPr>
        <w:pStyle w:val="CodeBlock"/>
      </w:pPr>
      <w:r>
        <w:t xml:space="preserve">    eecr</w:t>
      </w:r>
      <w:r>
        <w:tab/>
      </w:r>
      <w:r>
        <w:tab/>
      </w:r>
      <w:r>
        <w:tab/>
        <w:t>= 0x3f;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"eeprom"</w:t>
      </w:r>
    </w:p>
    <w:p w:rsidR="00B7086D" w:rsidRDefault="00B7086D" w:rsidP="00B7086D">
      <w:pPr>
        <w:pStyle w:val="CodeBlock"/>
      </w:pPr>
      <w:r>
        <w:t xml:space="preserve">        paged</w:t>
      </w:r>
      <w:r>
        <w:tab/>
      </w:r>
      <w:r>
        <w:tab/>
        <w:t>= no;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512;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4;</w:t>
      </w:r>
    </w:p>
    <w:p w:rsidR="00B7086D" w:rsidRDefault="00B7086D" w:rsidP="00B7086D">
      <w:pPr>
        <w:pStyle w:val="CodeBlock"/>
      </w:pPr>
      <w:r>
        <w:t xml:space="preserve">        blocksize</w:t>
      </w:r>
      <w:r>
        <w:tab/>
        <w:t>= 4;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4;</w:t>
      </w:r>
    </w:p>
    <w:p w:rsidR="00B7086D" w:rsidRDefault="00B7086D" w:rsidP="00B7086D">
      <w:pPr>
        <w:pStyle w:val="CodeBlock"/>
      </w:pPr>
      <w:r>
        <w:t xml:space="preserve">        num_pages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"flash"</w:t>
      </w:r>
    </w:p>
    <w:p w:rsidR="00B7086D" w:rsidRDefault="00B7086D" w:rsidP="00B7086D">
      <w:pPr>
        <w:pStyle w:val="CodeBlock"/>
      </w:pPr>
      <w:r>
        <w:t xml:space="preserve">        paged</w:t>
      </w:r>
      <w:r>
        <w:tab/>
      </w:r>
      <w:r>
        <w:tab/>
        <w:t>= yes;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40960;</w:t>
      </w:r>
    </w:p>
    <w:p w:rsidR="00B7086D" w:rsidRDefault="00B7086D" w:rsidP="00B7086D">
      <w:pPr>
        <w:pStyle w:val="CodeBlock"/>
      </w:pPr>
      <w:r>
        <w:t xml:space="preserve">        page_size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    blocksize</w:t>
      </w:r>
      <w:r>
        <w:tab/>
        <w:t>= 128;</w:t>
      </w:r>
    </w:p>
    <w:p w:rsidR="00B7086D" w:rsidRDefault="00B7086D" w:rsidP="00B7086D">
      <w:pPr>
        <w:pStyle w:val="CodeBlock"/>
      </w:pPr>
      <w:r>
        <w:tab/>
        <w:t>readsize</w:t>
      </w:r>
      <w:r>
        <w:tab/>
        <w:t>= 128;</w:t>
      </w:r>
    </w:p>
    <w:p w:rsidR="00B7086D" w:rsidRDefault="00B7086D" w:rsidP="00B7086D">
      <w:pPr>
        <w:pStyle w:val="CodeBlock"/>
      </w:pPr>
      <w:r>
        <w:t xml:space="preserve">        num_pages</w:t>
      </w:r>
      <w:r>
        <w:tab/>
        <w:t>= 320;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"hfuse"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"lfuse"</w:t>
      </w:r>
    </w:p>
    <w:p w:rsidR="00B7086D" w:rsidRDefault="00B7086D" w:rsidP="00B7086D">
      <w:pPr>
        <w:pStyle w:val="CodeBlock"/>
      </w:pPr>
      <w:r>
        <w:t xml:space="preserve">        size            = 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lastRenderedPageBreak/>
        <w:t xml:space="preserve">    memory "lockbits"</w:t>
      </w:r>
    </w:p>
    <w:p w:rsidR="00B7086D" w:rsidRDefault="00B7086D" w:rsidP="00B7086D">
      <w:pPr>
        <w:pStyle w:val="CodeBlock"/>
      </w:pPr>
      <w:r>
        <w:t xml:space="preserve">        size</w:t>
      </w:r>
      <w:r>
        <w:tab/>
      </w:r>
      <w:r>
        <w:tab/>
        <w:t>= 1;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</w:p>
    <w:p w:rsidR="00B7086D" w:rsidRDefault="00B7086D" w:rsidP="00B7086D">
      <w:pPr>
        <w:pStyle w:val="CodeBlock"/>
      </w:pPr>
      <w:r>
        <w:t xml:space="preserve">    memory "signature"</w:t>
      </w:r>
    </w:p>
    <w:p w:rsidR="00B7086D" w:rsidRDefault="00B7086D" w:rsidP="00B7086D">
      <w:pPr>
        <w:pStyle w:val="CodeBlock"/>
      </w:pPr>
      <w:r>
        <w:t xml:space="preserve">        size            = 3;</w:t>
      </w:r>
    </w:p>
    <w:p w:rsidR="00B7086D" w:rsidRDefault="00B7086D" w:rsidP="00B7086D">
      <w:pPr>
        <w:pStyle w:val="CodeBlock"/>
      </w:pPr>
      <w:r>
        <w:t xml:space="preserve">    ;</w:t>
      </w:r>
    </w:p>
    <w:p w:rsidR="00B7086D" w:rsidRDefault="00B7086D" w:rsidP="00B7086D">
      <w:pPr>
        <w:pStyle w:val="CodeBlock"/>
      </w:pPr>
      <w:r>
        <w:t>;</w:t>
      </w:r>
    </w:p>
    <w:p w:rsidR="00B7086D" w:rsidRDefault="00B7086D" w:rsidP="00B7086D">
      <w:pPr>
        <w:pStyle w:val="CodeBlock"/>
      </w:pPr>
    </w:p>
    <w:p w:rsidR="00856A9A" w:rsidRDefault="00856A9A" w:rsidP="00856A9A">
      <w:pPr>
        <w:pStyle w:val="CodeBlock"/>
      </w:pPr>
    </w:p>
    <w:p w:rsidR="00856A9A" w:rsidRDefault="00856A9A" w:rsidP="002A1F97"/>
    <w:p w:rsidR="00856A9A" w:rsidRDefault="00856A9A" w:rsidP="002A1F97"/>
    <w:sectPr w:rsidR="00856A9A" w:rsidSect="00DF28FC">
      <w:pgSz w:w="11907" w:h="16840" w:code="9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D12" w:rsidRDefault="00C91D12">
      <w:r>
        <w:separator/>
      </w:r>
    </w:p>
  </w:endnote>
  <w:endnote w:type="continuationSeparator" w:id="0">
    <w:p w:rsidR="00C91D12" w:rsidRDefault="00C9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udir MT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8B" w:rsidRDefault="00051F8B" w:rsidP="00F608F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51F8B" w:rsidRDefault="00051F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8B" w:rsidRPr="00F608FC" w:rsidRDefault="00051F8B" w:rsidP="00F608FC">
    <w:pPr>
      <w:jc w:val="center"/>
      <w:rPr>
        <w:rStyle w:val="PageNumber"/>
      </w:rPr>
    </w:pPr>
  </w:p>
  <w:p w:rsidR="00051F8B" w:rsidRDefault="00051F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D12" w:rsidRDefault="00C91D12">
      <w:r>
        <w:separator/>
      </w:r>
    </w:p>
  </w:footnote>
  <w:footnote w:type="continuationSeparator" w:id="0">
    <w:p w:rsidR="00C91D12" w:rsidRDefault="00C91D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F8B" w:rsidRDefault="00051F8B" w:rsidP="00FD62DA">
    <w:pPr>
      <w:pStyle w:val="Header"/>
      <w:pBdr>
        <w:bottom w:val="single" w:sz="4" w:space="1" w:color="auto"/>
      </w:pBdr>
    </w:pPr>
    <w:r w:rsidRPr="00DD6A58">
      <w:rPr>
        <w:rStyle w:val="PageNumber"/>
        <w:i w:val="0"/>
        <w:iCs w:val="0"/>
      </w:rPr>
      <w:fldChar w:fldCharType="begin"/>
    </w:r>
    <w:r w:rsidRPr="00DD6A58">
      <w:rPr>
        <w:rStyle w:val="PageNumber"/>
        <w:i w:val="0"/>
        <w:iCs w:val="0"/>
      </w:rPr>
      <w:instrText xml:space="preserve"> PAGE </w:instrText>
    </w:r>
    <w:r w:rsidRPr="00DD6A58">
      <w:rPr>
        <w:rStyle w:val="PageNumber"/>
        <w:i w:val="0"/>
        <w:iCs w:val="0"/>
      </w:rPr>
      <w:fldChar w:fldCharType="separate"/>
    </w:r>
    <w:r w:rsidR="00D7734B">
      <w:rPr>
        <w:rStyle w:val="PageNumber"/>
        <w:i w:val="0"/>
        <w:iCs w:val="0"/>
        <w:noProof/>
      </w:rPr>
      <w:t>213</w:t>
    </w:r>
    <w:r w:rsidRPr="00DD6A58">
      <w:rPr>
        <w:rStyle w:val="PageNumber"/>
        <w:i w:val="0"/>
        <w:iCs w:val="0"/>
      </w:rPr>
      <w:fldChar w:fldCharType="end"/>
    </w:r>
    <w:r>
      <w:t xml:space="preserve"> </w:t>
    </w:r>
    <w:r w:rsidR="00A912FD">
      <w:fldChar w:fldCharType="begin"/>
    </w:r>
    <w:r w:rsidR="00A912FD">
      <w:instrText xml:space="preserve"> TITLE   \* MERGEFORMAT </w:instrText>
    </w:r>
    <w:r w:rsidR="00A912FD">
      <w:fldChar w:fldCharType="separate"/>
    </w:r>
    <w:proofErr w:type="spellStart"/>
    <w:r w:rsidR="00D7734B">
      <w:t>FreeRTOS</w:t>
    </w:r>
    <w:proofErr w:type="spellEnd"/>
    <w:r w:rsidR="00D7734B">
      <w:t xml:space="preserve"> for Arduino</w:t>
    </w:r>
    <w:r w:rsidR="00A912FD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F6327"/>
    <w:multiLevelType w:val="hybridMultilevel"/>
    <w:tmpl w:val="B538B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C5"/>
    <w:rsid w:val="00023C82"/>
    <w:rsid w:val="0003465F"/>
    <w:rsid w:val="00051F8B"/>
    <w:rsid w:val="000C5CBE"/>
    <w:rsid w:val="000F5157"/>
    <w:rsid w:val="000F55F8"/>
    <w:rsid w:val="00120295"/>
    <w:rsid w:val="00177522"/>
    <w:rsid w:val="001A17E8"/>
    <w:rsid w:val="00214E1E"/>
    <w:rsid w:val="002244D7"/>
    <w:rsid w:val="00247DC2"/>
    <w:rsid w:val="0025481A"/>
    <w:rsid w:val="00263ED8"/>
    <w:rsid w:val="00271AB5"/>
    <w:rsid w:val="002A1F97"/>
    <w:rsid w:val="002B0262"/>
    <w:rsid w:val="002D4447"/>
    <w:rsid w:val="002F5233"/>
    <w:rsid w:val="00330A48"/>
    <w:rsid w:val="00374774"/>
    <w:rsid w:val="00397D14"/>
    <w:rsid w:val="003C10A1"/>
    <w:rsid w:val="003C47EF"/>
    <w:rsid w:val="003D16ED"/>
    <w:rsid w:val="003D2608"/>
    <w:rsid w:val="0041328C"/>
    <w:rsid w:val="004167C2"/>
    <w:rsid w:val="00476460"/>
    <w:rsid w:val="00495619"/>
    <w:rsid w:val="004C2BCC"/>
    <w:rsid w:val="004F5B3E"/>
    <w:rsid w:val="00574881"/>
    <w:rsid w:val="00597D64"/>
    <w:rsid w:val="005C42A8"/>
    <w:rsid w:val="005E5F08"/>
    <w:rsid w:val="00606A17"/>
    <w:rsid w:val="00666129"/>
    <w:rsid w:val="0068606D"/>
    <w:rsid w:val="006B01C5"/>
    <w:rsid w:val="006C50B6"/>
    <w:rsid w:val="006C58EC"/>
    <w:rsid w:val="007061D0"/>
    <w:rsid w:val="00713DC1"/>
    <w:rsid w:val="0075411A"/>
    <w:rsid w:val="00781FC5"/>
    <w:rsid w:val="00856A9A"/>
    <w:rsid w:val="008B0728"/>
    <w:rsid w:val="008F3F74"/>
    <w:rsid w:val="008F504F"/>
    <w:rsid w:val="00940B88"/>
    <w:rsid w:val="00974A6D"/>
    <w:rsid w:val="009871D0"/>
    <w:rsid w:val="009D73ED"/>
    <w:rsid w:val="00A315D4"/>
    <w:rsid w:val="00A7071C"/>
    <w:rsid w:val="00A912FD"/>
    <w:rsid w:val="00A94D0E"/>
    <w:rsid w:val="00B306DF"/>
    <w:rsid w:val="00B458E6"/>
    <w:rsid w:val="00B7086D"/>
    <w:rsid w:val="00B74520"/>
    <w:rsid w:val="00B75152"/>
    <w:rsid w:val="00B875E1"/>
    <w:rsid w:val="00BB35B7"/>
    <w:rsid w:val="00BD2399"/>
    <w:rsid w:val="00C447C2"/>
    <w:rsid w:val="00C5406A"/>
    <w:rsid w:val="00C641CF"/>
    <w:rsid w:val="00C91D12"/>
    <w:rsid w:val="00C97EA0"/>
    <w:rsid w:val="00D275CB"/>
    <w:rsid w:val="00D4570D"/>
    <w:rsid w:val="00D7734B"/>
    <w:rsid w:val="00DC0B4B"/>
    <w:rsid w:val="00DD6A58"/>
    <w:rsid w:val="00DF28FC"/>
    <w:rsid w:val="00DF648A"/>
    <w:rsid w:val="00E22BD1"/>
    <w:rsid w:val="00E85161"/>
    <w:rsid w:val="00E9099E"/>
    <w:rsid w:val="00EF325C"/>
    <w:rsid w:val="00F13237"/>
    <w:rsid w:val="00F46939"/>
    <w:rsid w:val="00F608FC"/>
    <w:rsid w:val="00F93E88"/>
    <w:rsid w:val="00FA4D3A"/>
    <w:rsid w:val="00FB6947"/>
    <w:rsid w:val="00FC5321"/>
    <w:rsid w:val="00FD62DA"/>
    <w:rsid w:val="00FE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233"/>
    <w:pPr>
      <w:spacing w:after="120"/>
      <w:ind w:left="454"/>
    </w:pPr>
    <w:rPr>
      <w:rFonts w:ascii="Verdana" w:hAnsi="Verdana" w:cs="Microsoft Sans Serif"/>
    </w:rPr>
  </w:style>
  <w:style w:type="paragraph" w:styleId="Heading1">
    <w:name w:val="heading 1"/>
    <w:next w:val="Normal"/>
    <w:qFormat/>
    <w:rsid w:val="00974A6D"/>
    <w:pPr>
      <w:keepNext/>
      <w:pBdr>
        <w:bottom w:val="single" w:sz="12" w:space="1" w:color="auto"/>
      </w:pBdr>
      <w:spacing w:before="120" w:after="120"/>
      <w:outlineLvl w:val="0"/>
    </w:pPr>
    <w:rPr>
      <w:rFonts w:ascii="Verdana" w:hAnsi="Verdana" w:cs="Verdana"/>
      <w:b/>
      <w:bCs/>
      <w:w w:val="120"/>
      <w:kern w:val="32"/>
      <w:sz w:val="32"/>
      <w:szCs w:val="32"/>
    </w:rPr>
  </w:style>
  <w:style w:type="paragraph" w:styleId="Heading2">
    <w:name w:val="heading 2"/>
    <w:next w:val="Normal"/>
    <w:qFormat/>
    <w:rsid w:val="000F55F8"/>
    <w:pPr>
      <w:keepNext/>
      <w:spacing w:after="120"/>
      <w:outlineLvl w:val="1"/>
    </w:pPr>
    <w:rPr>
      <w:rFonts w:ascii="Verdana" w:hAnsi="Verdana" w:cs="Microsoft Sans Serif"/>
      <w:b/>
      <w:bCs/>
      <w:w w:val="120"/>
      <w:sz w:val="26"/>
      <w:szCs w:val="26"/>
    </w:rPr>
  </w:style>
  <w:style w:type="paragraph" w:styleId="Heading3">
    <w:name w:val="heading 3"/>
    <w:next w:val="Normal"/>
    <w:qFormat/>
    <w:rsid w:val="000F55F8"/>
    <w:pPr>
      <w:keepNext/>
      <w:spacing w:after="120"/>
      <w:outlineLvl w:val="2"/>
    </w:pPr>
    <w:rPr>
      <w:rFonts w:ascii="Verdana" w:hAnsi="Verdana" w:cs="Microsoft Sans Serif"/>
      <w:b/>
      <w:bCs/>
      <w:w w:val="12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rsid w:val="002F5233"/>
    <w:pPr>
      <w:spacing w:before="120" w:after="120"/>
      <w:contextualSpacing/>
    </w:pPr>
    <w:rPr>
      <w:rFonts w:ascii="Courier New" w:hAnsi="Courier New" w:cs="Microsoft Sans Serif"/>
      <w:b/>
      <w:noProof/>
    </w:rPr>
  </w:style>
  <w:style w:type="paragraph" w:styleId="Footer">
    <w:name w:val="footer"/>
    <w:rsid w:val="002A1F97"/>
    <w:pPr>
      <w:tabs>
        <w:tab w:val="center" w:pos="4320"/>
        <w:tab w:val="right" w:pos="8640"/>
      </w:tabs>
    </w:pPr>
    <w:rPr>
      <w:rFonts w:ascii="Verdana" w:hAnsi="Verdana" w:cs="Microsoft Sans Serif"/>
      <w:sz w:val="18"/>
      <w:szCs w:val="18"/>
    </w:rPr>
  </w:style>
  <w:style w:type="character" w:styleId="PageNumber">
    <w:name w:val="page number"/>
    <w:rsid w:val="00BD2399"/>
    <w:rPr>
      <w:rFonts w:ascii="Verdana" w:hAnsi="Verdana" w:cs="Mudir MT"/>
      <w:b/>
      <w:w w:val="150"/>
      <w:sz w:val="18"/>
      <w:szCs w:val="18"/>
    </w:rPr>
  </w:style>
  <w:style w:type="paragraph" w:styleId="Header">
    <w:name w:val="header"/>
    <w:rsid w:val="00B458E6"/>
    <w:pPr>
      <w:tabs>
        <w:tab w:val="center" w:pos="4320"/>
        <w:tab w:val="right" w:pos="8640"/>
      </w:tabs>
    </w:pPr>
    <w:rPr>
      <w:rFonts w:ascii="Verdana" w:hAnsi="Verdana" w:cs="Microsoft Sans Serif"/>
      <w:i/>
      <w:iCs/>
      <w:sz w:val="18"/>
    </w:rPr>
  </w:style>
  <w:style w:type="paragraph" w:customStyle="1" w:styleId="CodeBlock">
    <w:name w:val="Code Block"/>
    <w:basedOn w:val="Code"/>
    <w:rsid w:val="002F52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sz w:val="18"/>
      <w:szCs w:val="18"/>
    </w:rPr>
  </w:style>
  <w:style w:type="character" w:customStyle="1" w:styleId="CodeChar">
    <w:name w:val="Code Char"/>
    <w:basedOn w:val="DefaultParagraphFont"/>
    <w:link w:val="Code"/>
    <w:rsid w:val="002F5233"/>
    <w:rPr>
      <w:rFonts w:ascii="Courier New" w:hAnsi="Courier New" w:cs="Microsoft Sans Serif"/>
      <w:b/>
      <w:noProof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68606D"/>
    <w:pPr>
      <w:spacing w:after="0"/>
      <w:ind w:left="200" w:hanging="200"/>
    </w:pPr>
    <w:rPr>
      <w:rFonts w:ascii="Times New Roman" w:hAnsi="Times New Roman" w:cs="Times New Roman"/>
      <w:sz w:val="18"/>
      <w:szCs w:val="21"/>
    </w:rPr>
  </w:style>
  <w:style w:type="paragraph" w:styleId="TableofFigures">
    <w:name w:val="table of figures"/>
    <w:basedOn w:val="Normal"/>
    <w:next w:val="Normal"/>
    <w:uiPriority w:val="99"/>
    <w:rsid w:val="0068606D"/>
    <w:pPr>
      <w:ind w:left="400" w:hanging="400"/>
    </w:pPr>
  </w:style>
  <w:style w:type="paragraph" w:styleId="Index2">
    <w:name w:val="index 2"/>
    <w:basedOn w:val="Normal"/>
    <w:next w:val="Normal"/>
    <w:autoRedefine/>
    <w:semiHidden/>
    <w:rsid w:val="0068606D"/>
    <w:pPr>
      <w:spacing w:after="0"/>
      <w:ind w:left="400" w:hanging="200"/>
    </w:pPr>
    <w:rPr>
      <w:rFonts w:ascii="Times New Roman" w:hAnsi="Times New Roman" w:cs="Times New Roman"/>
      <w:sz w:val="18"/>
      <w:szCs w:val="21"/>
    </w:rPr>
  </w:style>
  <w:style w:type="paragraph" w:styleId="Index3">
    <w:name w:val="index 3"/>
    <w:basedOn w:val="Normal"/>
    <w:next w:val="Normal"/>
    <w:autoRedefine/>
    <w:semiHidden/>
    <w:rsid w:val="0068606D"/>
    <w:pPr>
      <w:spacing w:after="0"/>
      <w:ind w:left="600" w:hanging="200"/>
    </w:pPr>
    <w:rPr>
      <w:rFonts w:ascii="Times New Roman" w:hAnsi="Times New Roman" w:cs="Times New Roman"/>
      <w:sz w:val="18"/>
      <w:szCs w:val="21"/>
    </w:rPr>
  </w:style>
  <w:style w:type="paragraph" w:styleId="Index4">
    <w:name w:val="index 4"/>
    <w:basedOn w:val="Normal"/>
    <w:next w:val="Normal"/>
    <w:autoRedefine/>
    <w:semiHidden/>
    <w:rsid w:val="0068606D"/>
    <w:pPr>
      <w:spacing w:after="0"/>
      <w:ind w:left="800" w:hanging="200"/>
    </w:pPr>
    <w:rPr>
      <w:rFonts w:ascii="Times New Roman" w:hAnsi="Times New Roman" w:cs="Times New Roman"/>
      <w:sz w:val="18"/>
      <w:szCs w:val="21"/>
    </w:rPr>
  </w:style>
  <w:style w:type="paragraph" w:styleId="Index5">
    <w:name w:val="index 5"/>
    <w:basedOn w:val="Normal"/>
    <w:next w:val="Normal"/>
    <w:autoRedefine/>
    <w:semiHidden/>
    <w:rsid w:val="0068606D"/>
    <w:pPr>
      <w:spacing w:after="0"/>
      <w:ind w:left="1000" w:hanging="200"/>
    </w:pPr>
    <w:rPr>
      <w:rFonts w:ascii="Times New Roman" w:hAnsi="Times New Roman" w:cs="Times New Roman"/>
      <w:sz w:val="18"/>
      <w:szCs w:val="21"/>
    </w:rPr>
  </w:style>
  <w:style w:type="paragraph" w:styleId="Index6">
    <w:name w:val="index 6"/>
    <w:basedOn w:val="Normal"/>
    <w:next w:val="Normal"/>
    <w:autoRedefine/>
    <w:semiHidden/>
    <w:rsid w:val="0068606D"/>
    <w:pPr>
      <w:spacing w:after="0"/>
      <w:ind w:left="1200" w:hanging="200"/>
    </w:pPr>
    <w:rPr>
      <w:rFonts w:ascii="Times New Roman" w:hAnsi="Times New Roman" w:cs="Times New Roman"/>
      <w:sz w:val="18"/>
      <w:szCs w:val="21"/>
    </w:rPr>
  </w:style>
  <w:style w:type="paragraph" w:styleId="Index7">
    <w:name w:val="index 7"/>
    <w:basedOn w:val="Normal"/>
    <w:next w:val="Normal"/>
    <w:autoRedefine/>
    <w:semiHidden/>
    <w:rsid w:val="0068606D"/>
    <w:pPr>
      <w:spacing w:after="0"/>
      <w:ind w:left="1400" w:hanging="200"/>
    </w:pPr>
    <w:rPr>
      <w:rFonts w:ascii="Times New Roman" w:hAnsi="Times New Roman" w:cs="Times New Roman"/>
      <w:sz w:val="18"/>
      <w:szCs w:val="21"/>
    </w:rPr>
  </w:style>
  <w:style w:type="paragraph" w:styleId="Index8">
    <w:name w:val="index 8"/>
    <w:basedOn w:val="Normal"/>
    <w:next w:val="Normal"/>
    <w:autoRedefine/>
    <w:semiHidden/>
    <w:rsid w:val="0068606D"/>
    <w:pPr>
      <w:spacing w:after="0"/>
      <w:ind w:left="1600" w:hanging="200"/>
    </w:pPr>
    <w:rPr>
      <w:rFonts w:ascii="Times New Roman" w:hAnsi="Times New Roman" w:cs="Times New Roman"/>
      <w:sz w:val="18"/>
      <w:szCs w:val="21"/>
    </w:rPr>
  </w:style>
  <w:style w:type="paragraph" w:styleId="Index9">
    <w:name w:val="index 9"/>
    <w:basedOn w:val="Normal"/>
    <w:next w:val="Normal"/>
    <w:autoRedefine/>
    <w:semiHidden/>
    <w:rsid w:val="0068606D"/>
    <w:pPr>
      <w:spacing w:after="0"/>
      <w:ind w:left="1800" w:hanging="200"/>
    </w:pPr>
    <w:rPr>
      <w:rFonts w:ascii="Times New Roman" w:hAnsi="Times New Roman" w:cs="Times New Roman"/>
      <w:sz w:val="18"/>
      <w:szCs w:val="21"/>
    </w:rPr>
  </w:style>
  <w:style w:type="paragraph" w:styleId="IndexHeading">
    <w:name w:val="index heading"/>
    <w:basedOn w:val="Normal"/>
    <w:next w:val="Index1"/>
    <w:semiHidden/>
    <w:rsid w:val="0068606D"/>
    <w:pPr>
      <w:spacing w:before="240"/>
      <w:jc w:val="center"/>
    </w:pPr>
    <w:rPr>
      <w:rFonts w:ascii="Times New Roman" w:hAnsi="Times New Roman" w:cs="Times New Roman"/>
      <w:b/>
      <w:bCs/>
      <w:sz w:val="26"/>
      <w:szCs w:val="31"/>
    </w:rPr>
  </w:style>
  <w:style w:type="paragraph" w:styleId="TOC1">
    <w:name w:val="toc 1"/>
    <w:basedOn w:val="NormalBlock"/>
    <w:next w:val="Normal"/>
    <w:autoRedefine/>
    <w:uiPriority w:val="39"/>
    <w:rsid w:val="00D4570D"/>
    <w:pPr>
      <w:tabs>
        <w:tab w:val="right" w:leader="hyphen" w:pos="9000"/>
      </w:tabs>
    </w:pPr>
    <w:rPr>
      <w:b/>
      <w:bCs/>
    </w:rPr>
  </w:style>
  <w:style w:type="paragraph" w:styleId="TOC2">
    <w:name w:val="toc 2"/>
    <w:basedOn w:val="TOC1"/>
    <w:next w:val="Normal"/>
    <w:autoRedefine/>
    <w:uiPriority w:val="39"/>
    <w:rsid w:val="003C10A1"/>
    <w:pPr>
      <w:ind w:left="200"/>
    </w:pPr>
    <w:rPr>
      <w:b w:val="0"/>
      <w:bCs w:val="0"/>
    </w:rPr>
  </w:style>
  <w:style w:type="paragraph" w:styleId="TOC3">
    <w:name w:val="toc 3"/>
    <w:basedOn w:val="TOC2"/>
    <w:next w:val="Normal"/>
    <w:autoRedefine/>
    <w:uiPriority w:val="39"/>
    <w:rsid w:val="003C10A1"/>
    <w:pPr>
      <w:ind w:left="400"/>
    </w:pPr>
    <w:rPr>
      <w:bCs/>
    </w:rPr>
  </w:style>
  <w:style w:type="paragraph" w:customStyle="1" w:styleId="FigureTitle">
    <w:name w:val="Figure Title"/>
    <w:next w:val="Normal"/>
    <w:rsid w:val="00940B88"/>
    <w:pPr>
      <w:spacing w:before="120" w:after="120"/>
      <w:contextualSpacing/>
      <w:jc w:val="center"/>
    </w:pPr>
    <w:rPr>
      <w:rFonts w:ascii="Verdana" w:hAnsi="Verdana" w:cs="Microsoft Sans Serif"/>
    </w:rPr>
  </w:style>
  <w:style w:type="paragraph" w:customStyle="1" w:styleId="DocumentTitle">
    <w:name w:val="Document Title"/>
    <w:next w:val="DocumentSub-Title"/>
    <w:rsid w:val="002D4447"/>
    <w:pPr>
      <w:suppressLineNumbers/>
      <w:spacing w:before="3000" w:after="240"/>
      <w:contextualSpacing/>
      <w:jc w:val="center"/>
    </w:pPr>
    <w:rPr>
      <w:rFonts w:ascii="Verdana" w:hAnsi="Verdana" w:cs="Microsoft Sans Serif"/>
      <w:b/>
      <w:bCs/>
      <w:smallCaps/>
      <w:sz w:val="40"/>
      <w:szCs w:val="40"/>
    </w:rPr>
  </w:style>
  <w:style w:type="paragraph" w:customStyle="1" w:styleId="DocumentSub-Title">
    <w:name w:val="Document Sub-Title"/>
    <w:rsid w:val="004F5B3E"/>
    <w:pPr>
      <w:spacing w:before="240" w:after="1800"/>
      <w:contextualSpacing/>
      <w:jc w:val="center"/>
    </w:pPr>
    <w:rPr>
      <w:rFonts w:ascii="Verdana" w:hAnsi="Verdana" w:cs="Microsoft Sans Serif"/>
      <w:b/>
      <w:bCs/>
      <w:smallCaps/>
      <w:sz w:val="32"/>
      <w:szCs w:val="32"/>
    </w:rPr>
  </w:style>
  <w:style w:type="paragraph" w:customStyle="1" w:styleId="PreparedbyHeading">
    <w:name w:val="Prepared by Heading"/>
    <w:next w:val="Normal"/>
    <w:rsid w:val="002B0262"/>
    <w:pPr>
      <w:spacing w:before="240"/>
      <w:contextualSpacing/>
      <w:jc w:val="center"/>
    </w:pPr>
    <w:rPr>
      <w:rFonts w:ascii="Verdana" w:hAnsi="Verdana" w:cs="Microsoft Sans Serif"/>
      <w:b/>
      <w:bCs/>
      <w:sz w:val="24"/>
      <w:szCs w:val="24"/>
    </w:rPr>
  </w:style>
  <w:style w:type="paragraph" w:customStyle="1" w:styleId="Preparedby">
    <w:name w:val="Prepared by"/>
    <w:rsid w:val="002B0262"/>
    <w:pPr>
      <w:spacing w:before="120"/>
      <w:jc w:val="center"/>
    </w:pPr>
    <w:rPr>
      <w:rFonts w:ascii="Verdana" w:hAnsi="Verdana" w:cs="Microsoft Sans Serif"/>
      <w:sz w:val="24"/>
      <w:szCs w:val="24"/>
    </w:rPr>
  </w:style>
  <w:style w:type="character" w:styleId="Hyperlink">
    <w:name w:val="Hyperlink"/>
    <w:basedOn w:val="DefaultParagraphFont"/>
    <w:uiPriority w:val="99"/>
    <w:rsid w:val="004167C2"/>
    <w:rPr>
      <w:color w:val="0000FF"/>
      <w:u w:val="single"/>
    </w:rPr>
  </w:style>
  <w:style w:type="paragraph" w:customStyle="1" w:styleId="Figure">
    <w:name w:val="Figure"/>
    <w:next w:val="FigureTitle"/>
    <w:rsid w:val="00940B88"/>
    <w:pPr>
      <w:spacing w:before="120" w:after="120"/>
      <w:jc w:val="center"/>
    </w:pPr>
    <w:rPr>
      <w:rFonts w:ascii="Verdana" w:hAnsi="Verdana" w:cs="Microsoft Sans Serif"/>
    </w:rPr>
  </w:style>
  <w:style w:type="paragraph" w:customStyle="1" w:styleId="TableTitle">
    <w:name w:val="Table Title"/>
    <w:basedOn w:val="FigureTitle"/>
    <w:next w:val="Normal"/>
    <w:rsid w:val="00BB35B7"/>
  </w:style>
  <w:style w:type="table" w:styleId="TableGrid">
    <w:name w:val="Table Grid"/>
    <w:basedOn w:val="TableNormal"/>
    <w:rsid w:val="00BB35B7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Title">
    <w:name w:val="Listing Title"/>
    <w:basedOn w:val="FigureTitle"/>
    <w:next w:val="Normal"/>
    <w:rsid w:val="0025481A"/>
  </w:style>
  <w:style w:type="character" w:styleId="LineNumber">
    <w:name w:val="line number"/>
    <w:basedOn w:val="DefaultParagraphFont"/>
    <w:rsid w:val="00597D64"/>
  </w:style>
  <w:style w:type="paragraph" w:customStyle="1" w:styleId="NormalBlock">
    <w:name w:val="Normal Block"/>
    <w:rsid w:val="00F93E88"/>
    <w:pPr>
      <w:spacing w:before="120" w:after="120"/>
    </w:pPr>
    <w:rPr>
      <w:rFonts w:ascii="Verdana" w:hAnsi="Verdana" w:cs="Microsoft Sans Serif"/>
    </w:rPr>
  </w:style>
  <w:style w:type="paragraph" w:customStyle="1" w:styleId="DatesHeading">
    <w:name w:val="Dates Heading"/>
    <w:rsid w:val="00F93E88"/>
    <w:pPr>
      <w:spacing w:before="2000" w:after="120"/>
    </w:pPr>
    <w:rPr>
      <w:rFonts w:ascii="Verdana" w:hAnsi="Verdana" w:cs="Microsoft Sans Serif"/>
      <w:b/>
      <w:bCs/>
      <w:sz w:val="22"/>
      <w:szCs w:val="22"/>
    </w:rPr>
  </w:style>
  <w:style w:type="paragraph" w:styleId="TOC4">
    <w:name w:val="toc 4"/>
    <w:basedOn w:val="Normal"/>
    <w:next w:val="TOC3"/>
    <w:autoRedefine/>
    <w:semiHidden/>
    <w:rsid w:val="008B0728"/>
    <w:pPr>
      <w:ind w:left="600"/>
    </w:pPr>
  </w:style>
  <w:style w:type="paragraph" w:styleId="TOC5">
    <w:name w:val="toc 5"/>
    <w:basedOn w:val="TOC4"/>
    <w:next w:val="Normal"/>
    <w:autoRedefine/>
    <w:semiHidden/>
    <w:rsid w:val="008B0728"/>
    <w:pPr>
      <w:ind w:left="800"/>
    </w:pPr>
  </w:style>
  <w:style w:type="paragraph" w:styleId="TOC6">
    <w:name w:val="toc 6"/>
    <w:basedOn w:val="TOC5"/>
    <w:next w:val="Normal"/>
    <w:autoRedefine/>
    <w:semiHidden/>
    <w:rsid w:val="008B0728"/>
    <w:pPr>
      <w:ind w:left="1000"/>
    </w:pPr>
  </w:style>
  <w:style w:type="paragraph" w:styleId="TOC7">
    <w:name w:val="toc 7"/>
    <w:basedOn w:val="Normal"/>
    <w:next w:val="TOC6"/>
    <w:autoRedefine/>
    <w:semiHidden/>
    <w:rsid w:val="008B0728"/>
    <w:pPr>
      <w:ind w:left="1200"/>
    </w:pPr>
  </w:style>
  <w:style w:type="paragraph" w:styleId="TOC8">
    <w:name w:val="toc 8"/>
    <w:basedOn w:val="TOC7"/>
    <w:next w:val="Normal"/>
    <w:autoRedefine/>
    <w:semiHidden/>
    <w:rsid w:val="008B0728"/>
    <w:pPr>
      <w:ind w:left="1400"/>
    </w:pPr>
  </w:style>
  <w:style w:type="paragraph" w:styleId="TOC9">
    <w:name w:val="toc 9"/>
    <w:basedOn w:val="Normal"/>
    <w:next w:val="TOC8"/>
    <w:autoRedefine/>
    <w:semiHidden/>
    <w:rsid w:val="008B0728"/>
    <w:pPr>
      <w:ind w:left="1600"/>
    </w:pPr>
  </w:style>
  <w:style w:type="paragraph" w:customStyle="1" w:styleId="CompanyName">
    <w:name w:val="Company Name"/>
    <w:rsid w:val="00476460"/>
    <w:rPr>
      <w:rFonts w:ascii="Verdana" w:hAnsi="Verdana" w:cs="Mudir MT"/>
      <w:b/>
      <w:smallCaps/>
      <w:sz w:val="24"/>
      <w:szCs w:val="24"/>
    </w:rPr>
  </w:style>
  <w:style w:type="paragraph" w:styleId="BalloonText">
    <w:name w:val="Balloon Text"/>
    <w:basedOn w:val="Normal"/>
    <w:link w:val="BalloonTextChar"/>
    <w:rsid w:val="00781F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1F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5233"/>
    <w:pPr>
      <w:spacing w:after="120"/>
      <w:ind w:left="454"/>
    </w:pPr>
    <w:rPr>
      <w:rFonts w:ascii="Verdana" w:hAnsi="Verdana" w:cs="Microsoft Sans Serif"/>
    </w:rPr>
  </w:style>
  <w:style w:type="paragraph" w:styleId="Heading1">
    <w:name w:val="heading 1"/>
    <w:next w:val="Normal"/>
    <w:qFormat/>
    <w:rsid w:val="00974A6D"/>
    <w:pPr>
      <w:keepNext/>
      <w:pBdr>
        <w:bottom w:val="single" w:sz="12" w:space="1" w:color="auto"/>
      </w:pBdr>
      <w:spacing w:before="120" w:after="120"/>
      <w:outlineLvl w:val="0"/>
    </w:pPr>
    <w:rPr>
      <w:rFonts w:ascii="Verdana" w:hAnsi="Verdana" w:cs="Verdana"/>
      <w:b/>
      <w:bCs/>
      <w:w w:val="120"/>
      <w:kern w:val="32"/>
      <w:sz w:val="32"/>
      <w:szCs w:val="32"/>
    </w:rPr>
  </w:style>
  <w:style w:type="paragraph" w:styleId="Heading2">
    <w:name w:val="heading 2"/>
    <w:next w:val="Normal"/>
    <w:qFormat/>
    <w:rsid w:val="000F55F8"/>
    <w:pPr>
      <w:keepNext/>
      <w:spacing w:after="120"/>
      <w:outlineLvl w:val="1"/>
    </w:pPr>
    <w:rPr>
      <w:rFonts w:ascii="Verdana" w:hAnsi="Verdana" w:cs="Microsoft Sans Serif"/>
      <w:b/>
      <w:bCs/>
      <w:w w:val="120"/>
      <w:sz w:val="26"/>
      <w:szCs w:val="26"/>
    </w:rPr>
  </w:style>
  <w:style w:type="paragraph" w:styleId="Heading3">
    <w:name w:val="heading 3"/>
    <w:next w:val="Normal"/>
    <w:qFormat/>
    <w:rsid w:val="000F55F8"/>
    <w:pPr>
      <w:keepNext/>
      <w:spacing w:after="120"/>
      <w:outlineLvl w:val="2"/>
    </w:pPr>
    <w:rPr>
      <w:rFonts w:ascii="Verdana" w:hAnsi="Verdana" w:cs="Microsoft Sans Serif"/>
      <w:b/>
      <w:bCs/>
      <w:w w:val="12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rsid w:val="002F5233"/>
    <w:pPr>
      <w:spacing w:before="120" w:after="120"/>
      <w:contextualSpacing/>
    </w:pPr>
    <w:rPr>
      <w:rFonts w:ascii="Courier New" w:hAnsi="Courier New" w:cs="Microsoft Sans Serif"/>
      <w:b/>
      <w:noProof/>
    </w:rPr>
  </w:style>
  <w:style w:type="paragraph" w:styleId="Footer">
    <w:name w:val="footer"/>
    <w:rsid w:val="002A1F97"/>
    <w:pPr>
      <w:tabs>
        <w:tab w:val="center" w:pos="4320"/>
        <w:tab w:val="right" w:pos="8640"/>
      </w:tabs>
    </w:pPr>
    <w:rPr>
      <w:rFonts w:ascii="Verdana" w:hAnsi="Verdana" w:cs="Microsoft Sans Serif"/>
      <w:sz w:val="18"/>
      <w:szCs w:val="18"/>
    </w:rPr>
  </w:style>
  <w:style w:type="character" w:styleId="PageNumber">
    <w:name w:val="page number"/>
    <w:rsid w:val="00BD2399"/>
    <w:rPr>
      <w:rFonts w:ascii="Verdana" w:hAnsi="Verdana" w:cs="Mudir MT"/>
      <w:b/>
      <w:w w:val="150"/>
      <w:sz w:val="18"/>
      <w:szCs w:val="18"/>
    </w:rPr>
  </w:style>
  <w:style w:type="paragraph" w:styleId="Header">
    <w:name w:val="header"/>
    <w:rsid w:val="00B458E6"/>
    <w:pPr>
      <w:tabs>
        <w:tab w:val="center" w:pos="4320"/>
        <w:tab w:val="right" w:pos="8640"/>
      </w:tabs>
    </w:pPr>
    <w:rPr>
      <w:rFonts w:ascii="Verdana" w:hAnsi="Verdana" w:cs="Microsoft Sans Serif"/>
      <w:i/>
      <w:iCs/>
      <w:sz w:val="18"/>
    </w:rPr>
  </w:style>
  <w:style w:type="paragraph" w:customStyle="1" w:styleId="CodeBlock">
    <w:name w:val="Code Block"/>
    <w:basedOn w:val="Code"/>
    <w:rsid w:val="002F523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</w:pPr>
    <w:rPr>
      <w:sz w:val="18"/>
      <w:szCs w:val="18"/>
    </w:rPr>
  </w:style>
  <w:style w:type="character" w:customStyle="1" w:styleId="CodeChar">
    <w:name w:val="Code Char"/>
    <w:basedOn w:val="DefaultParagraphFont"/>
    <w:link w:val="Code"/>
    <w:rsid w:val="002F5233"/>
    <w:rPr>
      <w:rFonts w:ascii="Courier New" w:hAnsi="Courier New" w:cs="Microsoft Sans Serif"/>
      <w:b/>
      <w:noProof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68606D"/>
    <w:pPr>
      <w:spacing w:after="0"/>
      <w:ind w:left="200" w:hanging="200"/>
    </w:pPr>
    <w:rPr>
      <w:rFonts w:ascii="Times New Roman" w:hAnsi="Times New Roman" w:cs="Times New Roman"/>
      <w:sz w:val="18"/>
      <w:szCs w:val="21"/>
    </w:rPr>
  </w:style>
  <w:style w:type="paragraph" w:styleId="TableofFigures">
    <w:name w:val="table of figures"/>
    <w:basedOn w:val="Normal"/>
    <w:next w:val="Normal"/>
    <w:uiPriority w:val="99"/>
    <w:rsid w:val="0068606D"/>
    <w:pPr>
      <w:ind w:left="400" w:hanging="400"/>
    </w:pPr>
  </w:style>
  <w:style w:type="paragraph" w:styleId="Index2">
    <w:name w:val="index 2"/>
    <w:basedOn w:val="Normal"/>
    <w:next w:val="Normal"/>
    <w:autoRedefine/>
    <w:semiHidden/>
    <w:rsid w:val="0068606D"/>
    <w:pPr>
      <w:spacing w:after="0"/>
      <w:ind w:left="400" w:hanging="200"/>
    </w:pPr>
    <w:rPr>
      <w:rFonts w:ascii="Times New Roman" w:hAnsi="Times New Roman" w:cs="Times New Roman"/>
      <w:sz w:val="18"/>
      <w:szCs w:val="21"/>
    </w:rPr>
  </w:style>
  <w:style w:type="paragraph" w:styleId="Index3">
    <w:name w:val="index 3"/>
    <w:basedOn w:val="Normal"/>
    <w:next w:val="Normal"/>
    <w:autoRedefine/>
    <w:semiHidden/>
    <w:rsid w:val="0068606D"/>
    <w:pPr>
      <w:spacing w:after="0"/>
      <w:ind w:left="600" w:hanging="200"/>
    </w:pPr>
    <w:rPr>
      <w:rFonts w:ascii="Times New Roman" w:hAnsi="Times New Roman" w:cs="Times New Roman"/>
      <w:sz w:val="18"/>
      <w:szCs w:val="21"/>
    </w:rPr>
  </w:style>
  <w:style w:type="paragraph" w:styleId="Index4">
    <w:name w:val="index 4"/>
    <w:basedOn w:val="Normal"/>
    <w:next w:val="Normal"/>
    <w:autoRedefine/>
    <w:semiHidden/>
    <w:rsid w:val="0068606D"/>
    <w:pPr>
      <w:spacing w:after="0"/>
      <w:ind w:left="800" w:hanging="200"/>
    </w:pPr>
    <w:rPr>
      <w:rFonts w:ascii="Times New Roman" w:hAnsi="Times New Roman" w:cs="Times New Roman"/>
      <w:sz w:val="18"/>
      <w:szCs w:val="21"/>
    </w:rPr>
  </w:style>
  <w:style w:type="paragraph" w:styleId="Index5">
    <w:name w:val="index 5"/>
    <w:basedOn w:val="Normal"/>
    <w:next w:val="Normal"/>
    <w:autoRedefine/>
    <w:semiHidden/>
    <w:rsid w:val="0068606D"/>
    <w:pPr>
      <w:spacing w:after="0"/>
      <w:ind w:left="1000" w:hanging="200"/>
    </w:pPr>
    <w:rPr>
      <w:rFonts w:ascii="Times New Roman" w:hAnsi="Times New Roman" w:cs="Times New Roman"/>
      <w:sz w:val="18"/>
      <w:szCs w:val="21"/>
    </w:rPr>
  </w:style>
  <w:style w:type="paragraph" w:styleId="Index6">
    <w:name w:val="index 6"/>
    <w:basedOn w:val="Normal"/>
    <w:next w:val="Normal"/>
    <w:autoRedefine/>
    <w:semiHidden/>
    <w:rsid w:val="0068606D"/>
    <w:pPr>
      <w:spacing w:after="0"/>
      <w:ind w:left="1200" w:hanging="200"/>
    </w:pPr>
    <w:rPr>
      <w:rFonts w:ascii="Times New Roman" w:hAnsi="Times New Roman" w:cs="Times New Roman"/>
      <w:sz w:val="18"/>
      <w:szCs w:val="21"/>
    </w:rPr>
  </w:style>
  <w:style w:type="paragraph" w:styleId="Index7">
    <w:name w:val="index 7"/>
    <w:basedOn w:val="Normal"/>
    <w:next w:val="Normal"/>
    <w:autoRedefine/>
    <w:semiHidden/>
    <w:rsid w:val="0068606D"/>
    <w:pPr>
      <w:spacing w:after="0"/>
      <w:ind w:left="1400" w:hanging="200"/>
    </w:pPr>
    <w:rPr>
      <w:rFonts w:ascii="Times New Roman" w:hAnsi="Times New Roman" w:cs="Times New Roman"/>
      <w:sz w:val="18"/>
      <w:szCs w:val="21"/>
    </w:rPr>
  </w:style>
  <w:style w:type="paragraph" w:styleId="Index8">
    <w:name w:val="index 8"/>
    <w:basedOn w:val="Normal"/>
    <w:next w:val="Normal"/>
    <w:autoRedefine/>
    <w:semiHidden/>
    <w:rsid w:val="0068606D"/>
    <w:pPr>
      <w:spacing w:after="0"/>
      <w:ind w:left="1600" w:hanging="200"/>
    </w:pPr>
    <w:rPr>
      <w:rFonts w:ascii="Times New Roman" w:hAnsi="Times New Roman" w:cs="Times New Roman"/>
      <w:sz w:val="18"/>
      <w:szCs w:val="21"/>
    </w:rPr>
  </w:style>
  <w:style w:type="paragraph" w:styleId="Index9">
    <w:name w:val="index 9"/>
    <w:basedOn w:val="Normal"/>
    <w:next w:val="Normal"/>
    <w:autoRedefine/>
    <w:semiHidden/>
    <w:rsid w:val="0068606D"/>
    <w:pPr>
      <w:spacing w:after="0"/>
      <w:ind w:left="1800" w:hanging="200"/>
    </w:pPr>
    <w:rPr>
      <w:rFonts w:ascii="Times New Roman" w:hAnsi="Times New Roman" w:cs="Times New Roman"/>
      <w:sz w:val="18"/>
      <w:szCs w:val="21"/>
    </w:rPr>
  </w:style>
  <w:style w:type="paragraph" w:styleId="IndexHeading">
    <w:name w:val="index heading"/>
    <w:basedOn w:val="Normal"/>
    <w:next w:val="Index1"/>
    <w:semiHidden/>
    <w:rsid w:val="0068606D"/>
    <w:pPr>
      <w:spacing w:before="240"/>
      <w:jc w:val="center"/>
    </w:pPr>
    <w:rPr>
      <w:rFonts w:ascii="Times New Roman" w:hAnsi="Times New Roman" w:cs="Times New Roman"/>
      <w:b/>
      <w:bCs/>
      <w:sz w:val="26"/>
      <w:szCs w:val="31"/>
    </w:rPr>
  </w:style>
  <w:style w:type="paragraph" w:styleId="TOC1">
    <w:name w:val="toc 1"/>
    <w:basedOn w:val="NormalBlock"/>
    <w:next w:val="Normal"/>
    <w:autoRedefine/>
    <w:uiPriority w:val="39"/>
    <w:rsid w:val="00D4570D"/>
    <w:pPr>
      <w:tabs>
        <w:tab w:val="right" w:leader="hyphen" w:pos="9000"/>
      </w:tabs>
    </w:pPr>
    <w:rPr>
      <w:b/>
      <w:bCs/>
    </w:rPr>
  </w:style>
  <w:style w:type="paragraph" w:styleId="TOC2">
    <w:name w:val="toc 2"/>
    <w:basedOn w:val="TOC1"/>
    <w:next w:val="Normal"/>
    <w:autoRedefine/>
    <w:uiPriority w:val="39"/>
    <w:rsid w:val="003C10A1"/>
    <w:pPr>
      <w:ind w:left="200"/>
    </w:pPr>
    <w:rPr>
      <w:b w:val="0"/>
      <w:bCs w:val="0"/>
    </w:rPr>
  </w:style>
  <w:style w:type="paragraph" w:styleId="TOC3">
    <w:name w:val="toc 3"/>
    <w:basedOn w:val="TOC2"/>
    <w:next w:val="Normal"/>
    <w:autoRedefine/>
    <w:uiPriority w:val="39"/>
    <w:rsid w:val="003C10A1"/>
    <w:pPr>
      <w:ind w:left="400"/>
    </w:pPr>
    <w:rPr>
      <w:bCs/>
    </w:rPr>
  </w:style>
  <w:style w:type="paragraph" w:customStyle="1" w:styleId="FigureTitle">
    <w:name w:val="Figure Title"/>
    <w:next w:val="Normal"/>
    <w:rsid w:val="00940B88"/>
    <w:pPr>
      <w:spacing w:before="120" w:after="120"/>
      <w:contextualSpacing/>
      <w:jc w:val="center"/>
    </w:pPr>
    <w:rPr>
      <w:rFonts w:ascii="Verdana" w:hAnsi="Verdana" w:cs="Microsoft Sans Serif"/>
    </w:rPr>
  </w:style>
  <w:style w:type="paragraph" w:customStyle="1" w:styleId="DocumentTitle">
    <w:name w:val="Document Title"/>
    <w:next w:val="DocumentSub-Title"/>
    <w:rsid w:val="002D4447"/>
    <w:pPr>
      <w:suppressLineNumbers/>
      <w:spacing w:before="3000" w:after="240"/>
      <w:contextualSpacing/>
      <w:jc w:val="center"/>
    </w:pPr>
    <w:rPr>
      <w:rFonts w:ascii="Verdana" w:hAnsi="Verdana" w:cs="Microsoft Sans Serif"/>
      <w:b/>
      <w:bCs/>
      <w:smallCaps/>
      <w:sz w:val="40"/>
      <w:szCs w:val="40"/>
    </w:rPr>
  </w:style>
  <w:style w:type="paragraph" w:customStyle="1" w:styleId="DocumentSub-Title">
    <w:name w:val="Document Sub-Title"/>
    <w:rsid w:val="004F5B3E"/>
    <w:pPr>
      <w:spacing w:before="240" w:after="1800"/>
      <w:contextualSpacing/>
      <w:jc w:val="center"/>
    </w:pPr>
    <w:rPr>
      <w:rFonts w:ascii="Verdana" w:hAnsi="Verdana" w:cs="Microsoft Sans Serif"/>
      <w:b/>
      <w:bCs/>
      <w:smallCaps/>
      <w:sz w:val="32"/>
      <w:szCs w:val="32"/>
    </w:rPr>
  </w:style>
  <w:style w:type="paragraph" w:customStyle="1" w:styleId="PreparedbyHeading">
    <w:name w:val="Prepared by Heading"/>
    <w:next w:val="Normal"/>
    <w:rsid w:val="002B0262"/>
    <w:pPr>
      <w:spacing w:before="240"/>
      <w:contextualSpacing/>
      <w:jc w:val="center"/>
    </w:pPr>
    <w:rPr>
      <w:rFonts w:ascii="Verdana" w:hAnsi="Verdana" w:cs="Microsoft Sans Serif"/>
      <w:b/>
      <w:bCs/>
      <w:sz w:val="24"/>
      <w:szCs w:val="24"/>
    </w:rPr>
  </w:style>
  <w:style w:type="paragraph" w:customStyle="1" w:styleId="Preparedby">
    <w:name w:val="Prepared by"/>
    <w:rsid w:val="002B0262"/>
    <w:pPr>
      <w:spacing w:before="120"/>
      <w:jc w:val="center"/>
    </w:pPr>
    <w:rPr>
      <w:rFonts w:ascii="Verdana" w:hAnsi="Verdana" w:cs="Microsoft Sans Serif"/>
      <w:sz w:val="24"/>
      <w:szCs w:val="24"/>
    </w:rPr>
  </w:style>
  <w:style w:type="character" w:styleId="Hyperlink">
    <w:name w:val="Hyperlink"/>
    <w:basedOn w:val="DefaultParagraphFont"/>
    <w:uiPriority w:val="99"/>
    <w:rsid w:val="004167C2"/>
    <w:rPr>
      <w:color w:val="0000FF"/>
      <w:u w:val="single"/>
    </w:rPr>
  </w:style>
  <w:style w:type="paragraph" w:customStyle="1" w:styleId="Figure">
    <w:name w:val="Figure"/>
    <w:next w:val="FigureTitle"/>
    <w:rsid w:val="00940B88"/>
    <w:pPr>
      <w:spacing w:before="120" w:after="120"/>
      <w:jc w:val="center"/>
    </w:pPr>
    <w:rPr>
      <w:rFonts w:ascii="Verdana" w:hAnsi="Verdana" w:cs="Microsoft Sans Serif"/>
    </w:rPr>
  </w:style>
  <w:style w:type="paragraph" w:customStyle="1" w:styleId="TableTitle">
    <w:name w:val="Table Title"/>
    <w:basedOn w:val="FigureTitle"/>
    <w:next w:val="Normal"/>
    <w:rsid w:val="00BB35B7"/>
  </w:style>
  <w:style w:type="table" w:styleId="TableGrid">
    <w:name w:val="Table Grid"/>
    <w:basedOn w:val="TableNormal"/>
    <w:rsid w:val="00BB35B7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ngTitle">
    <w:name w:val="Listing Title"/>
    <w:basedOn w:val="FigureTitle"/>
    <w:next w:val="Normal"/>
    <w:rsid w:val="0025481A"/>
  </w:style>
  <w:style w:type="character" w:styleId="LineNumber">
    <w:name w:val="line number"/>
    <w:basedOn w:val="DefaultParagraphFont"/>
    <w:rsid w:val="00597D64"/>
  </w:style>
  <w:style w:type="paragraph" w:customStyle="1" w:styleId="NormalBlock">
    <w:name w:val="Normal Block"/>
    <w:rsid w:val="00F93E88"/>
    <w:pPr>
      <w:spacing w:before="120" w:after="120"/>
    </w:pPr>
    <w:rPr>
      <w:rFonts w:ascii="Verdana" w:hAnsi="Verdana" w:cs="Microsoft Sans Serif"/>
    </w:rPr>
  </w:style>
  <w:style w:type="paragraph" w:customStyle="1" w:styleId="DatesHeading">
    <w:name w:val="Dates Heading"/>
    <w:rsid w:val="00F93E88"/>
    <w:pPr>
      <w:spacing w:before="2000" w:after="120"/>
    </w:pPr>
    <w:rPr>
      <w:rFonts w:ascii="Verdana" w:hAnsi="Verdana" w:cs="Microsoft Sans Serif"/>
      <w:b/>
      <w:bCs/>
      <w:sz w:val="22"/>
      <w:szCs w:val="22"/>
    </w:rPr>
  </w:style>
  <w:style w:type="paragraph" w:styleId="TOC4">
    <w:name w:val="toc 4"/>
    <w:basedOn w:val="Normal"/>
    <w:next w:val="TOC3"/>
    <w:autoRedefine/>
    <w:semiHidden/>
    <w:rsid w:val="008B0728"/>
    <w:pPr>
      <w:ind w:left="600"/>
    </w:pPr>
  </w:style>
  <w:style w:type="paragraph" w:styleId="TOC5">
    <w:name w:val="toc 5"/>
    <w:basedOn w:val="TOC4"/>
    <w:next w:val="Normal"/>
    <w:autoRedefine/>
    <w:semiHidden/>
    <w:rsid w:val="008B0728"/>
    <w:pPr>
      <w:ind w:left="800"/>
    </w:pPr>
  </w:style>
  <w:style w:type="paragraph" w:styleId="TOC6">
    <w:name w:val="toc 6"/>
    <w:basedOn w:val="TOC5"/>
    <w:next w:val="Normal"/>
    <w:autoRedefine/>
    <w:semiHidden/>
    <w:rsid w:val="008B0728"/>
    <w:pPr>
      <w:ind w:left="1000"/>
    </w:pPr>
  </w:style>
  <w:style w:type="paragraph" w:styleId="TOC7">
    <w:name w:val="toc 7"/>
    <w:basedOn w:val="Normal"/>
    <w:next w:val="TOC6"/>
    <w:autoRedefine/>
    <w:semiHidden/>
    <w:rsid w:val="008B0728"/>
    <w:pPr>
      <w:ind w:left="1200"/>
    </w:pPr>
  </w:style>
  <w:style w:type="paragraph" w:styleId="TOC8">
    <w:name w:val="toc 8"/>
    <w:basedOn w:val="TOC7"/>
    <w:next w:val="Normal"/>
    <w:autoRedefine/>
    <w:semiHidden/>
    <w:rsid w:val="008B0728"/>
    <w:pPr>
      <w:ind w:left="1400"/>
    </w:pPr>
  </w:style>
  <w:style w:type="paragraph" w:styleId="TOC9">
    <w:name w:val="toc 9"/>
    <w:basedOn w:val="Normal"/>
    <w:next w:val="TOC8"/>
    <w:autoRedefine/>
    <w:semiHidden/>
    <w:rsid w:val="008B0728"/>
    <w:pPr>
      <w:ind w:left="1600"/>
    </w:pPr>
  </w:style>
  <w:style w:type="paragraph" w:customStyle="1" w:styleId="CompanyName">
    <w:name w:val="Company Name"/>
    <w:rsid w:val="00476460"/>
    <w:rPr>
      <w:rFonts w:ascii="Verdana" w:hAnsi="Verdana" w:cs="Mudir MT"/>
      <w:b/>
      <w:smallCaps/>
      <w:sz w:val="24"/>
      <w:szCs w:val="24"/>
    </w:rPr>
  </w:style>
  <w:style w:type="paragraph" w:styleId="BalloonText">
    <w:name w:val="Balloon Text"/>
    <w:basedOn w:val="Normal"/>
    <w:link w:val="BalloonTextChar"/>
    <w:rsid w:val="00781FC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1F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yperlink" Target="http://savannah.nongnu.org/projects/avrdud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ata\My%20Documents\My%20Documentation%20Templates\My%20Documentation%20Template%20-%20Englis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D0025-F8B0-48E4-8C54-FC4935EB0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 Documentation Template - English.dotx</Template>
  <TotalTime>45</TotalTime>
  <Pages>1</Pages>
  <Words>69897</Words>
  <Characters>398413</Characters>
  <Application>Microsoft Office Word</Application>
  <DocSecurity>0</DocSecurity>
  <Lines>3320</Lines>
  <Paragraphs>934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FreeRTOS for Arduino</vt:lpstr>
    </vt:vector>
  </TitlesOfParts>
  <Company>Company Name Goes Here</Company>
  <LinksUpToDate>false</LinksUpToDate>
  <CharactersWithSpaces>467376</CharactersWithSpaces>
  <SharedDoc>false</SharedDoc>
  <HLinks>
    <vt:vector size="48" baseType="variant"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_Toc129769134</vt:lpwstr>
      </vt:variant>
      <vt:variant>
        <vt:i4>1769535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_Toc129769100</vt:lpwstr>
      </vt:variant>
      <vt:variant>
        <vt:i4>1179710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_Toc129769099</vt:lpwstr>
      </vt:variant>
      <vt:variant>
        <vt:i4>1179710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_Toc129769098</vt:lpwstr>
      </vt:variant>
      <vt:variant>
        <vt:i4>1179710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_Toc129769097</vt:lpwstr>
      </vt:variant>
      <vt:variant>
        <vt:i4>1179710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_Toc129769096</vt:lpwstr>
      </vt:variant>
      <vt:variant>
        <vt:i4>1179710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_Toc129769095</vt:lpwstr>
      </vt:variant>
      <vt:variant>
        <vt:i4>1179710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_Toc129769094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FreeRTOS for Arduino</dc:title>
  <dc:subject>Setup CodeBlocks IDE to use WinAVR compiler and Avrdude</dc:subject>
  <dc:creator>Russlan</dc:creator>
  <cp:lastModifiedBy>russlan</cp:lastModifiedBy>
  <cp:revision>3</cp:revision>
  <cp:lastPrinted>2016-03-27T22:44:00Z</cp:lastPrinted>
  <dcterms:created xsi:type="dcterms:W3CDTF">2016-03-27T21:59:00Z</dcterms:created>
  <dcterms:modified xsi:type="dcterms:W3CDTF">2016-03-27T22:45:00Z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ewer">
    <vt:lpwstr>Reviewer's Name Goes Here</vt:lpwstr>
  </property>
</Properties>
</file>